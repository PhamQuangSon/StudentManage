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Pr="009B63D6" w:rsidRDefault="003548A8" w:rsidP="003548A8">
      <w:pPr>
        <w:rPr>
          <w:lang w:val="en-US"/>
        </w:rPr>
      </w:pPr>
    </w:p>
    <w:p w:rsidR="00301562" w:rsidRPr="009B63D6" w:rsidRDefault="00301562" w:rsidP="003548A8">
      <w:pPr>
        <w:rPr>
          <w:lang w:val="en-US"/>
        </w:rPr>
      </w:pPr>
    </w:p>
    <w:p w:rsidR="00301562" w:rsidRPr="009B63D6" w:rsidRDefault="00301562" w:rsidP="003548A8">
      <w:pPr>
        <w:rPr>
          <w:lang w:val="en-US"/>
        </w:rPr>
      </w:pPr>
    </w:p>
    <w:p w:rsidR="00301562" w:rsidRPr="009B63D6" w:rsidRDefault="00301562" w:rsidP="003548A8">
      <w:pPr>
        <w:rPr>
          <w:lang w:val="en-US"/>
        </w:rPr>
      </w:pPr>
    </w:p>
    <w:p w:rsidR="00301562" w:rsidRPr="009B63D6" w:rsidRDefault="00301562" w:rsidP="003548A8">
      <w:pPr>
        <w:rPr>
          <w:lang w:val="en-US"/>
        </w:rPr>
      </w:pPr>
    </w:p>
    <w:p w:rsidR="00301562" w:rsidRPr="009B63D6" w:rsidRDefault="00301562" w:rsidP="003548A8">
      <w:pPr>
        <w:rPr>
          <w:lang w:val="en-US"/>
        </w:rPr>
      </w:pPr>
    </w:p>
    <w:p w:rsidR="00301562" w:rsidRPr="009B63D6" w:rsidRDefault="00301562" w:rsidP="003548A8">
      <w:pPr>
        <w:rPr>
          <w:lang w:val="en-US"/>
        </w:rPr>
      </w:pPr>
    </w:p>
    <w:p w:rsidR="003548A8" w:rsidRPr="009B63D6" w:rsidRDefault="003548A8" w:rsidP="003548A8">
      <w:pPr>
        <w:rPr>
          <w:lang w:val="en-US"/>
        </w:rPr>
      </w:pPr>
    </w:p>
    <w:p w:rsidR="007A3F5B" w:rsidRPr="009B0A4D" w:rsidRDefault="007A3F5B" w:rsidP="007A3F5B">
      <w:pPr>
        <w:pStyle w:val="Title"/>
        <w:spacing w:line="360" w:lineRule="auto"/>
        <w:jc w:val="right"/>
        <w:rPr>
          <w:rFonts w:ascii="Times New Roman" w:hAnsi="Times New Roman"/>
          <w:sz w:val="48"/>
          <w:lang w:val="en-US"/>
        </w:rPr>
      </w:pPr>
      <w:r w:rsidRPr="009B0A4D">
        <w:rPr>
          <w:rFonts w:ascii="Times New Roman" w:hAnsi="Times New Roman"/>
          <w:sz w:val="48"/>
          <w:lang w:val="en-US"/>
        </w:rPr>
        <w:t>Đặc tả yêu cầu</w:t>
      </w:r>
    </w:p>
    <w:p w:rsidR="00D234F3" w:rsidRPr="009B0A4D" w:rsidRDefault="00552602" w:rsidP="007A3F5B">
      <w:pPr>
        <w:pStyle w:val="Title"/>
        <w:spacing w:line="360" w:lineRule="auto"/>
        <w:jc w:val="right"/>
        <w:rPr>
          <w:rFonts w:ascii="Times New Roman" w:hAnsi="Times New Roman"/>
          <w:color w:val="0070C0"/>
          <w:sz w:val="48"/>
          <w:lang w:val="en-US"/>
        </w:rPr>
      </w:pPr>
      <w:r w:rsidRPr="009B0A4D">
        <w:rPr>
          <w:rFonts w:ascii="Times New Roman" w:hAnsi="Times New Roman"/>
          <w:color w:val="0070C0"/>
          <w:sz w:val="48"/>
          <w:lang w:val="en-US"/>
        </w:rPr>
        <w:t xml:space="preserve">Đồ Án </w:t>
      </w:r>
      <w:r w:rsidR="00DD0B59" w:rsidRPr="009B0A4D">
        <w:rPr>
          <w:rFonts w:ascii="Times New Roman" w:hAnsi="Times New Roman"/>
          <w:color w:val="0070C0"/>
          <w:sz w:val="48"/>
          <w:lang w:val="en-US"/>
        </w:rPr>
        <w:t>Quản Lý Học Sinh</w:t>
      </w:r>
    </w:p>
    <w:p w:rsidR="007A1DE8" w:rsidRPr="009B63D6" w:rsidRDefault="007A1DE8" w:rsidP="007A1DE8">
      <w:pPr>
        <w:rPr>
          <w:lang w:val="en-US"/>
        </w:rPr>
      </w:pPr>
    </w:p>
    <w:p w:rsidR="007A1DE8" w:rsidRPr="00D270FE" w:rsidRDefault="007A1DE8" w:rsidP="007A1DE8">
      <w:pPr>
        <w:jc w:val="right"/>
        <w:rPr>
          <w:sz w:val="28"/>
          <w:szCs w:val="30"/>
          <w:lang w:val="en-US"/>
        </w:rPr>
      </w:pPr>
      <w:r w:rsidRPr="00D270FE">
        <w:rPr>
          <w:sz w:val="28"/>
          <w:szCs w:val="30"/>
          <w:lang w:val="en-US"/>
        </w:rPr>
        <w:t xml:space="preserve">Version </w:t>
      </w:r>
      <w:r w:rsidR="008844F8" w:rsidRPr="00D270FE">
        <w:rPr>
          <w:color w:val="0070C0"/>
          <w:sz w:val="28"/>
          <w:szCs w:val="30"/>
          <w:lang w:val="en-US"/>
        </w:rPr>
        <w:t>3</w:t>
      </w:r>
      <w:r w:rsidR="004016A9" w:rsidRPr="00D270FE">
        <w:rPr>
          <w:color w:val="0070C0"/>
          <w:sz w:val="28"/>
          <w:szCs w:val="30"/>
          <w:lang w:val="en-US"/>
        </w:rPr>
        <w:t>.0</w:t>
      </w:r>
    </w:p>
    <w:p w:rsidR="00D234F3" w:rsidRPr="009B63D6" w:rsidRDefault="00D234F3">
      <w:pPr>
        <w:pStyle w:val="Title"/>
        <w:jc w:val="both"/>
        <w:rPr>
          <w:rFonts w:ascii="Times New Roman" w:hAnsi="Times New Roman"/>
          <w:lang w:val="en-US"/>
        </w:rPr>
      </w:pPr>
    </w:p>
    <w:p w:rsidR="003548A8" w:rsidRPr="009B63D6" w:rsidRDefault="003548A8" w:rsidP="003548A8">
      <w:pPr>
        <w:rPr>
          <w:lang w:val="en-US"/>
        </w:rPr>
      </w:pPr>
    </w:p>
    <w:p w:rsidR="00301562" w:rsidRPr="009B63D6" w:rsidRDefault="00301562" w:rsidP="003548A8">
      <w:pPr>
        <w:rPr>
          <w:lang w:val="en-US"/>
        </w:rPr>
      </w:pPr>
    </w:p>
    <w:p w:rsidR="00301562" w:rsidRPr="009B63D6" w:rsidRDefault="00301562" w:rsidP="003548A8">
      <w:pPr>
        <w:rPr>
          <w:lang w:val="en-US"/>
        </w:rPr>
      </w:pPr>
    </w:p>
    <w:p w:rsidR="00301562" w:rsidRPr="009B63D6" w:rsidRDefault="00301562" w:rsidP="003548A8">
      <w:pPr>
        <w:rPr>
          <w:lang w:val="en-US"/>
        </w:rPr>
      </w:pPr>
    </w:p>
    <w:p w:rsidR="00301562" w:rsidRPr="009B63D6" w:rsidRDefault="00301562" w:rsidP="003548A8">
      <w:pPr>
        <w:rPr>
          <w:lang w:val="en-US"/>
        </w:rPr>
      </w:pPr>
    </w:p>
    <w:p w:rsidR="003548A8" w:rsidRPr="009B63D6" w:rsidRDefault="003548A8" w:rsidP="003548A8">
      <w:pPr>
        <w:rPr>
          <w:lang w:val="en-US"/>
        </w:rPr>
      </w:pPr>
    </w:p>
    <w:p w:rsidR="003548A8" w:rsidRPr="009B63D6" w:rsidRDefault="003548A8" w:rsidP="003548A8">
      <w:pPr>
        <w:rPr>
          <w:lang w:val="en-US"/>
        </w:rPr>
      </w:pPr>
    </w:p>
    <w:p w:rsidR="003548A8" w:rsidRPr="009B63D6" w:rsidRDefault="003548A8" w:rsidP="003548A8">
      <w:pPr>
        <w:rPr>
          <w:lang w:val="en-US"/>
        </w:rPr>
      </w:pPr>
    </w:p>
    <w:p w:rsidR="003548A8" w:rsidRPr="009B63D6" w:rsidRDefault="003548A8" w:rsidP="003548A8">
      <w:pPr>
        <w:rPr>
          <w:lang w:val="en-US"/>
        </w:rPr>
      </w:pPr>
    </w:p>
    <w:p w:rsidR="00A02013" w:rsidRPr="009B63D6" w:rsidRDefault="00552602" w:rsidP="00811DFD">
      <w:pPr>
        <w:spacing w:line="276" w:lineRule="auto"/>
        <w:jc w:val="right"/>
        <w:rPr>
          <w:sz w:val="30"/>
          <w:szCs w:val="30"/>
          <w:lang w:val="en-US"/>
        </w:rPr>
        <w:sectPr w:rsidR="00A02013" w:rsidRPr="009B63D6" w:rsidSect="003015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9B63D6">
        <w:rPr>
          <w:sz w:val="30"/>
          <w:szCs w:val="30"/>
          <w:lang w:val="en-US"/>
        </w:rPr>
        <w:t xml:space="preserve"> </w:t>
      </w:r>
    </w:p>
    <w:p w:rsidR="00552602" w:rsidRPr="009B63D6" w:rsidRDefault="00552602" w:rsidP="00552602">
      <w:pPr>
        <w:widowControl/>
        <w:spacing w:line="240" w:lineRule="auto"/>
        <w:jc w:val="center"/>
        <w:rPr>
          <w:rFonts w:eastAsia="SimSun"/>
          <w:b/>
          <w:sz w:val="36"/>
          <w:lang w:val="en-US"/>
        </w:rPr>
      </w:pPr>
      <w:r w:rsidRPr="009B63D6">
        <w:rPr>
          <w:rFonts w:eastAsia="SimSun"/>
          <w:b/>
          <w:sz w:val="36"/>
          <w:lang w:val="en-US"/>
        </w:rPr>
        <w:lastRenderedPageBreak/>
        <w:t>Sinh viên thực hiện</w:t>
      </w:r>
    </w:p>
    <w:p w:rsidR="00552602" w:rsidRPr="009B63D6" w:rsidRDefault="00552602" w:rsidP="00552602">
      <w:pPr>
        <w:widowControl/>
        <w:tabs>
          <w:tab w:val="left" w:pos="3865"/>
        </w:tabs>
        <w:spacing w:line="240" w:lineRule="auto"/>
        <w:rPr>
          <w:rFonts w:eastAsia="SimSun"/>
          <w:sz w:val="36"/>
          <w:lang w:val="en-US"/>
        </w:rPr>
      </w:pPr>
      <w:r w:rsidRPr="009B63D6">
        <w:rPr>
          <w:rFonts w:eastAsia="SimSun"/>
          <w:sz w:val="36"/>
          <w:lang w:val="en-US"/>
        </w:rPr>
        <w:tab/>
      </w:r>
      <w:r w:rsidRPr="009B63D6">
        <w:rPr>
          <w:rFonts w:eastAsia="SimSun"/>
          <w:sz w:val="36"/>
          <w:lang w:val="en-US"/>
        </w:rP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552602" w:rsidRPr="009B63D6" w:rsidTr="00552602">
        <w:trPr>
          <w:trHeight w:val="254"/>
        </w:trPr>
        <w:tc>
          <w:tcPr>
            <w:tcW w:w="2122" w:type="dxa"/>
          </w:tcPr>
          <w:p w:rsidR="00552602" w:rsidRPr="009B63D6" w:rsidRDefault="00552602" w:rsidP="00552602">
            <w:pPr>
              <w:widowControl/>
              <w:tabs>
                <w:tab w:val="left" w:pos="2918"/>
              </w:tabs>
              <w:spacing w:line="240" w:lineRule="auto"/>
              <w:jc w:val="center"/>
              <w:rPr>
                <w:rFonts w:eastAsia="SimSun"/>
                <w:b/>
                <w:szCs w:val="24"/>
                <w:lang w:val="en-US"/>
              </w:rPr>
            </w:pPr>
            <w:r w:rsidRPr="009B63D6">
              <w:rPr>
                <w:rFonts w:eastAsia="SimSun"/>
                <w:b/>
                <w:szCs w:val="24"/>
                <w:lang w:val="en-US"/>
              </w:rPr>
              <w:t>MSSV</w:t>
            </w:r>
          </w:p>
        </w:tc>
        <w:tc>
          <w:tcPr>
            <w:tcW w:w="7371" w:type="dxa"/>
          </w:tcPr>
          <w:p w:rsidR="00552602" w:rsidRPr="009B63D6" w:rsidRDefault="00552602" w:rsidP="00552602">
            <w:pPr>
              <w:widowControl/>
              <w:tabs>
                <w:tab w:val="left" w:pos="2918"/>
              </w:tabs>
              <w:spacing w:line="240" w:lineRule="auto"/>
              <w:rPr>
                <w:rFonts w:eastAsia="SimSun"/>
                <w:b/>
                <w:szCs w:val="24"/>
                <w:lang w:val="en-US"/>
              </w:rPr>
            </w:pPr>
            <w:r w:rsidRPr="009B63D6">
              <w:rPr>
                <w:rFonts w:eastAsia="SimSun"/>
                <w:b/>
                <w:szCs w:val="24"/>
                <w:lang w:val="en-US"/>
              </w:rPr>
              <w:t>Họ &amp; tên</w:t>
            </w:r>
          </w:p>
        </w:tc>
      </w:tr>
      <w:tr w:rsidR="00552602" w:rsidRPr="009B63D6" w:rsidTr="00552602">
        <w:trPr>
          <w:trHeight w:val="254"/>
        </w:trPr>
        <w:tc>
          <w:tcPr>
            <w:tcW w:w="2122" w:type="dxa"/>
          </w:tcPr>
          <w:p w:rsidR="00552602" w:rsidRPr="009B63D6" w:rsidRDefault="00552602" w:rsidP="00552602">
            <w:pPr>
              <w:widowControl/>
              <w:tabs>
                <w:tab w:val="left" w:pos="2918"/>
              </w:tabs>
              <w:spacing w:line="240" w:lineRule="auto"/>
              <w:jc w:val="center"/>
              <w:rPr>
                <w:rFonts w:eastAsia="SimSun"/>
                <w:szCs w:val="24"/>
                <w:lang w:val="en-US"/>
              </w:rPr>
            </w:pPr>
            <w:r w:rsidRPr="009B63D6">
              <w:rPr>
                <w:rFonts w:eastAsia="SimSun"/>
                <w:szCs w:val="24"/>
                <w:lang w:val="en-US"/>
              </w:rPr>
              <w:t>1542201</w:t>
            </w:r>
          </w:p>
        </w:tc>
        <w:tc>
          <w:tcPr>
            <w:tcW w:w="7371" w:type="dxa"/>
          </w:tcPr>
          <w:p w:rsidR="00552602" w:rsidRPr="009B63D6" w:rsidRDefault="00552602" w:rsidP="00552602">
            <w:pPr>
              <w:widowControl/>
              <w:tabs>
                <w:tab w:val="left" w:pos="2918"/>
              </w:tabs>
              <w:spacing w:line="240" w:lineRule="auto"/>
              <w:rPr>
                <w:rFonts w:eastAsia="SimSun"/>
                <w:szCs w:val="24"/>
                <w:lang w:val="en-US"/>
              </w:rPr>
            </w:pPr>
            <w:r w:rsidRPr="009B63D6">
              <w:rPr>
                <w:rFonts w:eastAsia="SimSun"/>
                <w:szCs w:val="24"/>
                <w:lang w:val="en-US"/>
              </w:rPr>
              <w:t>Lê Thành An</w:t>
            </w:r>
          </w:p>
        </w:tc>
      </w:tr>
      <w:tr w:rsidR="00552602" w:rsidRPr="009B63D6" w:rsidTr="00552602">
        <w:trPr>
          <w:trHeight w:val="254"/>
        </w:trPr>
        <w:tc>
          <w:tcPr>
            <w:tcW w:w="2122" w:type="dxa"/>
          </w:tcPr>
          <w:p w:rsidR="00552602" w:rsidRPr="009B63D6" w:rsidRDefault="00552602" w:rsidP="00552602">
            <w:pPr>
              <w:widowControl/>
              <w:tabs>
                <w:tab w:val="left" w:pos="2918"/>
              </w:tabs>
              <w:spacing w:line="240" w:lineRule="auto"/>
              <w:jc w:val="center"/>
              <w:rPr>
                <w:rFonts w:eastAsia="SimSun"/>
                <w:szCs w:val="24"/>
                <w:lang w:val="en-US"/>
              </w:rPr>
            </w:pPr>
            <w:r w:rsidRPr="009B63D6">
              <w:rPr>
                <w:rFonts w:eastAsia="SimSun"/>
                <w:szCs w:val="24"/>
                <w:lang w:val="en-US"/>
              </w:rPr>
              <w:t>1542230</w:t>
            </w:r>
          </w:p>
        </w:tc>
        <w:tc>
          <w:tcPr>
            <w:tcW w:w="7371" w:type="dxa"/>
          </w:tcPr>
          <w:p w:rsidR="00552602" w:rsidRPr="009B63D6" w:rsidRDefault="00552602" w:rsidP="00552602">
            <w:pPr>
              <w:widowControl/>
              <w:tabs>
                <w:tab w:val="left" w:pos="2918"/>
              </w:tabs>
              <w:spacing w:line="240" w:lineRule="auto"/>
              <w:rPr>
                <w:rFonts w:eastAsia="SimSun"/>
                <w:szCs w:val="24"/>
                <w:lang w:val="en-US"/>
              </w:rPr>
            </w:pPr>
            <w:r w:rsidRPr="009B63D6">
              <w:rPr>
                <w:rFonts w:eastAsia="SimSun"/>
                <w:szCs w:val="24"/>
                <w:lang w:val="en-US"/>
              </w:rPr>
              <w:t>Vũ Mạnh Hùng</w:t>
            </w:r>
          </w:p>
        </w:tc>
      </w:tr>
      <w:tr w:rsidR="00552602" w:rsidRPr="009B63D6" w:rsidTr="00552602">
        <w:trPr>
          <w:trHeight w:val="254"/>
        </w:trPr>
        <w:tc>
          <w:tcPr>
            <w:tcW w:w="2122" w:type="dxa"/>
          </w:tcPr>
          <w:p w:rsidR="00552602" w:rsidRPr="009B63D6" w:rsidRDefault="00552602" w:rsidP="00552602">
            <w:pPr>
              <w:widowControl/>
              <w:tabs>
                <w:tab w:val="left" w:pos="2918"/>
              </w:tabs>
              <w:spacing w:line="240" w:lineRule="auto"/>
              <w:jc w:val="center"/>
              <w:rPr>
                <w:rFonts w:eastAsia="SimSun"/>
                <w:szCs w:val="24"/>
                <w:lang w:val="en-US"/>
              </w:rPr>
            </w:pPr>
            <w:r w:rsidRPr="009B63D6">
              <w:rPr>
                <w:rFonts w:eastAsia="SimSun"/>
                <w:szCs w:val="24"/>
                <w:lang w:val="en-US"/>
              </w:rPr>
              <w:t>1542241</w:t>
            </w:r>
          </w:p>
        </w:tc>
        <w:tc>
          <w:tcPr>
            <w:tcW w:w="7371" w:type="dxa"/>
          </w:tcPr>
          <w:p w:rsidR="00552602" w:rsidRPr="009B63D6" w:rsidRDefault="00552602" w:rsidP="00552602">
            <w:pPr>
              <w:widowControl/>
              <w:tabs>
                <w:tab w:val="left" w:pos="2918"/>
              </w:tabs>
              <w:spacing w:line="240" w:lineRule="auto"/>
              <w:rPr>
                <w:rFonts w:eastAsia="SimSun"/>
                <w:szCs w:val="24"/>
                <w:lang w:val="en-US"/>
              </w:rPr>
            </w:pPr>
            <w:r w:rsidRPr="009B63D6">
              <w:rPr>
                <w:rFonts w:eastAsia="SimSun"/>
                <w:szCs w:val="24"/>
                <w:lang w:val="en-US"/>
              </w:rPr>
              <w:t>Bạch Chấn Minh</w:t>
            </w:r>
          </w:p>
        </w:tc>
      </w:tr>
      <w:tr w:rsidR="00552602" w:rsidRPr="009B63D6" w:rsidTr="00552602">
        <w:trPr>
          <w:trHeight w:val="254"/>
        </w:trPr>
        <w:tc>
          <w:tcPr>
            <w:tcW w:w="2122" w:type="dxa"/>
          </w:tcPr>
          <w:p w:rsidR="00552602" w:rsidRPr="009B63D6" w:rsidRDefault="00552602" w:rsidP="00552602">
            <w:pPr>
              <w:widowControl/>
              <w:tabs>
                <w:tab w:val="left" w:pos="2918"/>
              </w:tabs>
              <w:spacing w:line="240" w:lineRule="auto"/>
              <w:jc w:val="center"/>
              <w:rPr>
                <w:rFonts w:eastAsia="SimSun"/>
                <w:szCs w:val="24"/>
                <w:lang w:val="en-US"/>
              </w:rPr>
            </w:pPr>
            <w:r w:rsidRPr="009B63D6">
              <w:rPr>
                <w:rFonts w:eastAsia="SimSun"/>
                <w:szCs w:val="24"/>
                <w:lang w:val="en-US"/>
              </w:rPr>
              <w:t>1542264</w:t>
            </w:r>
          </w:p>
        </w:tc>
        <w:tc>
          <w:tcPr>
            <w:tcW w:w="7371" w:type="dxa"/>
          </w:tcPr>
          <w:p w:rsidR="00552602" w:rsidRPr="009B63D6" w:rsidRDefault="00552602" w:rsidP="00552602">
            <w:pPr>
              <w:widowControl/>
              <w:tabs>
                <w:tab w:val="left" w:pos="2918"/>
              </w:tabs>
              <w:spacing w:line="240" w:lineRule="auto"/>
              <w:rPr>
                <w:rFonts w:eastAsia="SimSun"/>
                <w:szCs w:val="24"/>
                <w:lang w:val="en-US"/>
              </w:rPr>
            </w:pPr>
            <w:r w:rsidRPr="009B63D6">
              <w:rPr>
                <w:rFonts w:eastAsia="SimSun"/>
                <w:szCs w:val="24"/>
                <w:lang w:val="en-US"/>
              </w:rPr>
              <w:t>Phạm Quang Sơn</w:t>
            </w:r>
          </w:p>
        </w:tc>
      </w:tr>
    </w:tbl>
    <w:p w:rsidR="00552602" w:rsidRPr="009B63D6" w:rsidRDefault="00552602" w:rsidP="00552602">
      <w:pPr>
        <w:widowControl/>
        <w:tabs>
          <w:tab w:val="left" w:pos="2918"/>
        </w:tabs>
        <w:spacing w:line="240" w:lineRule="auto"/>
        <w:rPr>
          <w:rFonts w:eastAsia="SimSun"/>
          <w:sz w:val="36"/>
          <w:lang w:val="en-US"/>
        </w:rPr>
      </w:pPr>
    </w:p>
    <w:p w:rsidR="00DF4986" w:rsidRPr="009B63D6" w:rsidRDefault="00DF4986" w:rsidP="00552602">
      <w:pPr>
        <w:widowControl/>
        <w:tabs>
          <w:tab w:val="left" w:pos="3615"/>
        </w:tabs>
        <w:spacing w:line="240" w:lineRule="auto"/>
        <w:rPr>
          <w:rFonts w:eastAsia="SimSun"/>
          <w:sz w:val="36"/>
          <w:lang w:val="en-US"/>
        </w:rPr>
      </w:pPr>
    </w:p>
    <w:p w:rsidR="00DF4986" w:rsidRPr="009B63D6" w:rsidRDefault="00DF4986">
      <w:pPr>
        <w:widowControl/>
        <w:spacing w:line="240" w:lineRule="auto"/>
        <w:rPr>
          <w:rFonts w:eastAsia="SimSun"/>
          <w:sz w:val="36"/>
          <w:lang w:val="en-US"/>
        </w:rPr>
      </w:pPr>
      <w:r w:rsidRPr="009B63D6">
        <w:rPr>
          <w:rFonts w:eastAsia="SimSun"/>
          <w:sz w:val="36"/>
          <w:lang w:val="en-US"/>
        </w:rPr>
        <w:br w:type="page"/>
      </w:r>
    </w:p>
    <w:sdt>
      <w:sdtPr>
        <w:rPr>
          <w:rFonts w:ascii="Times New Roman" w:hAnsi="Times New Roman" w:cs="Times New Roman"/>
        </w:rPr>
        <w:id w:val="-16456364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:rsidR="00D60C7D" w:rsidRPr="009B63D6" w:rsidRDefault="00D60C7D">
          <w:pPr>
            <w:pStyle w:val="TOCHeading"/>
            <w:rPr>
              <w:rFonts w:ascii="Times New Roman" w:hAnsi="Times New Roman" w:cs="Times New Roman"/>
            </w:rPr>
          </w:pPr>
          <w:r w:rsidRPr="009B63D6">
            <w:rPr>
              <w:rFonts w:ascii="Times New Roman" w:hAnsi="Times New Roman" w:cs="Times New Roman"/>
            </w:rPr>
            <w:t>Mục lục</w:t>
          </w:r>
        </w:p>
        <w:p w:rsidR="00EF3CAB" w:rsidRPr="009B63D6" w:rsidRDefault="00EF3CAB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fldChar w:fldCharType="begin"/>
          </w:r>
          <w:r w:rsidRPr="009B63D6">
            <w:instrText xml:space="preserve"> TOC \o "1-2" \u </w:instrText>
          </w:r>
          <w:r w:rsidRPr="009B63D6">
            <w:fldChar w:fldCharType="separate"/>
          </w:r>
          <w:r w:rsidRPr="009B63D6">
            <w:rPr>
              <w:noProof/>
            </w:rPr>
            <w:t>1.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Giới thiệu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_Toc448775280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4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1.1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Mục tiêu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_Toc448775281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4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1.2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Giới hạn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_Toc448775282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4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1.3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Thuật ngữ và từ viết tắt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_Toc448775283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4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2.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Phát biểu bài toán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_Toc448775284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5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2.1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Chức năng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_Toc448775285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5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2.2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Danh sách các Stakeholder &amp; các loại người dùng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_Toc448775286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5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2.3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Môi trường hoạt động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_Toc448775287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5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2.4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Các ràng buộc thiết kế và triển khai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_Toc448775288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6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2.5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Các giả định và phụ thuộc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_Toc448775289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6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3.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Yêu cầu phần mềm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_Toc448775290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6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3.1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Đặc tả yêu cầu chức năng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_Toc448775291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6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3.2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Đặc tả yêu cầu phi chức năng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_Toc448775292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7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3.3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Use Case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_Toc448775293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7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3.4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Sơ đồ trạng thái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_Toc448775294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18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4.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Thiết kế phần mềm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_Toc448775295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19</w:t>
          </w:r>
          <w:r w:rsidRPr="009B63D6">
            <w:rPr>
              <w:noProof/>
            </w:rPr>
            <w:fldChar w:fldCharType="end"/>
          </w:r>
        </w:p>
        <w:p w:rsidR="00EF3CAB" w:rsidRPr="009B63D6" w:rsidRDefault="00EF3CAB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9B63D6">
            <w:rPr>
              <w:noProof/>
            </w:rPr>
            <w:t>4.1</w:t>
          </w:r>
          <w:r w:rsidRPr="009B63D6">
            <w:rPr>
              <w:rFonts w:eastAsiaTheme="minorEastAsia"/>
              <w:noProof/>
              <w:sz w:val="22"/>
              <w:szCs w:val="22"/>
              <w:lang w:eastAsia="vi-VN"/>
            </w:rPr>
            <w:tab/>
          </w:r>
          <w:r w:rsidRPr="009B63D6">
            <w:rPr>
              <w:noProof/>
            </w:rPr>
            <w:t>Thiết kế dữ liệu</w:t>
          </w:r>
          <w:r w:rsidRPr="009B63D6">
            <w:rPr>
              <w:noProof/>
            </w:rPr>
            <w:tab/>
          </w:r>
          <w:r w:rsidRPr="009B63D6">
            <w:rPr>
              <w:noProof/>
            </w:rPr>
            <w:fldChar w:fldCharType="begin"/>
          </w:r>
          <w:r w:rsidRPr="009B63D6">
            <w:rPr>
              <w:noProof/>
            </w:rPr>
            <w:instrText xml:space="preserve"> PAGEREF _Toc448775296 \h </w:instrText>
          </w:r>
          <w:r w:rsidRPr="009B63D6">
            <w:rPr>
              <w:noProof/>
            </w:rPr>
          </w:r>
          <w:r w:rsidRPr="009B63D6">
            <w:rPr>
              <w:noProof/>
            </w:rPr>
            <w:fldChar w:fldCharType="separate"/>
          </w:r>
          <w:r w:rsidRPr="009B63D6">
            <w:rPr>
              <w:noProof/>
            </w:rPr>
            <w:t>19</w:t>
          </w:r>
          <w:r w:rsidRPr="009B63D6">
            <w:rPr>
              <w:noProof/>
            </w:rPr>
            <w:fldChar w:fldCharType="end"/>
          </w:r>
        </w:p>
        <w:p w:rsidR="00D60C7D" w:rsidRPr="009B63D6" w:rsidRDefault="00EF3CAB">
          <w:r w:rsidRPr="009B63D6">
            <w:fldChar w:fldCharType="end"/>
          </w:r>
        </w:p>
      </w:sdtContent>
    </w:sdt>
    <w:p w:rsidR="00552602" w:rsidRPr="009B63D6" w:rsidRDefault="00552602" w:rsidP="00552602">
      <w:pPr>
        <w:widowControl/>
        <w:tabs>
          <w:tab w:val="left" w:pos="3615"/>
        </w:tabs>
        <w:spacing w:line="240" w:lineRule="auto"/>
        <w:rPr>
          <w:rFonts w:eastAsia="SimSun"/>
          <w:b/>
          <w:sz w:val="36"/>
          <w:lang w:val="en-US"/>
        </w:rPr>
      </w:pPr>
      <w:r w:rsidRPr="009B63D6">
        <w:rPr>
          <w:rFonts w:eastAsia="SimSun"/>
          <w:sz w:val="36"/>
          <w:lang w:val="en-US"/>
        </w:rPr>
        <w:br w:type="page"/>
      </w:r>
      <w:r w:rsidRPr="009B63D6">
        <w:rPr>
          <w:rFonts w:eastAsia="SimSun"/>
          <w:b/>
          <w:sz w:val="36"/>
          <w:lang w:val="en-US"/>
        </w:rPr>
        <w:lastRenderedPageBreak/>
        <w:tab/>
      </w:r>
    </w:p>
    <w:p w:rsidR="007A1DE8" w:rsidRPr="009B63D6" w:rsidRDefault="007A1DE8" w:rsidP="007A1DE8">
      <w:pPr>
        <w:spacing w:line="240" w:lineRule="auto"/>
        <w:jc w:val="center"/>
        <w:rPr>
          <w:rFonts w:eastAsia="SimSun"/>
          <w:b/>
          <w:sz w:val="36"/>
          <w:lang w:val="en-US"/>
        </w:rPr>
      </w:pPr>
      <w:r w:rsidRPr="009B63D6">
        <w:rPr>
          <w:rFonts w:eastAsia="SimSun"/>
          <w:b/>
          <w:sz w:val="36"/>
          <w:lang w:val="en-US"/>
        </w:rPr>
        <w:t>Bảng ghi nhận thay đổi tài liệu</w:t>
      </w:r>
      <w:r w:rsidR="0099744F" w:rsidRPr="009B63D6">
        <w:rPr>
          <w:rFonts w:eastAsia="SimSun"/>
          <w:b/>
          <w:sz w:val="36"/>
          <w:lang w:val="en-US"/>
        </w:rPr>
        <w:t xml:space="preserve"> </w:t>
      </w:r>
    </w:p>
    <w:p w:rsidR="007A1DE8" w:rsidRPr="009B63D6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9B63D6" w:rsidTr="0027501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63D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9B63D6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63D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9B63D6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63D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9B63D6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63D6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9B63D6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9B63D6" w:rsidTr="0027501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63D6" w:rsidRDefault="007E09E5" w:rsidP="007E09E5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02/04/2016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63D6" w:rsidRDefault="007E09E5" w:rsidP="007E09E5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63D6" w:rsidRDefault="007E09E5" w:rsidP="007E09E5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Cập nhật các thông tin cở bản.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63D6" w:rsidRDefault="00877966" w:rsidP="007E09E5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 xml:space="preserve">Bạch Chấn </w:t>
            </w:r>
            <w:r w:rsidR="007E09E5" w:rsidRPr="009B63D6">
              <w:rPr>
                <w:rFonts w:eastAsia="SimSun"/>
                <w:lang w:val="en-US"/>
              </w:rPr>
              <w:t>Minh</w:t>
            </w:r>
          </w:p>
        </w:tc>
      </w:tr>
      <w:tr w:rsidR="00E95D0C" w:rsidRPr="009B63D6" w:rsidTr="0027501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63D6" w:rsidRDefault="00BB3148" w:rsidP="007E09E5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10</w:t>
            </w:r>
            <w:r w:rsidR="00181534" w:rsidRPr="009B63D6">
              <w:rPr>
                <w:rFonts w:eastAsia="SimSun"/>
                <w:lang w:val="en-US"/>
              </w:rPr>
              <w:t>/04/2016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63D6" w:rsidRDefault="00181534" w:rsidP="007E09E5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63D6" w:rsidRDefault="00181534" w:rsidP="007E09E5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Thêm các đặc tả các yêu cầu, usecase.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BC8" w:rsidRPr="009B63D6" w:rsidRDefault="00A81B54" w:rsidP="007E09E5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Lê Thành An</w:t>
            </w:r>
          </w:p>
          <w:p w:rsidR="00DD7BC8" w:rsidRPr="009B63D6" w:rsidRDefault="00A81B54" w:rsidP="007E09E5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Vũ Mạnh Hùng</w:t>
            </w:r>
          </w:p>
          <w:p w:rsidR="00DD7BC8" w:rsidRPr="009B63D6" w:rsidRDefault="00A81B54" w:rsidP="007E09E5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Bạch Chấn Minh</w:t>
            </w:r>
          </w:p>
          <w:p w:rsidR="00A81B54" w:rsidRPr="009B63D6" w:rsidRDefault="00A81B54" w:rsidP="007E09E5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Phạm Quang Sơn</w:t>
            </w:r>
          </w:p>
        </w:tc>
      </w:tr>
      <w:tr w:rsidR="00275012" w:rsidRPr="009B63D6" w:rsidTr="0027501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012" w:rsidRPr="009B63D6" w:rsidRDefault="00275012" w:rsidP="00275012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18/04/2016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012" w:rsidRPr="009B63D6" w:rsidRDefault="00275012" w:rsidP="00275012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3.0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012" w:rsidRPr="009B63D6" w:rsidRDefault="00275012" w:rsidP="00275012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Thêm state diagram, class diagram.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012" w:rsidRPr="009B63D6" w:rsidRDefault="00275012" w:rsidP="00275012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Lê Thành An</w:t>
            </w:r>
          </w:p>
          <w:p w:rsidR="00275012" w:rsidRPr="009B63D6" w:rsidRDefault="00275012" w:rsidP="00275012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Vũ Mạnh Hùng</w:t>
            </w:r>
          </w:p>
          <w:p w:rsidR="00275012" w:rsidRPr="009B63D6" w:rsidRDefault="00275012" w:rsidP="00275012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Bạch Chấn Minh</w:t>
            </w:r>
          </w:p>
          <w:p w:rsidR="00275012" w:rsidRPr="009B63D6" w:rsidRDefault="00275012" w:rsidP="00275012">
            <w:pPr>
              <w:keepLines/>
              <w:spacing w:after="120"/>
              <w:rPr>
                <w:rFonts w:eastAsia="SimSun"/>
                <w:lang w:val="en-US"/>
              </w:rPr>
            </w:pPr>
            <w:r w:rsidRPr="009B63D6">
              <w:rPr>
                <w:rFonts w:eastAsia="SimSun"/>
                <w:lang w:val="en-US"/>
              </w:rPr>
              <w:t>Phạm Quang Sơn</w:t>
            </w:r>
          </w:p>
        </w:tc>
      </w:tr>
      <w:tr w:rsidR="00275012" w:rsidRPr="009B63D6" w:rsidTr="0027501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012" w:rsidRPr="009B63D6" w:rsidRDefault="00275012" w:rsidP="0027501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012" w:rsidRPr="009B63D6" w:rsidRDefault="00275012" w:rsidP="0027501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012" w:rsidRPr="009B63D6" w:rsidRDefault="00275012" w:rsidP="0027501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012" w:rsidRPr="009B63D6" w:rsidRDefault="00275012" w:rsidP="0027501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D0FFB" w:rsidRPr="009B63D6" w:rsidRDefault="007A1DE8">
      <w:pPr>
        <w:widowControl/>
        <w:spacing w:line="240" w:lineRule="auto"/>
      </w:pPr>
      <w:r w:rsidRPr="009B63D6">
        <w:br w:type="page"/>
      </w:r>
    </w:p>
    <w:p w:rsidR="00732B99" w:rsidRPr="009B63D6" w:rsidRDefault="00AD0FFB" w:rsidP="00732B99">
      <w:pPr>
        <w:pStyle w:val="Heading1"/>
        <w:rPr>
          <w:rStyle w:val="Emphasis"/>
          <w:rFonts w:ascii="Times New Roman" w:hAnsi="Times New Roman"/>
          <w:i w:val="0"/>
          <w:iCs w:val="0"/>
        </w:rPr>
      </w:pPr>
      <w:bookmarkStart w:id="1" w:name="_Toc334194228"/>
      <w:bookmarkStart w:id="2" w:name="_Toc448775280"/>
      <w:r w:rsidRPr="009B63D6">
        <w:rPr>
          <w:rStyle w:val="Emphasis"/>
          <w:rFonts w:ascii="Times New Roman" w:hAnsi="Times New Roman"/>
          <w:i w:val="0"/>
          <w:iCs w:val="0"/>
        </w:rPr>
        <w:lastRenderedPageBreak/>
        <w:t>Giới thiệu</w:t>
      </w:r>
      <w:bookmarkStart w:id="3" w:name="_Toc334194229"/>
      <w:bookmarkEnd w:id="1"/>
      <w:bookmarkEnd w:id="2"/>
    </w:p>
    <w:p w:rsidR="00AD0FFB" w:rsidRPr="009B63D6" w:rsidRDefault="00AD0FFB" w:rsidP="00732B99">
      <w:pPr>
        <w:pStyle w:val="Heading2"/>
        <w:rPr>
          <w:rFonts w:ascii="Times New Roman" w:hAnsi="Times New Roman"/>
        </w:rPr>
      </w:pPr>
      <w:bookmarkStart w:id="4" w:name="_Toc448775281"/>
      <w:r w:rsidRPr="009B63D6">
        <w:rPr>
          <w:rFonts w:ascii="Times New Roman" w:hAnsi="Times New Roman"/>
        </w:rPr>
        <w:t>Mục tiêu</w:t>
      </w:r>
      <w:bookmarkEnd w:id="3"/>
      <w:bookmarkEnd w:id="4"/>
    </w:p>
    <w:p w:rsidR="00AD0FFB" w:rsidRPr="00CD4661" w:rsidRDefault="00AD0FFB" w:rsidP="004D4198">
      <w:pPr>
        <w:numPr>
          <w:ilvl w:val="1"/>
          <w:numId w:val="3"/>
        </w:numPr>
        <w:spacing w:line="360" w:lineRule="auto"/>
        <w:jc w:val="both"/>
        <w:rPr>
          <w:i/>
        </w:rPr>
      </w:pPr>
      <w:r w:rsidRPr="00CD4661">
        <w:rPr>
          <w:i/>
        </w:rPr>
        <w:t>Vấn đề mà đề tài muốn giải quyết</w:t>
      </w:r>
    </w:p>
    <w:p w:rsidR="00994ED2" w:rsidRPr="00CD4661" w:rsidRDefault="00994ED2" w:rsidP="004D4198">
      <w:pPr>
        <w:numPr>
          <w:ilvl w:val="2"/>
          <w:numId w:val="3"/>
        </w:numPr>
        <w:spacing w:line="360" w:lineRule="auto"/>
        <w:jc w:val="both"/>
        <w:rPr>
          <w:i/>
        </w:rPr>
      </w:pPr>
      <w:r w:rsidRPr="00CD4661">
        <w:rPr>
          <w:i/>
        </w:rPr>
        <w:t>Số hoá dữ liệu học sinh.</w:t>
      </w:r>
    </w:p>
    <w:p w:rsidR="00994ED2" w:rsidRPr="00CD4661" w:rsidRDefault="00994ED2" w:rsidP="004D4198">
      <w:pPr>
        <w:numPr>
          <w:ilvl w:val="2"/>
          <w:numId w:val="3"/>
        </w:numPr>
        <w:spacing w:line="360" w:lineRule="auto"/>
        <w:jc w:val="both"/>
        <w:rPr>
          <w:i/>
        </w:rPr>
      </w:pPr>
      <w:r w:rsidRPr="00CD4661">
        <w:rPr>
          <w:i/>
        </w:rPr>
        <w:t>Tra cứu thông tin học sinh nhanh chóng.</w:t>
      </w:r>
    </w:p>
    <w:p w:rsidR="00994ED2" w:rsidRPr="00CD4661" w:rsidRDefault="00994ED2" w:rsidP="004D4198">
      <w:pPr>
        <w:numPr>
          <w:ilvl w:val="2"/>
          <w:numId w:val="3"/>
        </w:numPr>
        <w:spacing w:line="360" w:lineRule="auto"/>
        <w:jc w:val="both"/>
        <w:rPr>
          <w:i/>
          <w:color w:val="0000FF"/>
        </w:rPr>
      </w:pPr>
      <w:r w:rsidRPr="00CD4661">
        <w:rPr>
          <w:i/>
        </w:rPr>
        <w:t>Theo dõi báo cáo kết quả học tập từng học sinh, môn học</w:t>
      </w:r>
      <w:r w:rsidR="009054B6" w:rsidRPr="00CD4661">
        <w:rPr>
          <w:i/>
        </w:rPr>
        <w:t>.</w:t>
      </w:r>
    </w:p>
    <w:p w:rsidR="007C055A" w:rsidRPr="00CD4661" w:rsidRDefault="007C055A" w:rsidP="004D4198">
      <w:pPr>
        <w:numPr>
          <w:ilvl w:val="2"/>
          <w:numId w:val="3"/>
        </w:numPr>
        <w:spacing w:line="360" w:lineRule="auto"/>
        <w:jc w:val="both"/>
        <w:rPr>
          <w:i/>
          <w:color w:val="0000FF"/>
        </w:rPr>
      </w:pPr>
      <w:r w:rsidRPr="00CD4661">
        <w:rPr>
          <w:i/>
        </w:rPr>
        <w:t>Học sinh có thể xem điểm môn học từ xa.</w:t>
      </w:r>
    </w:p>
    <w:p w:rsidR="00AD0FFB" w:rsidRPr="009B63D6" w:rsidRDefault="00AD0FFB" w:rsidP="00732B99">
      <w:pPr>
        <w:pStyle w:val="Heading2"/>
        <w:rPr>
          <w:rFonts w:ascii="Times New Roman" w:hAnsi="Times New Roman"/>
        </w:rPr>
      </w:pPr>
      <w:bookmarkStart w:id="5" w:name="_Toc334194230"/>
      <w:bookmarkStart w:id="6" w:name="_Toc448775282"/>
      <w:r w:rsidRPr="009B63D6">
        <w:rPr>
          <w:rFonts w:ascii="Times New Roman" w:hAnsi="Times New Roman"/>
        </w:rPr>
        <w:t>Giới hạn</w:t>
      </w:r>
      <w:bookmarkEnd w:id="5"/>
      <w:bookmarkEnd w:id="6"/>
    </w:p>
    <w:p w:rsidR="00CD6B28" w:rsidRPr="00CD4661" w:rsidRDefault="00CD6B28" w:rsidP="00AD0FFB">
      <w:pPr>
        <w:spacing w:line="360" w:lineRule="auto"/>
        <w:ind w:left="720"/>
        <w:jc w:val="both"/>
        <w:rPr>
          <w:i/>
        </w:rPr>
      </w:pPr>
      <w:r w:rsidRPr="00CD4661">
        <w:rPr>
          <w:i/>
        </w:rPr>
        <w:t xml:space="preserve">Giới hạn vấn đề đề tài giải quyết : </w:t>
      </w:r>
    </w:p>
    <w:p w:rsidR="006753B4" w:rsidRPr="00CD4661" w:rsidRDefault="00315B5D" w:rsidP="004D4198">
      <w:pPr>
        <w:pStyle w:val="ListParagraph"/>
        <w:numPr>
          <w:ilvl w:val="0"/>
          <w:numId w:val="5"/>
        </w:numPr>
        <w:spacing w:line="360" w:lineRule="auto"/>
        <w:jc w:val="both"/>
        <w:rPr>
          <w:i/>
        </w:rPr>
      </w:pPr>
      <w:r w:rsidRPr="00CD4661">
        <w:rPr>
          <w:i/>
        </w:rPr>
        <w:t>Chỉ quản lý học sinh.</w:t>
      </w:r>
    </w:p>
    <w:p w:rsidR="006753B4" w:rsidRPr="00CD4661" w:rsidRDefault="006753B4" w:rsidP="004D4198">
      <w:pPr>
        <w:pStyle w:val="ListParagraph"/>
        <w:numPr>
          <w:ilvl w:val="0"/>
          <w:numId w:val="5"/>
        </w:numPr>
        <w:spacing w:line="360" w:lineRule="auto"/>
        <w:jc w:val="both"/>
        <w:rPr>
          <w:i/>
        </w:rPr>
      </w:pPr>
      <w:r w:rsidRPr="00CD4661">
        <w:rPr>
          <w:i/>
        </w:rPr>
        <w:t>Tra cứu học sinh, điểm môn học.</w:t>
      </w:r>
    </w:p>
    <w:p w:rsidR="007A18BB" w:rsidRPr="00CD4661" w:rsidRDefault="006C4AFB" w:rsidP="004D4198">
      <w:pPr>
        <w:pStyle w:val="ListParagraph"/>
        <w:numPr>
          <w:ilvl w:val="0"/>
          <w:numId w:val="5"/>
        </w:numPr>
        <w:spacing w:line="360" w:lineRule="auto"/>
        <w:jc w:val="both"/>
        <w:rPr>
          <w:i/>
        </w:rPr>
      </w:pPr>
      <w:r w:rsidRPr="00CD4661">
        <w:rPr>
          <w:i/>
        </w:rPr>
        <w:t>Mô hình ứng dụng kết nối cơ sở dữ liệu.</w:t>
      </w:r>
    </w:p>
    <w:p w:rsidR="00CD6B28" w:rsidRPr="00CD4661" w:rsidRDefault="006D0AC7" w:rsidP="006D0AC7">
      <w:pPr>
        <w:spacing w:line="360" w:lineRule="auto"/>
        <w:jc w:val="both"/>
        <w:rPr>
          <w:i/>
        </w:rPr>
      </w:pPr>
      <w:r w:rsidRPr="00CD4661">
        <w:rPr>
          <w:i/>
        </w:rPr>
        <w:t xml:space="preserve">  </w:t>
      </w:r>
      <w:r w:rsidRPr="00CD4661">
        <w:rPr>
          <w:i/>
        </w:rPr>
        <w:tab/>
      </w:r>
      <w:r w:rsidR="00FA5062" w:rsidRPr="00CD4661">
        <w:rPr>
          <w:i/>
        </w:rPr>
        <w:t>Giới hạn nội dung của tài liệu</w:t>
      </w:r>
      <w:r w:rsidR="00D0661A" w:rsidRPr="00CD4661">
        <w:rPr>
          <w:i/>
        </w:rPr>
        <w:t xml:space="preserve"> :</w:t>
      </w:r>
    </w:p>
    <w:p w:rsidR="006D0AC7" w:rsidRPr="00CD4661" w:rsidRDefault="00B207B9" w:rsidP="004D4198">
      <w:pPr>
        <w:pStyle w:val="ListParagraph"/>
        <w:numPr>
          <w:ilvl w:val="0"/>
          <w:numId w:val="5"/>
        </w:numPr>
        <w:spacing w:line="360" w:lineRule="auto"/>
        <w:jc w:val="both"/>
        <w:rPr>
          <w:i/>
        </w:rPr>
      </w:pPr>
      <w:r w:rsidRPr="00CD4661">
        <w:rPr>
          <w:i/>
        </w:rPr>
        <w:t>Mô tả ở mức sử dụng của người dùng.</w:t>
      </w:r>
    </w:p>
    <w:p w:rsidR="00675D2D" w:rsidRPr="00CD4661" w:rsidRDefault="00675D2D" w:rsidP="004D4198">
      <w:pPr>
        <w:pStyle w:val="ListParagraph"/>
        <w:numPr>
          <w:ilvl w:val="0"/>
          <w:numId w:val="5"/>
        </w:numPr>
        <w:spacing w:line="360" w:lineRule="auto"/>
        <w:jc w:val="both"/>
        <w:rPr>
          <w:i/>
        </w:rPr>
      </w:pPr>
      <w:r w:rsidRPr="00CD4661">
        <w:rPr>
          <w:i/>
        </w:rPr>
        <w:t>Không trình bày cách cài đặt phần server</w:t>
      </w:r>
      <w:r w:rsidR="001E7117" w:rsidRPr="00CD4661">
        <w:rPr>
          <w:i/>
        </w:rPr>
        <w:t>.</w:t>
      </w:r>
    </w:p>
    <w:p w:rsidR="001E7117" w:rsidRPr="00CD4661" w:rsidRDefault="001E7117" w:rsidP="004D4198">
      <w:pPr>
        <w:pStyle w:val="ListParagraph"/>
        <w:numPr>
          <w:ilvl w:val="0"/>
          <w:numId w:val="5"/>
        </w:numPr>
        <w:spacing w:line="360" w:lineRule="auto"/>
        <w:jc w:val="both"/>
        <w:rPr>
          <w:i/>
        </w:rPr>
      </w:pPr>
      <w:r w:rsidRPr="00CD4661">
        <w:rPr>
          <w:i/>
        </w:rPr>
        <w:t>Không trình bày bảo mật thông tin dữ liệu.</w:t>
      </w:r>
    </w:p>
    <w:p w:rsidR="00AD0FFB" w:rsidRPr="009B63D6" w:rsidRDefault="00AD0FFB" w:rsidP="00732B99">
      <w:pPr>
        <w:pStyle w:val="Heading2"/>
        <w:rPr>
          <w:rFonts w:ascii="Times New Roman" w:hAnsi="Times New Roman"/>
        </w:rPr>
      </w:pPr>
      <w:bookmarkStart w:id="7" w:name="_Toc334194231"/>
      <w:bookmarkStart w:id="8" w:name="_Toc448775283"/>
      <w:r w:rsidRPr="009B63D6">
        <w:rPr>
          <w:rFonts w:ascii="Times New Roman" w:hAnsi="Times New Roman"/>
        </w:rPr>
        <w:t>Thuật ngữ và từ viết tắt</w:t>
      </w:r>
      <w:bookmarkEnd w:id="7"/>
      <w:bookmarkEnd w:id="8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5850"/>
      </w:tblGrid>
      <w:tr w:rsidR="00AD0FFB" w:rsidRPr="009B63D6" w:rsidTr="003B7902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9B63D6" w:rsidRDefault="00AD0FFB" w:rsidP="003B7902">
            <w:pPr>
              <w:rPr>
                <w:rFonts w:eastAsia="SimSun"/>
                <w:b/>
              </w:rPr>
            </w:pPr>
            <w:r w:rsidRPr="009B63D6">
              <w:rPr>
                <w:rFonts w:eastAsia="SimSun"/>
                <w:b/>
              </w:rPr>
              <w:t>STT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9B63D6" w:rsidRDefault="00AD0FFB" w:rsidP="003B7902">
            <w:pPr>
              <w:rPr>
                <w:rFonts w:eastAsia="SimSun"/>
                <w:b/>
              </w:rPr>
            </w:pPr>
            <w:r w:rsidRPr="009B63D6">
              <w:rPr>
                <w:rFonts w:eastAsia="SimSun"/>
                <w:b/>
              </w:rPr>
              <w:t>Thuật ngữ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9B63D6" w:rsidRDefault="00AD0FFB" w:rsidP="003B7902">
            <w:pPr>
              <w:rPr>
                <w:rFonts w:eastAsia="SimSun"/>
                <w:b/>
              </w:rPr>
            </w:pPr>
            <w:r w:rsidRPr="009B63D6">
              <w:rPr>
                <w:rFonts w:eastAsia="SimSun"/>
                <w:b/>
              </w:rPr>
              <w:t>Mô tả</w:t>
            </w:r>
          </w:p>
        </w:tc>
      </w:tr>
      <w:tr w:rsidR="00AD0FFB" w:rsidRPr="009B63D6" w:rsidTr="00CF595C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9B63D6" w:rsidRDefault="00AD0FFB" w:rsidP="003B7902">
            <w:pPr>
              <w:rPr>
                <w:rFonts w:eastAsia="SimSun"/>
                <w:i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9B63D6" w:rsidRDefault="00AD0FFB" w:rsidP="003B7902">
            <w:pPr>
              <w:rPr>
                <w:rFonts w:eastAsia="SimSun"/>
                <w:i/>
                <w:color w:val="0000FF"/>
              </w:rPr>
            </w:pPr>
            <w:r w:rsidRPr="009B63D6">
              <w:rPr>
                <w:rFonts w:eastAsia="SimSun"/>
                <w:i/>
                <w:color w:val="0000FF"/>
              </w:rPr>
              <w:t>&lt;stakeholder&gt;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9B63D6" w:rsidRDefault="00AD0FFB" w:rsidP="003B7902">
            <w:pPr>
              <w:rPr>
                <w:rFonts w:eastAsia="SimSun"/>
                <w:color w:val="0000FF"/>
              </w:rPr>
            </w:pPr>
          </w:p>
        </w:tc>
      </w:tr>
      <w:tr w:rsidR="00AD0FFB" w:rsidRPr="009B63D6" w:rsidTr="00CF595C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9B63D6" w:rsidRDefault="00AD0FFB" w:rsidP="003B7902">
            <w:pPr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9B63D6" w:rsidRDefault="00AD0FFB" w:rsidP="003B7902">
            <w:pPr>
              <w:rPr>
                <w:rFonts w:eastAsia="SimSun"/>
              </w:rPr>
            </w:pP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9B63D6" w:rsidRDefault="00AD0FFB" w:rsidP="003B7902">
            <w:pPr>
              <w:rPr>
                <w:rFonts w:eastAsia="SimSun"/>
              </w:rPr>
            </w:pPr>
          </w:p>
        </w:tc>
      </w:tr>
      <w:tr w:rsidR="00AD0FFB" w:rsidRPr="009B63D6" w:rsidTr="00CF595C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9B63D6" w:rsidRDefault="00AD0FFB" w:rsidP="003B7902">
            <w:pPr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9B63D6" w:rsidRDefault="00AD0FFB" w:rsidP="003B7902">
            <w:pPr>
              <w:rPr>
                <w:rFonts w:eastAsia="SimSun"/>
              </w:rPr>
            </w:pP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9B63D6" w:rsidRDefault="00AD0FFB" w:rsidP="003B7902">
            <w:pPr>
              <w:rPr>
                <w:rFonts w:eastAsia="SimSun"/>
              </w:rPr>
            </w:pPr>
          </w:p>
        </w:tc>
      </w:tr>
    </w:tbl>
    <w:p w:rsidR="00A85528" w:rsidRPr="009B63D6" w:rsidRDefault="00A85528">
      <w:pPr>
        <w:widowControl/>
        <w:spacing w:line="240" w:lineRule="auto"/>
        <w:rPr>
          <w:rStyle w:val="Emphasis"/>
          <w:b/>
          <w:sz w:val="28"/>
        </w:rPr>
      </w:pPr>
      <w:bookmarkStart w:id="9" w:name="_Toc334194232"/>
      <w:r w:rsidRPr="009B63D6">
        <w:rPr>
          <w:rStyle w:val="Emphasis"/>
        </w:rPr>
        <w:br w:type="page"/>
      </w:r>
    </w:p>
    <w:p w:rsidR="00AD0FFB" w:rsidRPr="00404C2A" w:rsidRDefault="00AD0FFB" w:rsidP="003560D7">
      <w:pPr>
        <w:pStyle w:val="Heading1"/>
        <w:rPr>
          <w:rStyle w:val="Emphasis"/>
          <w:rFonts w:ascii="Times New Roman" w:hAnsi="Times New Roman"/>
          <w:i w:val="0"/>
          <w:iCs w:val="0"/>
          <w:szCs w:val="28"/>
        </w:rPr>
      </w:pPr>
      <w:bookmarkStart w:id="10" w:name="_Toc448775284"/>
      <w:r w:rsidRPr="00404C2A">
        <w:rPr>
          <w:rStyle w:val="Emphasis"/>
          <w:rFonts w:ascii="Times New Roman" w:hAnsi="Times New Roman"/>
          <w:i w:val="0"/>
          <w:iCs w:val="0"/>
          <w:szCs w:val="28"/>
        </w:rPr>
        <w:t>Phát biểu bài toán</w:t>
      </w:r>
      <w:bookmarkEnd w:id="9"/>
      <w:bookmarkEnd w:id="10"/>
    </w:p>
    <w:p w:rsidR="00436287" w:rsidRPr="009B63D6" w:rsidRDefault="00AD0FFB" w:rsidP="003560D7">
      <w:pPr>
        <w:pStyle w:val="Heading2"/>
        <w:rPr>
          <w:rStyle w:val="Emphasis"/>
          <w:rFonts w:ascii="Times New Roman" w:hAnsi="Times New Roman"/>
          <w:i w:val="0"/>
          <w:iCs w:val="0"/>
        </w:rPr>
      </w:pPr>
      <w:bookmarkStart w:id="11" w:name="_Toc334194233"/>
      <w:bookmarkStart w:id="12" w:name="_Toc448775285"/>
      <w:r w:rsidRPr="009B63D6">
        <w:rPr>
          <w:rStyle w:val="Emphasis"/>
          <w:rFonts w:ascii="Times New Roman" w:hAnsi="Times New Roman"/>
          <w:i w:val="0"/>
          <w:iCs w:val="0"/>
        </w:rPr>
        <w:t>Chức năng</w:t>
      </w:r>
      <w:bookmarkStart w:id="13" w:name="_Toc334194234"/>
      <w:bookmarkEnd w:id="11"/>
      <w:bookmarkEnd w:id="12"/>
    </w:p>
    <w:p w:rsidR="0050617E" w:rsidRPr="00CD4661" w:rsidRDefault="0050617E" w:rsidP="0050617E">
      <w:pPr>
        <w:pStyle w:val="Heading3"/>
        <w:rPr>
          <w:rFonts w:ascii="Times New Roman" w:hAnsi="Times New Roman"/>
          <w:sz w:val="24"/>
          <w:szCs w:val="24"/>
        </w:rPr>
      </w:pPr>
      <w:r w:rsidRPr="00CD4661">
        <w:rPr>
          <w:rFonts w:ascii="Times New Roman" w:hAnsi="Times New Roman"/>
          <w:sz w:val="24"/>
          <w:szCs w:val="24"/>
        </w:rPr>
        <w:t>Tiếp nhận học sinh</w:t>
      </w:r>
    </w:p>
    <w:p w:rsidR="0050617E" w:rsidRPr="00CD4661" w:rsidRDefault="0050617E" w:rsidP="0050617E">
      <w:pPr>
        <w:pStyle w:val="Heading3"/>
        <w:rPr>
          <w:rFonts w:ascii="Times New Roman" w:hAnsi="Times New Roman"/>
          <w:sz w:val="24"/>
          <w:szCs w:val="24"/>
        </w:rPr>
      </w:pPr>
      <w:r w:rsidRPr="00CD4661">
        <w:rPr>
          <w:rFonts w:ascii="Times New Roman" w:hAnsi="Times New Roman"/>
          <w:sz w:val="24"/>
          <w:szCs w:val="24"/>
        </w:rPr>
        <w:t>Lập danh sách lớp</w:t>
      </w:r>
    </w:p>
    <w:p w:rsidR="0050617E" w:rsidRPr="00CD4661" w:rsidRDefault="0050617E" w:rsidP="0050617E">
      <w:pPr>
        <w:pStyle w:val="Heading3"/>
        <w:rPr>
          <w:rFonts w:ascii="Times New Roman" w:hAnsi="Times New Roman"/>
          <w:sz w:val="24"/>
          <w:szCs w:val="24"/>
        </w:rPr>
      </w:pPr>
      <w:r w:rsidRPr="00CD4661">
        <w:rPr>
          <w:rFonts w:ascii="Times New Roman" w:hAnsi="Times New Roman"/>
          <w:sz w:val="24"/>
          <w:szCs w:val="24"/>
        </w:rPr>
        <w:t>Nhập bảng điểm môn học</w:t>
      </w:r>
    </w:p>
    <w:p w:rsidR="0050617E" w:rsidRPr="00CD4661" w:rsidRDefault="0050617E" w:rsidP="0050617E">
      <w:pPr>
        <w:pStyle w:val="Heading3"/>
        <w:rPr>
          <w:rFonts w:ascii="Times New Roman" w:hAnsi="Times New Roman"/>
          <w:sz w:val="24"/>
          <w:szCs w:val="24"/>
        </w:rPr>
      </w:pPr>
      <w:r w:rsidRPr="00CD4661">
        <w:rPr>
          <w:rFonts w:ascii="Times New Roman" w:hAnsi="Times New Roman"/>
          <w:sz w:val="24"/>
          <w:szCs w:val="24"/>
        </w:rPr>
        <w:t>Báo cáo tổng kết</w:t>
      </w:r>
    </w:p>
    <w:p w:rsidR="0050617E" w:rsidRPr="00CD4661" w:rsidRDefault="0050617E" w:rsidP="0050617E">
      <w:pPr>
        <w:pStyle w:val="Heading3"/>
        <w:rPr>
          <w:rFonts w:ascii="Times New Roman" w:hAnsi="Times New Roman"/>
          <w:sz w:val="24"/>
          <w:szCs w:val="24"/>
        </w:rPr>
      </w:pPr>
      <w:r w:rsidRPr="00CD4661">
        <w:rPr>
          <w:rFonts w:ascii="Times New Roman" w:hAnsi="Times New Roman"/>
          <w:sz w:val="24"/>
          <w:szCs w:val="24"/>
        </w:rPr>
        <w:t>Thay đổi quy định</w:t>
      </w:r>
    </w:p>
    <w:p w:rsidR="0050617E" w:rsidRPr="00CD4661" w:rsidRDefault="0050617E" w:rsidP="008B4A64">
      <w:pPr>
        <w:pStyle w:val="Heading3"/>
        <w:rPr>
          <w:rFonts w:ascii="Times New Roman" w:hAnsi="Times New Roman"/>
          <w:sz w:val="24"/>
          <w:szCs w:val="24"/>
        </w:rPr>
      </w:pPr>
      <w:r w:rsidRPr="00CD4661">
        <w:rPr>
          <w:rFonts w:ascii="Times New Roman" w:hAnsi="Times New Roman"/>
          <w:sz w:val="24"/>
          <w:szCs w:val="24"/>
        </w:rPr>
        <w:t>Đăng nhập, phân quyền người sử dụng</w:t>
      </w:r>
    </w:p>
    <w:p w:rsidR="0050617E" w:rsidRPr="00CD4661" w:rsidRDefault="0050617E" w:rsidP="0050617E"/>
    <w:p w:rsidR="00DB3855" w:rsidRPr="009B63D6" w:rsidRDefault="00AD0FFB" w:rsidP="003560D7">
      <w:pPr>
        <w:pStyle w:val="Heading2"/>
        <w:rPr>
          <w:rFonts w:ascii="Times New Roman" w:hAnsi="Times New Roman"/>
        </w:rPr>
      </w:pPr>
      <w:bookmarkStart w:id="14" w:name="_Toc448775286"/>
      <w:r w:rsidRPr="009B63D6">
        <w:rPr>
          <w:rStyle w:val="Emphasis"/>
          <w:rFonts w:ascii="Times New Roman" w:hAnsi="Times New Roman"/>
          <w:i w:val="0"/>
          <w:iCs w:val="0"/>
        </w:rPr>
        <w:t>Danh sách các Stakeholder &amp; các loại người dùng</w:t>
      </w:r>
      <w:bookmarkEnd w:id="13"/>
      <w:bookmarkEnd w:id="14"/>
    </w:p>
    <w:p w:rsidR="00DB3855" w:rsidRPr="00CD4661" w:rsidRDefault="00DB3855" w:rsidP="00DB3855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5850"/>
      </w:tblGrid>
      <w:tr w:rsidR="00AD0FFB" w:rsidRPr="00CD4661" w:rsidTr="00CF595C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CD4661" w:rsidRDefault="00AD0FFB" w:rsidP="00654298">
            <w:pPr>
              <w:jc w:val="center"/>
              <w:rPr>
                <w:rFonts w:eastAsia="SimSun"/>
                <w:b/>
              </w:rPr>
            </w:pPr>
            <w:r w:rsidRPr="00CD4661">
              <w:rPr>
                <w:rFonts w:eastAsia="SimSun"/>
                <w:b/>
              </w:rPr>
              <w:t>STT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CD4661" w:rsidRDefault="00CF1347" w:rsidP="0037752B">
            <w:pPr>
              <w:jc w:val="center"/>
              <w:rPr>
                <w:rFonts w:eastAsia="SimSun"/>
                <w:b/>
                <w:lang w:val="en-US"/>
              </w:rPr>
            </w:pPr>
            <w:r w:rsidRPr="00CD4661">
              <w:rPr>
                <w:rFonts w:eastAsia="SimSun"/>
                <w:b/>
                <w:iCs/>
                <w:lang w:val="en-US"/>
              </w:rPr>
              <w:t>Stakeholder</w:t>
            </w:r>
            <w:r w:rsidRPr="00CD4661">
              <w:rPr>
                <w:rFonts w:eastAsia="SimSun"/>
                <w:b/>
                <w:lang w:val="en-US"/>
              </w:rPr>
              <w:t xml:space="preserve"> 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CD4661" w:rsidRDefault="00AD0FFB" w:rsidP="00CF595C">
            <w:pPr>
              <w:jc w:val="center"/>
              <w:rPr>
                <w:rFonts w:eastAsia="SimSun"/>
                <w:b/>
              </w:rPr>
            </w:pPr>
            <w:r w:rsidRPr="00CD4661">
              <w:rPr>
                <w:rFonts w:eastAsia="SimSun"/>
                <w:b/>
              </w:rPr>
              <w:t>Mô tả</w:t>
            </w:r>
          </w:p>
        </w:tc>
      </w:tr>
      <w:tr w:rsidR="00553547" w:rsidRPr="00CD4661" w:rsidTr="00AB3F2D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3547" w:rsidRPr="00CD4661" w:rsidRDefault="00AB3F2D" w:rsidP="000324F8">
            <w:pPr>
              <w:jc w:val="right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3547" w:rsidRPr="00CD4661" w:rsidRDefault="00553547" w:rsidP="00AB3F2D">
            <w:pPr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Adminstrator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547" w:rsidRPr="00CD4661" w:rsidRDefault="00553547" w:rsidP="004D4198">
            <w:pPr>
              <w:pStyle w:val="ListParagraph"/>
              <w:numPr>
                <w:ilvl w:val="0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Người bảo trì hệ quản trị.</w:t>
            </w:r>
          </w:p>
          <w:p w:rsidR="00553547" w:rsidRPr="00CD4661" w:rsidRDefault="00553547" w:rsidP="004D4198">
            <w:pPr>
              <w:pStyle w:val="ListParagraph"/>
              <w:numPr>
                <w:ilvl w:val="0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Quyền hạn:</w:t>
            </w:r>
          </w:p>
          <w:p w:rsidR="00553547" w:rsidRPr="00CD4661" w:rsidRDefault="00553547" w:rsidP="004D4198">
            <w:pPr>
              <w:pStyle w:val="ListParagraph"/>
              <w:numPr>
                <w:ilvl w:val="1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Toàn quyền sử dụng ứng dụng.</w:t>
            </w:r>
          </w:p>
          <w:p w:rsidR="00553547" w:rsidRPr="00CD4661" w:rsidRDefault="00553547" w:rsidP="004D4198">
            <w:pPr>
              <w:pStyle w:val="ListParagraph"/>
              <w:numPr>
                <w:ilvl w:val="1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Toàn quyền, mở rộng trên cơ sở dữ liệu. (Thêm, xoá, sửa)</w:t>
            </w:r>
          </w:p>
          <w:p w:rsidR="00046B27" w:rsidRPr="00CD4661" w:rsidRDefault="00046B27" w:rsidP="004D4198">
            <w:pPr>
              <w:pStyle w:val="ListParagraph"/>
              <w:numPr>
                <w:ilvl w:val="1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Xem hồ sơ toàn bộ học sinh, tài vụ, giáo viên, admin.</w:t>
            </w:r>
          </w:p>
        </w:tc>
      </w:tr>
      <w:tr w:rsidR="00553547" w:rsidRPr="00CD4661" w:rsidTr="00AB3F2D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3547" w:rsidRPr="00CD4661" w:rsidRDefault="00AB3F2D" w:rsidP="000324F8">
            <w:pPr>
              <w:jc w:val="right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3547" w:rsidRPr="00CD4661" w:rsidRDefault="00553547" w:rsidP="00AB3F2D">
            <w:pPr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Hiệu trưởng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547" w:rsidRPr="00CD4661" w:rsidRDefault="00553547" w:rsidP="004D4198">
            <w:pPr>
              <w:pStyle w:val="ListParagraph"/>
              <w:numPr>
                <w:ilvl w:val="0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Người toàn quyền trong trường.</w:t>
            </w:r>
          </w:p>
          <w:p w:rsidR="00553547" w:rsidRPr="00CD4661" w:rsidRDefault="00553547" w:rsidP="004D4198">
            <w:pPr>
              <w:pStyle w:val="ListParagraph"/>
              <w:numPr>
                <w:ilvl w:val="0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Quyền hạn :</w:t>
            </w:r>
          </w:p>
          <w:p w:rsidR="001826AD" w:rsidRPr="00CD4661" w:rsidRDefault="00916C6D" w:rsidP="004D4198">
            <w:pPr>
              <w:pStyle w:val="ListParagraph"/>
              <w:numPr>
                <w:ilvl w:val="1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Xem hồ sơ toàn bộ học sinh, tài vụ, giáo viên, admin.</w:t>
            </w:r>
          </w:p>
        </w:tc>
      </w:tr>
      <w:tr w:rsidR="00553547" w:rsidRPr="00CD4661" w:rsidTr="00AB3F2D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3547" w:rsidRPr="00CD4661" w:rsidRDefault="00AB3F2D" w:rsidP="000324F8">
            <w:pPr>
              <w:jc w:val="right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3547" w:rsidRPr="00CD4661" w:rsidRDefault="00146D23" w:rsidP="00AB3F2D">
            <w:pPr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Giáo vụ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547" w:rsidRPr="00CD4661" w:rsidRDefault="00553547" w:rsidP="004D4198">
            <w:pPr>
              <w:pStyle w:val="ListParagraph"/>
              <w:numPr>
                <w:ilvl w:val="0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Người quản lý hồ sơ</w:t>
            </w:r>
            <w:r w:rsidR="001826AD" w:rsidRPr="00CD4661">
              <w:rPr>
                <w:rFonts w:eastAsia="SimSun"/>
                <w:lang w:val="en-US"/>
              </w:rPr>
              <w:t xml:space="preserve"> học sinh</w:t>
            </w:r>
            <w:r w:rsidR="00C4121C" w:rsidRPr="00CD4661">
              <w:rPr>
                <w:rFonts w:eastAsia="SimSun"/>
                <w:lang w:val="en-US"/>
              </w:rPr>
              <w:t>, điểm học sinh, môn học</w:t>
            </w:r>
          </w:p>
          <w:p w:rsidR="00553547" w:rsidRPr="00CD4661" w:rsidRDefault="00553547" w:rsidP="004D4198">
            <w:pPr>
              <w:pStyle w:val="ListParagraph"/>
              <w:numPr>
                <w:ilvl w:val="0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Quyền hạn:</w:t>
            </w:r>
          </w:p>
          <w:p w:rsidR="00553547" w:rsidRPr="00CD4661" w:rsidRDefault="00553547" w:rsidP="004D4198">
            <w:pPr>
              <w:pStyle w:val="ListParagraph"/>
              <w:numPr>
                <w:ilvl w:val="1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Nhập học sinh, lớp.</w:t>
            </w:r>
          </w:p>
          <w:p w:rsidR="00553547" w:rsidRPr="00CD4661" w:rsidRDefault="00553547" w:rsidP="004D4198">
            <w:pPr>
              <w:pStyle w:val="ListParagraph"/>
              <w:numPr>
                <w:ilvl w:val="1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Quản lý điểm số</w:t>
            </w:r>
          </w:p>
          <w:p w:rsidR="00DC359A" w:rsidRPr="00CD4661" w:rsidRDefault="00DC359A" w:rsidP="004D4198">
            <w:pPr>
              <w:pStyle w:val="ListParagraph"/>
              <w:numPr>
                <w:ilvl w:val="1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Lập báo cáo tổng kết</w:t>
            </w:r>
          </w:p>
        </w:tc>
      </w:tr>
      <w:tr w:rsidR="00553547" w:rsidRPr="00CD4661" w:rsidTr="00CF595C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3547" w:rsidRPr="00CD4661" w:rsidRDefault="00553547" w:rsidP="00553547">
            <w:pPr>
              <w:jc w:val="center"/>
              <w:rPr>
                <w:rFonts w:eastAsia="SimSun"/>
                <w:b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547" w:rsidRPr="00CD4661" w:rsidRDefault="00553547" w:rsidP="00553547">
            <w:pPr>
              <w:jc w:val="center"/>
              <w:rPr>
                <w:rFonts w:eastAsia="SimSun"/>
                <w:b/>
                <w:iCs/>
                <w:lang w:val="en-US"/>
              </w:rPr>
            </w:pPr>
            <w:r w:rsidRPr="00CD4661">
              <w:rPr>
                <w:rFonts w:eastAsia="SimSun"/>
                <w:b/>
                <w:lang w:val="en-US"/>
              </w:rPr>
              <w:t>User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547" w:rsidRPr="00CD4661" w:rsidRDefault="00553547" w:rsidP="00553547">
            <w:pPr>
              <w:jc w:val="center"/>
              <w:rPr>
                <w:rFonts w:eastAsia="SimSun"/>
                <w:b/>
                <w:lang w:val="en-US"/>
              </w:rPr>
            </w:pPr>
            <w:r w:rsidRPr="00CD4661">
              <w:rPr>
                <w:rFonts w:eastAsia="SimSun"/>
                <w:b/>
                <w:lang w:val="en-US"/>
              </w:rPr>
              <w:t>Mô tả</w:t>
            </w:r>
          </w:p>
        </w:tc>
      </w:tr>
      <w:tr w:rsidR="00553547" w:rsidRPr="00CD4661" w:rsidTr="005A6159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547" w:rsidRPr="00CD4661" w:rsidRDefault="00553547" w:rsidP="00553547">
            <w:pPr>
              <w:jc w:val="right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547" w:rsidRPr="00CD4661" w:rsidRDefault="00553547" w:rsidP="00553547">
            <w:pPr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Giáo viên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547" w:rsidRPr="00CD4661" w:rsidRDefault="00187F67" w:rsidP="004D4198">
            <w:pPr>
              <w:pStyle w:val="ListParagraph"/>
              <w:numPr>
                <w:ilvl w:val="0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Đối tượng có thể xem 1 số thông tin, làm chủ nhiệm lớp, giáo viên</w:t>
            </w:r>
            <w:r w:rsidR="00EE16D1" w:rsidRPr="00CD4661">
              <w:rPr>
                <w:rFonts w:eastAsia="SimSun"/>
                <w:lang w:val="en-US"/>
              </w:rPr>
              <w:t xml:space="preserve"> bộ môn</w:t>
            </w:r>
            <w:r w:rsidR="00553547" w:rsidRPr="00CD4661">
              <w:rPr>
                <w:rFonts w:eastAsia="SimSun"/>
                <w:lang w:val="en-US"/>
              </w:rPr>
              <w:t>.</w:t>
            </w:r>
          </w:p>
          <w:p w:rsidR="00553547" w:rsidRPr="00CD4661" w:rsidRDefault="00553547" w:rsidP="004D4198">
            <w:pPr>
              <w:pStyle w:val="ListParagraph"/>
              <w:numPr>
                <w:ilvl w:val="0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Quyền hạn:</w:t>
            </w:r>
          </w:p>
          <w:p w:rsidR="00553547" w:rsidRPr="00CD4661" w:rsidRDefault="00553547" w:rsidP="004D4198">
            <w:pPr>
              <w:pStyle w:val="ListParagraph"/>
              <w:numPr>
                <w:ilvl w:val="1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Xem thông tin học sinh.</w:t>
            </w:r>
          </w:p>
          <w:p w:rsidR="00553547" w:rsidRPr="00CD4661" w:rsidRDefault="00553547" w:rsidP="004D4198">
            <w:pPr>
              <w:pStyle w:val="ListParagraph"/>
              <w:numPr>
                <w:ilvl w:val="1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Xem thông tin điểm số.</w:t>
            </w:r>
          </w:p>
          <w:p w:rsidR="00D27AB8" w:rsidRPr="00CD4661" w:rsidRDefault="00D27AB8" w:rsidP="004D4198">
            <w:pPr>
              <w:pStyle w:val="ListParagraph"/>
              <w:numPr>
                <w:ilvl w:val="1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Xem báo cáo tổng kết</w:t>
            </w:r>
          </w:p>
        </w:tc>
      </w:tr>
      <w:tr w:rsidR="00553547" w:rsidRPr="00CD4661" w:rsidTr="005A6159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547" w:rsidRPr="00CD4661" w:rsidRDefault="00553547" w:rsidP="00553547">
            <w:pPr>
              <w:jc w:val="right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547" w:rsidRPr="00CD4661" w:rsidRDefault="00553547" w:rsidP="00553547">
            <w:pPr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Học sinh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547" w:rsidRPr="00CD4661" w:rsidRDefault="00553547" w:rsidP="004D4198">
            <w:pPr>
              <w:pStyle w:val="ListParagraph"/>
              <w:numPr>
                <w:ilvl w:val="0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Đối tượng chính cần quản lý.</w:t>
            </w:r>
          </w:p>
          <w:p w:rsidR="00553547" w:rsidRPr="00CD4661" w:rsidRDefault="00553547" w:rsidP="004D4198">
            <w:pPr>
              <w:pStyle w:val="ListParagraph"/>
              <w:numPr>
                <w:ilvl w:val="0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Quyền hạn:</w:t>
            </w:r>
          </w:p>
          <w:p w:rsidR="00553547" w:rsidRPr="00CD4661" w:rsidRDefault="00553547" w:rsidP="004D4198">
            <w:pPr>
              <w:pStyle w:val="ListParagraph"/>
              <w:numPr>
                <w:ilvl w:val="1"/>
                <w:numId w:val="4"/>
              </w:numPr>
              <w:ind w:left="545" w:hanging="284"/>
              <w:rPr>
                <w:rFonts w:eastAsia="SimSun"/>
                <w:lang w:val="en-US"/>
              </w:rPr>
            </w:pPr>
            <w:r w:rsidRPr="00CD4661">
              <w:rPr>
                <w:rFonts w:eastAsia="SimSun"/>
                <w:lang w:val="en-US"/>
              </w:rPr>
              <w:t>Xem thông tin các học sinh, điểm số</w:t>
            </w:r>
            <w:r w:rsidR="00413FF4" w:rsidRPr="00CD4661">
              <w:rPr>
                <w:rFonts w:eastAsia="SimSun"/>
                <w:lang w:val="en-US"/>
              </w:rPr>
              <w:t>, môn học</w:t>
            </w:r>
          </w:p>
        </w:tc>
      </w:tr>
    </w:tbl>
    <w:p w:rsidR="00AD0FFB" w:rsidRPr="00CD4661" w:rsidRDefault="00AD0FFB" w:rsidP="00AD0FFB">
      <w:pPr>
        <w:spacing w:line="360" w:lineRule="auto"/>
        <w:ind w:left="720"/>
        <w:jc w:val="both"/>
        <w:rPr>
          <w:i/>
          <w:color w:val="0000FF"/>
        </w:rPr>
      </w:pPr>
    </w:p>
    <w:p w:rsidR="00AD0FFB" w:rsidRPr="009B63D6" w:rsidRDefault="00AD0FFB" w:rsidP="003560D7">
      <w:pPr>
        <w:pStyle w:val="Heading2"/>
        <w:rPr>
          <w:rFonts w:ascii="Times New Roman" w:hAnsi="Times New Roman"/>
        </w:rPr>
      </w:pPr>
      <w:bookmarkStart w:id="15" w:name="_Toc334194235"/>
      <w:bookmarkStart w:id="16" w:name="_Toc448775287"/>
      <w:r w:rsidRPr="009B63D6">
        <w:rPr>
          <w:rFonts w:ascii="Times New Roman" w:hAnsi="Times New Roman"/>
        </w:rPr>
        <w:t>Môi trường hoạt động</w:t>
      </w:r>
      <w:bookmarkEnd w:id="15"/>
      <w:bookmarkEnd w:id="16"/>
    </w:p>
    <w:p w:rsidR="00F1744D" w:rsidRPr="009B63D6" w:rsidRDefault="00F1744D" w:rsidP="004D4198">
      <w:pPr>
        <w:pStyle w:val="ListParagraph"/>
        <w:numPr>
          <w:ilvl w:val="0"/>
          <w:numId w:val="3"/>
        </w:numPr>
        <w:rPr>
          <w:lang w:val="en-US"/>
        </w:rPr>
      </w:pPr>
      <w:r w:rsidRPr="009B63D6">
        <w:rPr>
          <w:lang w:val="en-US"/>
        </w:rPr>
        <w:t>Hệ điều hành Windows.</w:t>
      </w:r>
    </w:p>
    <w:p w:rsidR="00F1744D" w:rsidRPr="009B63D6" w:rsidRDefault="00D750B5" w:rsidP="004D4198">
      <w:pPr>
        <w:pStyle w:val="ListParagraph"/>
        <w:numPr>
          <w:ilvl w:val="0"/>
          <w:numId w:val="3"/>
        </w:numPr>
        <w:rPr>
          <w:lang w:val="en-US"/>
        </w:rPr>
      </w:pPr>
      <w:r w:rsidRPr="009B63D6">
        <w:rPr>
          <w:lang w:val="en-US"/>
        </w:rPr>
        <w:t xml:space="preserve">Mô hình client – server </w:t>
      </w:r>
    </w:p>
    <w:p w:rsidR="00D750B5" w:rsidRPr="009B63D6" w:rsidRDefault="00D750B5" w:rsidP="004D4198">
      <w:pPr>
        <w:pStyle w:val="ListParagraph"/>
        <w:numPr>
          <w:ilvl w:val="1"/>
          <w:numId w:val="3"/>
        </w:numPr>
        <w:rPr>
          <w:lang w:val="en-US"/>
        </w:rPr>
      </w:pPr>
      <w:r w:rsidRPr="009B63D6">
        <w:rPr>
          <w:lang w:val="en-US"/>
        </w:rPr>
        <w:t>Server : Webservice dưới dạng Restful api</w:t>
      </w:r>
    </w:p>
    <w:p w:rsidR="00D750B5" w:rsidRPr="009B63D6" w:rsidRDefault="00D750B5" w:rsidP="004D4198">
      <w:pPr>
        <w:pStyle w:val="ListParagraph"/>
        <w:numPr>
          <w:ilvl w:val="1"/>
          <w:numId w:val="3"/>
        </w:numPr>
        <w:rPr>
          <w:lang w:val="en-US"/>
        </w:rPr>
      </w:pPr>
      <w:r w:rsidRPr="009B63D6">
        <w:rPr>
          <w:lang w:val="en-US"/>
        </w:rPr>
        <w:t xml:space="preserve">Client : </w:t>
      </w:r>
      <w:r w:rsidR="00432F6C" w:rsidRPr="009B63D6">
        <w:rPr>
          <w:lang w:val="en-US"/>
        </w:rPr>
        <w:t xml:space="preserve">Ứng dụng </w:t>
      </w:r>
      <w:r w:rsidR="00C2481A" w:rsidRPr="009B63D6">
        <w:rPr>
          <w:lang w:val="en-US"/>
        </w:rPr>
        <w:t>desktop</w:t>
      </w:r>
      <w:r w:rsidR="002E5A69" w:rsidRPr="009B63D6">
        <w:rPr>
          <w:lang w:val="en-US"/>
        </w:rPr>
        <w:t xml:space="preserve"> </w:t>
      </w:r>
      <w:r w:rsidR="00432F6C" w:rsidRPr="009B63D6">
        <w:rPr>
          <w:lang w:val="en-US"/>
        </w:rPr>
        <w:t>(winform C#)</w:t>
      </w:r>
      <w:r w:rsidR="00C2481A" w:rsidRPr="009B63D6">
        <w:rPr>
          <w:lang w:val="en-US"/>
        </w:rPr>
        <w:t>.</w:t>
      </w:r>
    </w:p>
    <w:p w:rsidR="00AD0FFB" w:rsidRPr="009B63D6" w:rsidRDefault="00AD0FFB" w:rsidP="003560D7">
      <w:pPr>
        <w:pStyle w:val="Heading2"/>
        <w:rPr>
          <w:rFonts w:ascii="Times New Roman" w:hAnsi="Times New Roman"/>
        </w:rPr>
      </w:pPr>
      <w:bookmarkStart w:id="17" w:name="_Toc334194236"/>
      <w:bookmarkStart w:id="18" w:name="_Toc448775288"/>
      <w:r w:rsidRPr="009B63D6">
        <w:rPr>
          <w:rFonts w:ascii="Times New Roman" w:hAnsi="Times New Roman"/>
        </w:rPr>
        <w:t>Các ràng buộc thiết kế và triển khai</w:t>
      </w:r>
      <w:bookmarkEnd w:id="17"/>
      <w:bookmarkEnd w:id="18"/>
    </w:p>
    <w:p w:rsidR="00E5663A" w:rsidRPr="009B63D6" w:rsidRDefault="00E5663A" w:rsidP="004D4198">
      <w:pPr>
        <w:pStyle w:val="ListParagraph"/>
        <w:numPr>
          <w:ilvl w:val="0"/>
          <w:numId w:val="3"/>
        </w:numPr>
        <w:rPr>
          <w:lang w:val="en-US"/>
        </w:rPr>
      </w:pPr>
      <w:r w:rsidRPr="009B63D6">
        <w:rPr>
          <w:lang w:val="en-US"/>
        </w:rPr>
        <w:t xml:space="preserve">Server : </w:t>
      </w:r>
    </w:p>
    <w:p w:rsidR="00B76CE0" w:rsidRPr="009B63D6" w:rsidRDefault="00B76CE0" w:rsidP="004D4198">
      <w:pPr>
        <w:pStyle w:val="ListParagraph"/>
        <w:numPr>
          <w:ilvl w:val="1"/>
          <w:numId w:val="3"/>
        </w:numPr>
        <w:rPr>
          <w:lang w:val="en-US"/>
        </w:rPr>
      </w:pPr>
      <w:r w:rsidRPr="009B63D6">
        <w:rPr>
          <w:lang w:val="en-US"/>
        </w:rPr>
        <w:t>Cài đặt sẵn NET Framework 4.5.</w:t>
      </w:r>
    </w:p>
    <w:p w:rsidR="00E5663A" w:rsidRPr="009B63D6" w:rsidRDefault="00E5663A" w:rsidP="004D4198">
      <w:pPr>
        <w:pStyle w:val="ListParagraph"/>
        <w:numPr>
          <w:ilvl w:val="1"/>
          <w:numId w:val="3"/>
        </w:numPr>
        <w:rPr>
          <w:lang w:val="en-US"/>
        </w:rPr>
      </w:pPr>
      <w:r w:rsidRPr="009B63D6">
        <w:rPr>
          <w:lang w:val="en-US"/>
        </w:rPr>
        <w:t>Hỗ trợ SQL server.</w:t>
      </w:r>
    </w:p>
    <w:p w:rsidR="00E5663A" w:rsidRPr="009B63D6" w:rsidRDefault="00E5663A" w:rsidP="004D4198">
      <w:pPr>
        <w:pStyle w:val="ListParagraph"/>
        <w:numPr>
          <w:ilvl w:val="1"/>
          <w:numId w:val="3"/>
        </w:numPr>
        <w:rPr>
          <w:lang w:val="en-US"/>
        </w:rPr>
      </w:pPr>
      <w:r w:rsidRPr="009B63D6">
        <w:rPr>
          <w:lang w:val="en-US"/>
        </w:rPr>
        <w:t>Hỗ trợ IIS.</w:t>
      </w:r>
    </w:p>
    <w:p w:rsidR="008E1879" w:rsidRPr="009B63D6" w:rsidRDefault="00E5663A" w:rsidP="004D4198">
      <w:pPr>
        <w:pStyle w:val="ListParagraph"/>
        <w:numPr>
          <w:ilvl w:val="0"/>
          <w:numId w:val="3"/>
        </w:numPr>
        <w:rPr>
          <w:lang w:val="en-US"/>
        </w:rPr>
      </w:pPr>
      <w:r w:rsidRPr="009B63D6">
        <w:rPr>
          <w:lang w:val="en-US"/>
        </w:rPr>
        <w:t xml:space="preserve">Client : </w:t>
      </w:r>
    </w:p>
    <w:p w:rsidR="00E5663A" w:rsidRPr="009B63D6" w:rsidRDefault="00E5663A" w:rsidP="004D4198">
      <w:pPr>
        <w:pStyle w:val="ListParagraph"/>
        <w:numPr>
          <w:ilvl w:val="1"/>
          <w:numId w:val="3"/>
        </w:numPr>
        <w:rPr>
          <w:lang w:val="en-US"/>
        </w:rPr>
      </w:pPr>
      <w:r w:rsidRPr="009B63D6">
        <w:rPr>
          <w:lang w:val="en-US"/>
        </w:rPr>
        <w:t>Cài đặt sẵn NET Framework 4.5.</w:t>
      </w:r>
    </w:p>
    <w:p w:rsidR="00E5663A" w:rsidRPr="009B63D6" w:rsidRDefault="00E5663A" w:rsidP="004D4198">
      <w:pPr>
        <w:pStyle w:val="ListParagraph"/>
        <w:numPr>
          <w:ilvl w:val="1"/>
          <w:numId w:val="3"/>
        </w:numPr>
        <w:rPr>
          <w:lang w:val="fr-FR"/>
        </w:rPr>
      </w:pPr>
      <w:r w:rsidRPr="009B63D6">
        <w:rPr>
          <w:lang w:val="fr-FR"/>
        </w:rPr>
        <w:t>Kết nối được với server ( kết nối internet hoặc mạng LAN)</w:t>
      </w:r>
      <w:r w:rsidR="00135B96" w:rsidRPr="009B63D6">
        <w:rPr>
          <w:lang w:val="fr-FR"/>
        </w:rPr>
        <w:t>.</w:t>
      </w:r>
    </w:p>
    <w:p w:rsidR="00AD0FFB" w:rsidRPr="009B63D6" w:rsidRDefault="00AD0FFB" w:rsidP="003560D7">
      <w:pPr>
        <w:pStyle w:val="Heading2"/>
        <w:rPr>
          <w:rFonts w:ascii="Times New Roman" w:hAnsi="Times New Roman"/>
        </w:rPr>
      </w:pPr>
      <w:bookmarkStart w:id="19" w:name="_Toc334194237"/>
      <w:bookmarkStart w:id="20" w:name="_Toc448775289"/>
      <w:r w:rsidRPr="009B63D6">
        <w:rPr>
          <w:rFonts w:ascii="Times New Roman" w:hAnsi="Times New Roman"/>
        </w:rPr>
        <w:t>Các giả định và phụ thuộc</w:t>
      </w:r>
      <w:bookmarkEnd w:id="19"/>
      <w:bookmarkEnd w:id="20"/>
    </w:p>
    <w:p w:rsidR="00AD0FFB" w:rsidRPr="009B63D6" w:rsidRDefault="00AD0FFB" w:rsidP="003560D7">
      <w:pPr>
        <w:pStyle w:val="Heading1"/>
        <w:rPr>
          <w:rFonts w:ascii="Times New Roman" w:hAnsi="Times New Roman"/>
        </w:rPr>
      </w:pPr>
      <w:bookmarkStart w:id="21" w:name="_Toc334194238"/>
      <w:bookmarkStart w:id="22" w:name="_Toc448775290"/>
      <w:r w:rsidRPr="009B63D6">
        <w:rPr>
          <w:rFonts w:ascii="Times New Roman" w:hAnsi="Times New Roman"/>
        </w:rPr>
        <w:t>Yêu cầu phần mềm</w:t>
      </w:r>
      <w:bookmarkEnd w:id="21"/>
      <w:bookmarkEnd w:id="22"/>
    </w:p>
    <w:p w:rsidR="00AD0FFB" w:rsidRPr="009B63D6" w:rsidRDefault="00AD0FFB" w:rsidP="003560D7">
      <w:pPr>
        <w:pStyle w:val="Heading2"/>
        <w:rPr>
          <w:rFonts w:ascii="Times New Roman" w:hAnsi="Times New Roman"/>
        </w:rPr>
      </w:pPr>
      <w:bookmarkStart w:id="23" w:name="_Toc334194239"/>
      <w:bookmarkStart w:id="24" w:name="_Toc448775291"/>
      <w:r w:rsidRPr="009B63D6">
        <w:rPr>
          <w:rFonts w:ascii="Times New Roman" w:hAnsi="Times New Roman"/>
        </w:rPr>
        <w:t>Đặc tả yêu cầu chức năng</w:t>
      </w:r>
      <w:bookmarkEnd w:id="23"/>
      <w:bookmarkEnd w:id="24"/>
    </w:p>
    <w:p w:rsidR="004C3B66" w:rsidRPr="009B63D6" w:rsidRDefault="004C3B66" w:rsidP="004C3B66">
      <w:pPr>
        <w:pStyle w:val="Heading3"/>
        <w:rPr>
          <w:rFonts w:ascii="Times New Roman" w:hAnsi="Times New Roman"/>
          <w:b/>
        </w:rPr>
      </w:pPr>
      <w:r w:rsidRPr="009B63D6">
        <w:rPr>
          <w:rFonts w:ascii="Times New Roman" w:hAnsi="Times New Roman"/>
          <w:b/>
        </w:rPr>
        <w:t>Tiếp nhận học sinh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Khởi tạo thông tin một học sinh.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Kiểm tra thông tin khởi tạo.</w:t>
      </w:r>
    </w:p>
    <w:p w:rsidR="004C3B66" w:rsidRPr="009B63D6" w:rsidRDefault="004C3B66" w:rsidP="004C3B66">
      <w:pPr>
        <w:pStyle w:val="Heading3"/>
        <w:rPr>
          <w:rFonts w:ascii="Times New Roman" w:hAnsi="Times New Roman"/>
          <w:b/>
        </w:rPr>
      </w:pPr>
      <w:r w:rsidRPr="009B63D6">
        <w:rPr>
          <w:rFonts w:ascii="Times New Roman" w:hAnsi="Times New Roman"/>
          <w:b/>
        </w:rPr>
        <w:t>Lập danh sách lớp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Khởi tạo một khối (mã khối tự phát sinh).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Khởi tạo một lớp (mã lớp tự phát sinh).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Nhập học sinh vào lớp (hoặc nhập sau).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Tra cứu dựa trên tên học sinh.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Tra cứu các điều khiện khác.</w:t>
      </w:r>
    </w:p>
    <w:p w:rsidR="004C3B66" w:rsidRPr="009B63D6" w:rsidRDefault="004C3B66" w:rsidP="004C3B66">
      <w:pPr>
        <w:pStyle w:val="Heading3"/>
        <w:rPr>
          <w:rFonts w:ascii="Times New Roman" w:hAnsi="Times New Roman"/>
          <w:b/>
        </w:rPr>
      </w:pPr>
      <w:r w:rsidRPr="009B63D6">
        <w:rPr>
          <w:rFonts w:ascii="Times New Roman" w:hAnsi="Times New Roman"/>
          <w:b/>
        </w:rPr>
        <w:t>Nhập bảng điểm môn học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Khởi tạo một môn học (mã môn học tự phát sinh).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Khởi tạo một bảng điểm (mã bảng điểm tự phát sinh).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Thêm chi tiết vào bảng điểm.</w:t>
      </w:r>
    </w:p>
    <w:p w:rsidR="004C3B66" w:rsidRPr="009B63D6" w:rsidRDefault="004C3B66" w:rsidP="004C3B66">
      <w:pPr>
        <w:pStyle w:val="Heading3"/>
        <w:rPr>
          <w:rFonts w:ascii="Times New Roman" w:hAnsi="Times New Roman"/>
          <w:b/>
        </w:rPr>
      </w:pPr>
      <w:r w:rsidRPr="009B63D6">
        <w:rPr>
          <w:rFonts w:ascii="Times New Roman" w:hAnsi="Times New Roman"/>
          <w:b/>
        </w:rPr>
        <w:t>Báo cáo tổng kết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Tổng kết theo môn (chọn học kỳ).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Tổng kết theo học kì.</w:t>
      </w:r>
    </w:p>
    <w:p w:rsidR="004C3B66" w:rsidRPr="009B63D6" w:rsidRDefault="004C3B66" w:rsidP="004C3B66">
      <w:pPr>
        <w:pStyle w:val="Heading3"/>
        <w:rPr>
          <w:rFonts w:ascii="Times New Roman" w:hAnsi="Times New Roman"/>
          <w:b/>
        </w:rPr>
      </w:pPr>
      <w:r w:rsidRPr="009B63D6">
        <w:rPr>
          <w:rFonts w:ascii="Times New Roman" w:hAnsi="Times New Roman"/>
          <w:b/>
        </w:rPr>
        <w:t>Thay đổi quy định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Thay đổi tuổi tối thiểu tối đa.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 xml:space="preserve">Thay đổi sĩ số tối đa của các lớp, số lượng và tên lớp. 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Thay đổi số lượng và tên các môn học.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Thay đổi số điểm chuẩn đạt môn.</w:t>
      </w:r>
    </w:p>
    <w:p w:rsidR="004C3B66" w:rsidRPr="009B63D6" w:rsidRDefault="004C3B66" w:rsidP="00710BDF">
      <w:pPr>
        <w:pStyle w:val="Heading3"/>
        <w:rPr>
          <w:rFonts w:ascii="Times New Roman" w:hAnsi="Times New Roman"/>
          <w:b/>
        </w:rPr>
      </w:pPr>
      <w:r w:rsidRPr="009B63D6">
        <w:rPr>
          <w:rFonts w:ascii="Times New Roman" w:hAnsi="Times New Roman"/>
        </w:rPr>
        <w:t xml:space="preserve"> </w:t>
      </w:r>
      <w:r w:rsidRPr="009B63D6">
        <w:rPr>
          <w:rFonts w:ascii="Times New Roman" w:hAnsi="Times New Roman"/>
          <w:b/>
        </w:rPr>
        <w:t>Đăng nhập, phân quyền người sử dụng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Đăng nhập vào ứng dụng.</w:t>
      </w:r>
    </w:p>
    <w:p w:rsidR="004C3B66" w:rsidRPr="009B63D6" w:rsidRDefault="004C3B66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Phân quyền tài khoản người dùng các chức năng ở trên.</w:t>
      </w:r>
    </w:p>
    <w:p w:rsidR="00607080" w:rsidRPr="009B63D6" w:rsidRDefault="00607080" w:rsidP="004D4198">
      <w:pPr>
        <w:pStyle w:val="ListParagraph"/>
        <w:widowControl/>
        <w:numPr>
          <w:ilvl w:val="0"/>
          <w:numId w:val="4"/>
        </w:numPr>
        <w:spacing w:after="160" w:line="259" w:lineRule="auto"/>
      </w:pPr>
      <w:r w:rsidRPr="009B63D6">
        <w:t>Thay đổi mật khẩu, email.</w:t>
      </w:r>
    </w:p>
    <w:p w:rsidR="007F204D" w:rsidRPr="009B63D6" w:rsidRDefault="007F204D" w:rsidP="003560D7">
      <w:pPr>
        <w:pStyle w:val="Heading2"/>
        <w:rPr>
          <w:rFonts w:ascii="Times New Roman" w:hAnsi="Times New Roman"/>
        </w:rPr>
      </w:pPr>
      <w:bookmarkStart w:id="25" w:name="_Toc334194245"/>
      <w:bookmarkStart w:id="26" w:name="_Toc448775292"/>
      <w:r w:rsidRPr="009B63D6">
        <w:rPr>
          <w:rFonts w:ascii="Times New Roman" w:hAnsi="Times New Roman"/>
        </w:rPr>
        <w:t>Đặc tả yêu cầu phi chức năng</w:t>
      </w:r>
      <w:bookmarkEnd w:id="25"/>
      <w:bookmarkEnd w:id="26"/>
    </w:p>
    <w:p w:rsidR="003548A8" w:rsidRPr="009B63D6" w:rsidRDefault="003A71C5" w:rsidP="003B654E">
      <w:pPr>
        <w:pStyle w:val="Heading3"/>
        <w:rPr>
          <w:rFonts w:ascii="Times New Roman" w:hAnsi="Times New Roman"/>
          <w:b/>
        </w:rPr>
      </w:pPr>
      <w:r w:rsidRPr="009B63D6">
        <w:rPr>
          <w:rFonts w:ascii="Times New Roman" w:hAnsi="Times New Roman"/>
          <w:b/>
        </w:rPr>
        <w:t>Giao diện dễ sử dụng.</w:t>
      </w:r>
    </w:p>
    <w:p w:rsidR="00926FA9" w:rsidRPr="009B63D6" w:rsidRDefault="00926FA9" w:rsidP="003B654E">
      <w:pPr>
        <w:pStyle w:val="Heading3"/>
        <w:rPr>
          <w:rFonts w:ascii="Times New Roman" w:hAnsi="Times New Roman"/>
          <w:b/>
          <w:lang w:val="en-US"/>
        </w:rPr>
      </w:pPr>
      <w:r w:rsidRPr="009B63D6">
        <w:rPr>
          <w:rFonts w:ascii="Times New Roman" w:hAnsi="Times New Roman"/>
          <w:b/>
          <w:lang w:val="en-US"/>
        </w:rPr>
        <w:t>Thông tin chính xác.</w:t>
      </w:r>
    </w:p>
    <w:p w:rsidR="003A71C5" w:rsidRPr="009B63D6" w:rsidRDefault="003A71C5" w:rsidP="003B654E">
      <w:pPr>
        <w:pStyle w:val="Heading3"/>
        <w:rPr>
          <w:rFonts w:ascii="Times New Roman" w:hAnsi="Times New Roman"/>
          <w:b/>
          <w:lang w:val="en-US"/>
        </w:rPr>
      </w:pPr>
      <w:r w:rsidRPr="009B63D6">
        <w:rPr>
          <w:rFonts w:ascii="Times New Roman" w:hAnsi="Times New Roman"/>
          <w:b/>
          <w:lang w:val="en-US"/>
        </w:rPr>
        <w:t>Phân quyền hợp lý cho các loại người dùng.</w:t>
      </w:r>
    </w:p>
    <w:p w:rsidR="00D13FB5" w:rsidRPr="009B63D6" w:rsidRDefault="00D13FB5" w:rsidP="003560D7">
      <w:pPr>
        <w:pStyle w:val="Heading2"/>
        <w:rPr>
          <w:rFonts w:ascii="Times New Roman" w:hAnsi="Times New Roman"/>
        </w:rPr>
      </w:pPr>
      <w:bookmarkStart w:id="27" w:name="_Toc334194240"/>
      <w:bookmarkStart w:id="28" w:name="_Toc448775293"/>
      <w:r w:rsidRPr="009B63D6">
        <w:rPr>
          <w:rFonts w:ascii="Times New Roman" w:hAnsi="Times New Roman"/>
        </w:rPr>
        <w:t>Use Case</w:t>
      </w:r>
      <w:bookmarkEnd w:id="27"/>
      <w:bookmarkEnd w:id="28"/>
    </w:p>
    <w:p w:rsidR="00A33CEA" w:rsidRPr="009B63D6" w:rsidRDefault="00D13FB5" w:rsidP="007C6F7F">
      <w:pPr>
        <w:pStyle w:val="Heading3"/>
        <w:rPr>
          <w:rFonts w:ascii="Times New Roman" w:hAnsi="Times New Roman"/>
          <w:b/>
        </w:rPr>
      </w:pPr>
      <w:bookmarkStart w:id="29" w:name="_Toc334194241"/>
      <w:r w:rsidRPr="009B63D6">
        <w:rPr>
          <w:rFonts w:ascii="Times New Roman" w:hAnsi="Times New Roman"/>
          <w:b/>
        </w:rPr>
        <w:t>Sơ đồ Use Case</w:t>
      </w:r>
      <w:bookmarkEnd w:id="29"/>
    </w:p>
    <w:p w:rsidR="00B60ABA" w:rsidRPr="00CC3C98" w:rsidRDefault="00A43805" w:rsidP="00B60ABA">
      <w:r w:rsidRPr="00CC3C98">
        <w:rPr>
          <w:noProof/>
          <w:lang w:eastAsia="vi-VN"/>
        </w:rPr>
        <w:drawing>
          <wp:anchor distT="0" distB="0" distL="114300" distR="114300" simplePos="0" relativeHeight="251659264" behindDoc="0" locked="0" layoutInCell="1" allowOverlap="1" wp14:anchorId="09D8C723" wp14:editId="5C5C522B">
            <wp:simplePos x="0" y="0"/>
            <wp:positionH relativeFrom="margin">
              <wp:align>left</wp:align>
            </wp:positionH>
            <wp:positionV relativeFrom="paragraph">
              <wp:posOffset>303126</wp:posOffset>
            </wp:positionV>
            <wp:extent cx="4699568" cy="2056419"/>
            <wp:effectExtent l="0" t="0" r="635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68" cy="2056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EA2" w:rsidRPr="00CC3C98">
        <w:t>Mọi user trước khi tham gia chương trình quản lý học sinh.</w:t>
      </w:r>
    </w:p>
    <w:p w:rsidR="00984EA2" w:rsidRPr="00CC3C98" w:rsidRDefault="00984EA2" w:rsidP="00B60ABA"/>
    <w:p w:rsidR="001F7468" w:rsidRPr="00CC3C98" w:rsidRDefault="001F7468" w:rsidP="00B60ABA"/>
    <w:p w:rsidR="00A33CEA" w:rsidRPr="00CC3C98" w:rsidRDefault="001E7C36" w:rsidP="00A33CEA">
      <w:r w:rsidRPr="00CC3C98"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5CC92E43" wp14:editId="2D0096BC">
            <wp:simplePos x="0" y="0"/>
            <wp:positionH relativeFrom="column">
              <wp:posOffset>-852170</wp:posOffset>
            </wp:positionH>
            <wp:positionV relativeFrom="paragraph">
              <wp:posOffset>233045</wp:posOffset>
            </wp:positionV>
            <wp:extent cx="7482205" cy="3310890"/>
            <wp:effectExtent l="0" t="0" r="444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20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A" w:rsidRPr="00CC3C98">
        <w:t>Sau khi user đăng nhập thành công.</w:t>
      </w:r>
    </w:p>
    <w:p w:rsidR="005A0A9B" w:rsidRPr="00CC3C98" w:rsidRDefault="005A0A9B" w:rsidP="005A0A9B"/>
    <w:p w:rsidR="009E5432" w:rsidRPr="00CC3C98" w:rsidRDefault="009E5432" w:rsidP="005A0A9B"/>
    <w:p w:rsidR="00D13FB5" w:rsidRPr="009B63D6" w:rsidRDefault="00D13FB5" w:rsidP="00EE7537">
      <w:pPr>
        <w:pStyle w:val="Heading3"/>
        <w:rPr>
          <w:rFonts w:ascii="Times New Roman" w:hAnsi="Times New Roman"/>
          <w:b/>
        </w:rPr>
      </w:pPr>
      <w:bookmarkStart w:id="30" w:name="_Toc334194242"/>
      <w:r w:rsidRPr="009B63D6">
        <w:rPr>
          <w:rFonts w:ascii="Times New Roman" w:hAnsi="Times New Roman"/>
          <w:b/>
        </w:rPr>
        <w:t>Danh sách các Use Case</w:t>
      </w:r>
      <w:bookmarkEnd w:id="30"/>
    </w:p>
    <w:tbl>
      <w:tblPr>
        <w:tblW w:w="9782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212"/>
        <w:gridCol w:w="5580"/>
      </w:tblGrid>
      <w:tr w:rsidR="00D13FB5" w:rsidRPr="00CC3C98" w:rsidTr="009D1606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FB5" w:rsidRPr="00CC3C98" w:rsidRDefault="00D13FB5" w:rsidP="009D1606">
            <w:pPr>
              <w:ind w:left="-584" w:firstLine="584"/>
              <w:jc w:val="center"/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Mã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D13FB5" w:rsidP="00CF595C">
            <w:pPr>
              <w:jc w:val="center"/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Tên use case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D13FB5" w:rsidP="00CF595C">
            <w:pPr>
              <w:jc w:val="center"/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Ý nghĩa/Ghi chú</w:t>
            </w:r>
          </w:p>
        </w:tc>
      </w:tr>
      <w:tr w:rsidR="003F0F72" w:rsidRPr="00CC3C98" w:rsidTr="009D1606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FB5" w:rsidRPr="00CC3C98" w:rsidRDefault="00B47D09" w:rsidP="001813E3">
            <w:pPr>
              <w:rPr>
                <w:rFonts w:eastAsia="SimSun"/>
                <w:color w:val="000000" w:themeColor="text1"/>
                <w:lang w:val="en-US"/>
              </w:rPr>
            </w:pPr>
            <w:r w:rsidRPr="00CC3C98">
              <w:rPr>
                <w:rFonts w:eastAsia="SimSun"/>
                <w:color w:val="000000" w:themeColor="text1"/>
                <w:lang w:val="en-US"/>
              </w:rPr>
              <w:t>UC-1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FB5" w:rsidRPr="00CC3C98" w:rsidRDefault="00B47D09" w:rsidP="001813E3">
            <w:pPr>
              <w:rPr>
                <w:rFonts w:eastAsia="SimSun"/>
                <w:color w:val="000000" w:themeColor="text1"/>
                <w:lang w:val="en-US"/>
              </w:rPr>
            </w:pPr>
            <w:r w:rsidRPr="00CC3C98">
              <w:rPr>
                <w:rFonts w:eastAsia="SimSun"/>
                <w:color w:val="000000" w:themeColor="text1"/>
                <w:lang w:val="en-US"/>
              </w:rPr>
              <w:t>Tải ứng dụng client</w:t>
            </w:r>
            <w:r w:rsidR="003A3F05" w:rsidRPr="00CC3C98">
              <w:rPr>
                <w:rFonts w:eastAsia="SimSun"/>
                <w:color w:val="000000" w:themeColor="text1"/>
                <w:lang w:val="en-US"/>
              </w:rPr>
              <w:t>.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FB5" w:rsidRPr="00CC3C98" w:rsidRDefault="00B47D09" w:rsidP="001813E3">
            <w:pPr>
              <w:rPr>
                <w:rFonts w:eastAsia="SimSun"/>
                <w:color w:val="000000" w:themeColor="text1"/>
                <w:lang w:val="en-US"/>
              </w:rPr>
            </w:pPr>
            <w:r w:rsidRPr="00CC3C98">
              <w:rPr>
                <w:rFonts w:eastAsia="SimSun"/>
                <w:color w:val="000000" w:themeColor="text1"/>
                <w:lang w:val="en-US"/>
              </w:rPr>
              <w:t>Mọi tác nhân cần phải tải ứng dụng client trên địa chỉ : http://localhost:8080/client</w:t>
            </w:r>
          </w:p>
        </w:tc>
      </w:tr>
      <w:tr w:rsidR="006312B6" w:rsidRPr="00CC3C98" w:rsidTr="009D1606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12B6" w:rsidRPr="00CC3C98" w:rsidRDefault="006312B6" w:rsidP="001813E3">
            <w:pPr>
              <w:rPr>
                <w:rFonts w:eastAsia="SimSun"/>
                <w:color w:val="000000" w:themeColor="text1"/>
                <w:lang w:val="en-US"/>
              </w:rPr>
            </w:pPr>
            <w:r w:rsidRPr="00CC3C98">
              <w:rPr>
                <w:rFonts w:eastAsia="SimSun"/>
                <w:color w:val="000000" w:themeColor="text1"/>
                <w:lang w:val="en-US"/>
              </w:rPr>
              <w:t>UC-2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12B6" w:rsidRPr="00CC3C98" w:rsidRDefault="006312B6" w:rsidP="001813E3">
            <w:pPr>
              <w:rPr>
                <w:rFonts w:eastAsia="SimSun"/>
                <w:color w:val="000000" w:themeColor="text1"/>
                <w:lang w:val="en-US"/>
              </w:rPr>
            </w:pPr>
            <w:r w:rsidRPr="00CC3C98">
              <w:rPr>
                <w:rFonts w:eastAsia="SimSun"/>
                <w:color w:val="000000" w:themeColor="text1"/>
                <w:lang w:val="en-US"/>
              </w:rPr>
              <w:t>Đăng nhập vào chương trình.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12B6" w:rsidRPr="00CC3C98" w:rsidRDefault="004372C6" w:rsidP="001813E3">
            <w:pPr>
              <w:rPr>
                <w:rFonts w:eastAsia="SimSun"/>
                <w:color w:val="000000" w:themeColor="text1"/>
                <w:lang w:val="en-US"/>
              </w:rPr>
            </w:pPr>
            <w:r w:rsidRPr="00CC3C98">
              <w:rPr>
                <w:rFonts w:eastAsia="SimSun"/>
                <w:color w:val="000000" w:themeColor="text1"/>
                <w:lang w:val="en-US"/>
              </w:rPr>
              <w:t>Mọi tác nhân cần phải đăng nhập vào chương trình.</w:t>
            </w:r>
          </w:p>
          <w:p w:rsidR="004372C6" w:rsidRPr="00CC3C98" w:rsidRDefault="004372C6" w:rsidP="001813E3">
            <w:pPr>
              <w:rPr>
                <w:rFonts w:eastAsia="SimSun"/>
                <w:color w:val="000000" w:themeColor="text1"/>
                <w:lang w:val="en-US"/>
              </w:rPr>
            </w:pPr>
            <w:r w:rsidRPr="00CC3C98">
              <w:rPr>
                <w:rFonts w:eastAsia="SimSun"/>
                <w:color w:val="000000" w:themeColor="text1"/>
                <w:lang w:val="en-US"/>
              </w:rPr>
              <w:t>Tài khoản do Adminstrator cấp.</w:t>
            </w:r>
          </w:p>
        </w:tc>
      </w:tr>
      <w:tr w:rsidR="00655794" w:rsidRPr="00CC3C98" w:rsidTr="009D1606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794" w:rsidRPr="00CC3C98" w:rsidRDefault="006312B6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UC-3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794" w:rsidRPr="00CC3C98" w:rsidRDefault="00655794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Thay đổi mật khẩu, email</w:t>
            </w:r>
            <w:r w:rsidR="003A3F05" w:rsidRPr="00CC3C98">
              <w:rPr>
                <w:rFonts w:eastAsia="SimSun"/>
                <w:lang w:val="en-US"/>
              </w:rPr>
              <w:t>.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794" w:rsidRPr="00CC3C98" w:rsidRDefault="00655794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Thay đổi dành cho tất cả các tác nhân.</w:t>
            </w:r>
          </w:p>
        </w:tc>
      </w:tr>
      <w:tr w:rsidR="00C32401" w:rsidRPr="00CC3C98" w:rsidTr="00CF595C">
        <w:trPr>
          <w:trHeight w:val="1062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32401" w:rsidRPr="00CC3C98" w:rsidRDefault="00C32401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UC-</w:t>
            </w:r>
            <w:r w:rsidR="00A2407B" w:rsidRPr="00CC3C98">
              <w:rPr>
                <w:rFonts w:eastAsia="SimSun"/>
                <w:lang w:val="en-US"/>
              </w:rPr>
              <w:t>4</w:t>
            </w:r>
          </w:p>
          <w:p w:rsidR="00C32401" w:rsidRPr="00CC3C98" w:rsidRDefault="00C32401" w:rsidP="001813E3">
            <w:pPr>
              <w:rPr>
                <w:rFonts w:eastAsia="SimSun"/>
                <w:lang w:val="en-US"/>
              </w:rPr>
            </w:pP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32401" w:rsidRPr="00CC3C98" w:rsidRDefault="00C32401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Quản lý học sinh</w:t>
            </w:r>
            <w:r w:rsidR="00D91617" w:rsidRPr="00CC3C98">
              <w:rPr>
                <w:rFonts w:eastAsia="SimSun"/>
                <w:lang w:val="en-US"/>
              </w:rPr>
              <w:t>.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32401" w:rsidRPr="00CC3C98" w:rsidRDefault="00C32401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Nhập một học sinh.</w:t>
            </w:r>
          </w:p>
          <w:p w:rsidR="00C32401" w:rsidRPr="00CC3C98" w:rsidRDefault="00C32401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Thay đổi các thông tin cá nhân của học sinh</w:t>
            </w:r>
          </w:p>
          <w:p w:rsidR="00C32401" w:rsidRPr="00CC3C98" w:rsidRDefault="00C32401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Xoá học sinh.</w:t>
            </w:r>
          </w:p>
        </w:tc>
      </w:tr>
      <w:tr w:rsidR="004E0165" w:rsidRPr="00CC3C98" w:rsidTr="00CF595C">
        <w:trPr>
          <w:trHeight w:val="911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165" w:rsidRPr="00CC3C98" w:rsidRDefault="003D3621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UC-</w:t>
            </w:r>
            <w:r w:rsidR="00A2407B" w:rsidRPr="00CC3C98">
              <w:rPr>
                <w:rFonts w:eastAsia="SimSun"/>
                <w:lang w:val="en-US"/>
              </w:rPr>
              <w:t>5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165" w:rsidRPr="00CC3C98" w:rsidRDefault="004E0165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Quản lý lớp.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165" w:rsidRPr="00CC3C98" w:rsidRDefault="004E0165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Thành lập lớp : thêm học sinh, giáo viên chủ nhiệm</w:t>
            </w:r>
          </w:p>
          <w:p w:rsidR="004E0165" w:rsidRPr="00CC3C98" w:rsidRDefault="004E0165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Cập nhật lớp : thêm/bớt học sinh, sửa giáo viên chủ nhiệm.</w:t>
            </w:r>
          </w:p>
        </w:tc>
      </w:tr>
      <w:tr w:rsidR="001A1219" w:rsidRPr="00CC3C98" w:rsidTr="009D1606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219" w:rsidRPr="00CC3C98" w:rsidRDefault="001A1219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UC-</w:t>
            </w:r>
            <w:r w:rsidR="00A2407B" w:rsidRPr="00CC3C98">
              <w:rPr>
                <w:rFonts w:eastAsia="SimSun"/>
                <w:lang w:val="en-US"/>
              </w:rPr>
              <w:t>6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219" w:rsidRPr="00CC3C98" w:rsidRDefault="00CE3374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Xem/</w:t>
            </w:r>
            <w:r w:rsidR="001A1219" w:rsidRPr="00CC3C98">
              <w:rPr>
                <w:rFonts w:eastAsia="SimSun"/>
                <w:lang w:val="en-US"/>
              </w:rPr>
              <w:t>Tra cứu học sinh</w:t>
            </w:r>
            <w:r w:rsidR="00A365CB" w:rsidRPr="00CC3C98">
              <w:rPr>
                <w:rFonts w:eastAsia="SimSun"/>
                <w:lang w:val="en-US"/>
              </w:rPr>
              <w:t>, lớp.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219" w:rsidRPr="00CC3C98" w:rsidRDefault="00C81AA9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Tìm/x</w:t>
            </w:r>
            <w:r w:rsidR="00336040" w:rsidRPr="00CC3C98">
              <w:rPr>
                <w:rFonts w:eastAsia="SimSun"/>
                <w:lang w:val="en-US"/>
              </w:rPr>
              <w:t>em thông tin củ</w:t>
            </w:r>
            <w:r w:rsidRPr="00CC3C98">
              <w:rPr>
                <w:rFonts w:eastAsia="SimSun"/>
                <w:lang w:val="en-US"/>
              </w:rPr>
              <w:t xml:space="preserve">a các </w:t>
            </w:r>
            <w:r w:rsidR="00336040" w:rsidRPr="00CC3C98">
              <w:rPr>
                <w:rFonts w:eastAsia="SimSun"/>
                <w:lang w:val="en-US"/>
              </w:rPr>
              <w:t>họ</w:t>
            </w:r>
            <w:r w:rsidR="004D4A2A" w:rsidRPr="00CC3C98">
              <w:rPr>
                <w:rFonts w:eastAsia="SimSun"/>
                <w:lang w:val="en-US"/>
              </w:rPr>
              <w:t>c sinh và lớp.</w:t>
            </w:r>
          </w:p>
        </w:tc>
      </w:tr>
      <w:tr w:rsidR="00BD2F44" w:rsidRPr="00CC3C98" w:rsidTr="00CF595C">
        <w:trPr>
          <w:trHeight w:val="1062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D2F44" w:rsidRPr="00CC3C98" w:rsidRDefault="00BD2F44" w:rsidP="003D362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UC-</w:t>
            </w:r>
            <w:r w:rsidR="00A2407B" w:rsidRPr="00CC3C98">
              <w:rPr>
                <w:rFonts w:eastAsia="SimSun"/>
                <w:lang w:val="en-US"/>
              </w:rPr>
              <w:t>7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D2F44" w:rsidRPr="00CC3C98" w:rsidRDefault="00BD2F44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Quản lý môn học.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D2F44" w:rsidRPr="00CC3C98" w:rsidRDefault="00BD2F44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Thêm môn học : điểm chuẩn môn, giáo viên.</w:t>
            </w:r>
          </w:p>
          <w:p w:rsidR="00BD2F44" w:rsidRPr="00CC3C98" w:rsidRDefault="00BD2F44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Cập nhật môn học : điểm chuẩn môn, giáo viên.</w:t>
            </w:r>
          </w:p>
          <w:p w:rsidR="00BD2F44" w:rsidRPr="00CC3C98" w:rsidRDefault="00BD2F44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Xoá môn học.</w:t>
            </w:r>
          </w:p>
        </w:tc>
      </w:tr>
      <w:tr w:rsidR="00BB1487" w:rsidRPr="00CC3C98" w:rsidTr="009D1606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487" w:rsidRPr="00CC3C98" w:rsidRDefault="003D3621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UC-</w:t>
            </w:r>
            <w:r w:rsidR="00A2407B" w:rsidRPr="00CC3C98">
              <w:rPr>
                <w:rFonts w:eastAsia="SimSun"/>
                <w:lang w:val="en-US"/>
              </w:rPr>
              <w:t>8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487" w:rsidRPr="00CC3C98" w:rsidRDefault="00E00F07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Tra</w:t>
            </w:r>
            <w:r w:rsidR="00BB1487" w:rsidRPr="00CC3C98">
              <w:rPr>
                <w:rFonts w:eastAsia="SimSun"/>
                <w:lang w:val="en-US"/>
              </w:rPr>
              <w:t xml:space="preserve"> môn học</w:t>
            </w:r>
            <w:r w:rsidR="00A46D9B" w:rsidRPr="00CC3C98">
              <w:rPr>
                <w:rFonts w:eastAsia="SimSun"/>
                <w:lang w:val="en-US"/>
              </w:rPr>
              <w:t>.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487" w:rsidRPr="00CC3C98" w:rsidRDefault="00E00F07" w:rsidP="001813E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 xml:space="preserve">Tra </w:t>
            </w:r>
            <w:r w:rsidR="00BB1487" w:rsidRPr="00CC3C98">
              <w:rPr>
                <w:rFonts w:eastAsia="SimSun"/>
                <w:lang w:val="en-US"/>
              </w:rPr>
              <w:t>môn học.</w:t>
            </w:r>
          </w:p>
        </w:tc>
      </w:tr>
      <w:tr w:rsidR="00082A3F" w:rsidRPr="00CC3C98" w:rsidTr="00CF595C">
        <w:trPr>
          <w:trHeight w:val="1062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82A3F" w:rsidRPr="00CC3C98" w:rsidRDefault="00082A3F" w:rsidP="003D362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UC-</w:t>
            </w:r>
            <w:r w:rsidR="00A2407B" w:rsidRPr="00CC3C98">
              <w:rPr>
                <w:rFonts w:eastAsia="SimSun"/>
                <w:lang w:val="en-US"/>
              </w:rPr>
              <w:t>9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82A3F" w:rsidRPr="00CC3C98" w:rsidRDefault="00082A3F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Quản lý điểm số.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82A3F" w:rsidRPr="00CC3C98" w:rsidRDefault="00082A3F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Lập bảng điểm theo môn học.</w:t>
            </w:r>
          </w:p>
          <w:p w:rsidR="00082A3F" w:rsidRPr="00CC3C98" w:rsidRDefault="00082A3F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Cập nhật bảng điểm.</w:t>
            </w:r>
          </w:p>
          <w:p w:rsidR="00082A3F" w:rsidRPr="00CC3C98" w:rsidRDefault="00082A3F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Xoá bảng điểm.</w:t>
            </w:r>
          </w:p>
        </w:tc>
      </w:tr>
      <w:tr w:rsidR="007E5661" w:rsidRPr="00CC3C98" w:rsidTr="009D1606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5661" w:rsidRPr="00CC3C98" w:rsidRDefault="007E5661" w:rsidP="00971D7E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UC-</w:t>
            </w:r>
            <w:r w:rsidR="00A2407B" w:rsidRPr="00CC3C98">
              <w:rPr>
                <w:rFonts w:eastAsia="SimSun"/>
                <w:lang w:val="en-US"/>
              </w:rPr>
              <w:t>10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5661" w:rsidRPr="00CC3C98" w:rsidRDefault="007E5661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Tra cứu điểm số.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5661" w:rsidRPr="00CC3C98" w:rsidRDefault="007E5661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Tra cứu điểm số.</w:t>
            </w:r>
          </w:p>
        </w:tc>
      </w:tr>
      <w:tr w:rsidR="007E5661" w:rsidRPr="00CC3C98" w:rsidTr="009D1606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5661" w:rsidRPr="00CC3C98" w:rsidRDefault="007E5661" w:rsidP="00971D7E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UC-</w:t>
            </w:r>
            <w:r w:rsidR="00971D7E" w:rsidRPr="00CC3C98">
              <w:rPr>
                <w:rFonts w:eastAsia="SimSun"/>
                <w:lang w:val="en-US"/>
              </w:rPr>
              <w:t>1</w:t>
            </w:r>
            <w:r w:rsidR="00A2407B" w:rsidRPr="00CC3C98">
              <w:rPr>
                <w:rFonts w:eastAsia="SimSun"/>
                <w:lang w:val="en-US"/>
              </w:rPr>
              <w:t>1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5661" w:rsidRPr="00CC3C98" w:rsidRDefault="007E5661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Lập báo cáo tổng kết.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5661" w:rsidRPr="00CC3C98" w:rsidRDefault="007E5661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Lập báo cáo tổng kết theo môn, theo học kì</w:t>
            </w:r>
            <w:r w:rsidR="006A498C" w:rsidRPr="00CC3C98">
              <w:rPr>
                <w:rFonts w:eastAsia="SimSun"/>
                <w:lang w:val="en-US"/>
              </w:rPr>
              <w:t>.</w:t>
            </w:r>
          </w:p>
        </w:tc>
      </w:tr>
      <w:tr w:rsidR="007E5661" w:rsidRPr="00CC3C98" w:rsidTr="009D1606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5661" w:rsidRPr="00CC3C98" w:rsidRDefault="007E5661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UC-1</w:t>
            </w:r>
            <w:r w:rsidR="00A2407B" w:rsidRPr="00CC3C98">
              <w:rPr>
                <w:rFonts w:eastAsia="SimSun"/>
                <w:lang w:val="en-US"/>
              </w:rPr>
              <w:t>2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5661" w:rsidRPr="00CC3C98" w:rsidRDefault="007E5661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Tra/Xem báo cáo tổng kết.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5661" w:rsidRPr="00CC3C98" w:rsidRDefault="007E5661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Xem báo cáo tổng kết theo môn, theo học kì</w:t>
            </w:r>
            <w:r w:rsidR="006A498C" w:rsidRPr="00CC3C98">
              <w:rPr>
                <w:rFonts w:eastAsia="SimSun"/>
                <w:lang w:val="en-US"/>
              </w:rPr>
              <w:t>.</w:t>
            </w:r>
          </w:p>
        </w:tc>
      </w:tr>
      <w:tr w:rsidR="007E5661" w:rsidRPr="00CC3C98" w:rsidTr="009D1606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5661" w:rsidRPr="00CC3C98" w:rsidRDefault="007E5661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UC-1</w:t>
            </w:r>
            <w:r w:rsidR="00A2407B" w:rsidRPr="00CC3C98">
              <w:rPr>
                <w:rFonts w:eastAsia="SimSun"/>
                <w:lang w:val="en-US"/>
              </w:rPr>
              <w:t>3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5661" w:rsidRPr="00CC3C98" w:rsidRDefault="007E5661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Thay đổi các quy định quản lý.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5661" w:rsidRPr="00CC3C98" w:rsidRDefault="007E5661" w:rsidP="004D4198">
            <w:pPr>
              <w:pStyle w:val="ListParagraph"/>
              <w:widowControl/>
              <w:numPr>
                <w:ilvl w:val="0"/>
                <w:numId w:val="4"/>
              </w:numPr>
              <w:spacing w:after="160" w:line="259" w:lineRule="auto"/>
              <w:ind w:left="379" w:hanging="283"/>
            </w:pPr>
            <w:r w:rsidRPr="00CC3C98">
              <w:t>Thay đổi tuổi tối thiểu tối đa.</w:t>
            </w:r>
          </w:p>
          <w:p w:rsidR="007E5661" w:rsidRPr="00CC3C98" w:rsidRDefault="007E5661" w:rsidP="004D4198">
            <w:pPr>
              <w:pStyle w:val="ListParagraph"/>
              <w:widowControl/>
              <w:numPr>
                <w:ilvl w:val="0"/>
                <w:numId w:val="4"/>
              </w:numPr>
              <w:spacing w:after="160" w:line="259" w:lineRule="auto"/>
              <w:ind w:left="379" w:hanging="283"/>
            </w:pPr>
            <w:r w:rsidRPr="00CC3C98">
              <w:t xml:space="preserve">Thay đổi sĩ số tối đa của các lớp, số lượng và tên lớp. </w:t>
            </w:r>
          </w:p>
          <w:p w:rsidR="007E5661" w:rsidRPr="00CC3C98" w:rsidRDefault="007E5661" w:rsidP="004D4198">
            <w:pPr>
              <w:pStyle w:val="ListParagraph"/>
              <w:widowControl/>
              <w:numPr>
                <w:ilvl w:val="0"/>
                <w:numId w:val="4"/>
              </w:numPr>
              <w:spacing w:after="160" w:line="259" w:lineRule="auto"/>
              <w:ind w:left="379" w:hanging="283"/>
            </w:pPr>
            <w:r w:rsidRPr="00CC3C98">
              <w:t>Thay đổi số điểm chuẩn đạt môn.</w:t>
            </w:r>
          </w:p>
        </w:tc>
      </w:tr>
      <w:tr w:rsidR="00574ED7" w:rsidRPr="00CC3C98" w:rsidTr="00CF595C">
        <w:trPr>
          <w:trHeight w:val="110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74ED7" w:rsidRPr="00CC3C98" w:rsidRDefault="00971D7E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UC-1</w:t>
            </w:r>
            <w:r w:rsidR="00A2407B" w:rsidRPr="00CC3C98">
              <w:rPr>
                <w:rFonts w:eastAsia="SimSun"/>
                <w:lang w:val="en-US"/>
              </w:rPr>
              <w:t>4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74ED7" w:rsidRPr="00CC3C98" w:rsidRDefault="00AA195B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Quản lý tài khoản.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74ED7" w:rsidRPr="00CC3C98" w:rsidRDefault="00574ED7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Chức năng dành cho admin.</w:t>
            </w:r>
          </w:p>
          <w:p w:rsidR="00574ED7" w:rsidRPr="00CC3C98" w:rsidRDefault="00574ED7" w:rsidP="00944CD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Thêm tài khoản.</w:t>
            </w:r>
          </w:p>
          <w:p w:rsidR="00574ED7" w:rsidRPr="00CC3C98" w:rsidRDefault="00574ED7" w:rsidP="00944CD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Cập nhật thông tin tài khoản.</w:t>
            </w:r>
          </w:p>
          <w:p w:rsidR="00574ED7" w:rsidRPr="00CC3C98" w:rsidRDefault="00574ED7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Xoá thông tin tài khoản.</w:t>
            </w:r>
          </w:p>
        </w:tc>
      </w:tr>
      <w:tr w:rsidR="007E5661" w:rsidRPr="00CC3C98" w:rsidTr="009D1606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5661" w:rsidRPr="00CC3C98" w:rsidRDefault="00971D7E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UC-1</w:t>
            </w:r>
            <w:r w:rsidR="00A2407B" w:rsidRPr="00CC3C98">
              <w:rPr>
                <w:rFonts w:eastAsia="SimSun"/>
                <w:lang w:val="en-US"/>
              </w:rPr>
              <w:t>5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5661" w:rsidRPr="00CC3C98" w:rsidRDefault="007E5661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Tra/Xem tài khoản.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5661" w:rsidRPr="00CC3C98" w:rsidRDefault="007E5661" w:rsidP="007E5661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Chức năng dành cho admin, hiệu trưởng.</w:t>
            </w:r>
          </w:p>
        </w:tc>
      </w:tr>
    </w:tbl>
    <w:p w:rsidR="007707BE" w:rsidRPr="00CC3C98" w:rsidRDefault="007707BE" w:rsidP="007707BE">
      <w:pPr>
        <w:jc w:val="both"/>
      </w:pPr>
    </w:p>
    <w:p w:rsidR="007707BE" w:rsidRPr="00CC3C98" w:rsidRDefault="007707BE">
      <w:pPr>
        <w:widowControl/>
        <w:spacing w:line="240" w:lineRule="auto"/>
      </w:pPr>
      <w:r w:rsidRPr="00CC3C98">
        <w:br w:type="page"/>
      </w:r>
    </w:p>
    <w:p w:rsidR="007758A5" w:rsidRPr="00CC3C98" w:rsidRDefault="007758A5" w:rsidP="007707BE">
      <w:pPr>
        <w:jc w:val="both"/>
      </w:pPr>
    </w:p>
    <w:p w:rsidR="00D13FB5" w:rsidRPr="009B63D6" w:rsidRDefault="00D13FB5" w:rsidP="00EE7537">
      <w:pPr>
        <w:pStyle w:val="Heading3"/>
        <w:rPr>
          <w:rFonts w:ascii="Times New Roman" w:hAnsi="Times New Roman"/>
          <w:b/>
        </w:rPr>
      </w:pPr>
      <w:bookmarkStart w:id="31" w:name="_Toc334194243"/>
      <w:r w:rsidRPr="009B63D6">
        <w:rPr>
          <w:rFonts w:ascii="Times New Roman" w:hAnsi="Times New Roman"/>
          <w:b/>
        </w:rPr>
        <w:t>Danh sách các tác nhân</w:t>
      </w:r>
      <w:bookmarkEnd w:id="31"/>
      <w:r w:rsidRPr="009B63D6">
        <w:rPr>
          <w:rFonts w:ascii="Times New Roman" w:hAnsi="Times New Roman"/>
          <w:b/>
          <w:lang w:val="en-US"/>
        </w:rPr>
        <w:t xml:space="preserve"> (actor)</w:t>
      </w:r>
    </w:p>
    <w:p w:rsidR="00D13FB5" w:rsidRPr="00CC3C98" w:rsidRDefault="00D13FB5" w:rsidP="00D13FB5">
      <w:pPr>
        <w:ind w:firstLine="720"/>
        <w:rPr>
          <w:i/>
          <w:color w:val="0000FF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4230"/>
        <w:gridCol w:w="3870"/>
      </w:tblGrid>
      <w:tr w:rsidR="00D13FB5" w:rsidRPr="00CC3C98" w:rsidTr="00CF595C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FB5" w:rsidRPr="00CC3C98" w:rsidRDefault="00D13FB5" w:rsidP="00CF595C">
            <w:pPr>
              <w:jc w:val="center"/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Mã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D13FB5" w:rsidP="00CF595C">
            <w:pPr>
              <w:jc w:val="center"/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Tác nhân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D13FB5" w:rsidP="00CF595C">
            <w:pPr>
              <w:jc w:val="center"/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Mã Use case</w:t>
            </w:r>
          </w:p>
        </w:tc>
      </w:tr>
      <w:tr w:rsidR="008B46B0" w:rsidRPr="00CC3C98" w:rsidTr="00CF595C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6B0" w:rsidRPr="00CC3C98" w:rsidRDefault="00634EC7" w:rsidP="008B46B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A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6B0" w:rsidRPr="00CC3C98" w:rsidRDefault="008B46B0" w:rsidP="008B46B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Adminstrator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6B0" w:rsidRPr="00CC3C98" w:rsidRDefault="008B46B0" w:rsidP="008B46B0">
            <w:pPr>
              <w:rPr>
                <w:rFonts w:eastAsia="SimSun"/>
                <w:color w:val="000000" w:themeColor="text1"/>
                <w:lang w:val="en-US"/>
              </w:rPr>
            </w:pPr>
            <w:r w:rsidRPr="00CC3C98">
              <w:rPr>
                <w:rFonts w:eastAsia="SimSun"/>
                <w:color w:val="000000" w:themeColor="text1"/>
                <w:lang w:val="en-US"/>
              </w:rPr>
              <w:t>UC-1, UC-2</w:t>
            </w:r>
            <w:r w:rsidR="00EE6FCD" w:rsidRPr="00CC3C98">
              <w:rPr>
                <w:rFonts w:eastAsia="SimSun"/>
                <w:color w:val="000000" w:themeColor="text1"/>
                <w:lang w:val="en-US"/>
              </w:rPr>
              <w:t>, UC-3, UC-4, UC-5, UC-6, UC-7, UC-8, UC-9, UC-10, UC-11, UC-12, UC-13, UC-14</w:t>
            </w:r>
            <w:r w:rsidR="009D4543" w:rsidRPr="00CC3C98">
              <w:rPr>
                <w:rFonts w:eastAsia="SimSun"/>
                <w:color w:val="000000" w:themeColor="text1"/>
                <w:lang w:val="en-US"/>
              </w:rPr>
              <w:t>, UC-15.</w:t>
            </w:r>
          </w:p>
        </w:tc>
      </w:tr>
      <w:tr w:rsidR="008B46B0" w:rsidRPr="00CC3C98" w:rsidTr="00CF595C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6B0" w:rsidRPr="00CC3C98" w:rsidRDefault="00634EC7" w:rsidP="008B46B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H-1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6B0" w:rsidRPr="00CC3C98" w:rsidRDefault="008B46B0" w:rsidP="008B46B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Hiệu trưởng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6B0" w:rsidRPr="00CC3C98" w:rsidRDefault="008B46B0" w:rsidP="008B46B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color w:val="000000" w:themeColor="text1"/>
                <w:lang w:val="en-US"/>
              </w:rPr>
              <w:t>UC-1, UC-2</w:t>
            </w:r>
            <w:r w:rsidR="00A365CB" w:rsidRPr="00CC3C98">
              <w:rPr>
                <w:rFonts w:eastAsia="SimSun"/>
                <w:color w:val="000000" w:themeColor="text1"/>
                <w:lang w:val="en-US"/>
              </w:rPr>
              <w:t>,</w:t>
            </w:r>
            <w:r w:rsidR="003B4BA1" w:rsidRPr="00CC3C98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r w:rsidR="0052517D" w:rsidRPr="00CC3C98">
              <w:rPr>
                <w:rFonts w:eastAsia="SimSun"/>
                <w:color w:val="000000" w:themeColor="text1"/>
                <w:lang w:val="en-US"/>
              </w:rPr>
              <w:t xml:space="preserve">UC-3, </w:t>
            </w:r>
            <w:r w:rsidR="000C4B36" w:rsidRPr="00CC3C98">
              <w:rPr>
                <w:rFonts w:eastAsia="SimSun"/>
                <w:color w:val="000000" w:themeColor="text1"/>
                <w:lang w:val="en-US"/>
              </w:rPr>
              <w:t>UC-6</w:t>
            </w:r>
            <w:r w:rsidR="00A365CB" w:rsidRPr="00CC3C98">
              <w:rPr>
                <w:rFonts w:eastAsia="SimSun"/>
                <w:color w:val="000000" w:themeColor="text1"/>
                <w:lang w:val="en-US"/>
              </w:rPr>
              <w:t>,</w:t>
            </w:r>
            <w:r w:rsidR="000C4B36" w:rsidRPr="00CC3C98">
              <w:rPr>
                <w:rFonts w:eastAsia="SimSun"/>
                <w:color w:val="000000" w:themeColor="text1"/>
                <w:lang w:val="en-US"/>
              </w:rPr>
              <w:t xml:space="preserve"> UC-8</w:t>
            </w:r>
            <w:r w:rsidR="00A365CB" w:rsidRPr="00CC3C98">
              <w:rPr>
                <w:rFonts w:eastAsia="SimSun"/>
                <w:color w:val="000000" w:themeColor="text1"/>
                <w:lang w:val="en-US"/>
              </w:rPr>
              <w:t>,</w:t>
            </w:r>
            <w:r w:rsidR="000C4B36" w:rsidRPr="00CC3C98">
              <w:rPr>
                <w:rFonts w:eastAsia="SimSun"/>
                <w:color w:val="000000" w:themeColor="text1"/>
                <w:lang w:val="en-US"/>
              </w:rPr>
              <w:t xml:space="preserve"> UC-10</w:t>
            </w:r>
            <w:r w:rsidR="00A365CB" w:rsidRPr="00CC3C98">
              <w:rPr>
                <w:rFonts w:eastAsia="SimSun"/>
                <w:color w:val="000000" w:themeColor="text1"/>
                <w:lang w:val="en-US"/>
              </w:rPr>
              <w:t>,</w:t>
            </w:r>
            <w:r w:rsidR="003B4BA1" w:rsidRPr="00CC3C98">
              <w:rPr>
                <w:rFonts w:eastAsia="SimSun"/>
                <w:color w:val="000000" w:themeColor="text1"/>
                <w:lang w:val="en-US"/>
              </w:rPr>
              <w:t xml:space="preserve"> U</w:t>
            </w:r>
            <w:r w:rsidR="000C4B36" w:rsidRPr="00CC3C98">
              <w:rPr>
                <w:rFonts w:eastAsia="SimSun"/>
                <w:color w:val="000000" w:themeColor="text1"/>
                <w:lang w:val="en-US"/>
              </w:rPr>
              <w:t>C-12</w:t>
            </w:r>
            <w:r w:rsidR="003B4BA1" w:rsidRPr="00CC3C98">
              <w:rPr>
                <w:rFonts w:eastAsia="SimSun"/>
                <w:color w:val="000000" w:themeColor="text1"/>
                <w:lang w:val="en-US"/>
              </w:rPr>
              <w:t>, UC-1</w:t>
            </w:r>
            <w:r w:rsidR="00370D9B" w:rsidRPr="00CC3C98">
              <w:rPr>
                <w:rFonts w:eastAsia="SimSun"/>
                <w:color w:val="000000" w:themeColor="text1"/>
                <w:lang w:val="en-US"/>
              </w:rPr>
              <w:t>5</w:t>
            </w:r>
            <w:r w:rsidR="003B48EC" w:rsidRPr="00CC3C98">
              <w:rPr>
                <w:rFonts w:eastAsia="SimSun"/>
                <w:color w:val="000000" w:themeColor="text1"/>
                <w:lang w:val="en-US"/>
              </w:rPr>
              <w:t>.</w:t>
            </w:r>
          </w:p>
        </w:tc>
      </w:tr>
      <w:tr w:rsidR="008B46B0" w:rsidRPr="00CC3C98" w:rsidTr="00CF595C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6B0" w:rsidRPr="00CC3C98" w:rsidRDefault="00634EC7" w:rsidP="008B46B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G-1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6B0" w:rsidRPr="00CC3C98" w:rsidRDefault="008B46B0" w:rsidP="008B46B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Giáo vụ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46B0" w:rsidRPr="00CC3C98" w:rsidRDefault="002D3098" w:rsidP="008B46B0">
            <w:pPr>
              <w:rPr>
                <w:rFonts w:eastAsia="SimSun"/>
              </w:rPr>
            </w:pPr>
            <w:r w:rsidRPr="00CC3C98">
              <w:rPr>
                <w:rFonts w:eastAsia="SimSun"/>
                <w:color w:val="000000" w:themeColor="text1"/>
                <w:lang w:val="en-US"/>
              </w:rPr>
              <w:t>UC-1, UC-2, UC-3, UC-4, UC-5, UC-6, UC-7, UC-8, UC-9, UC-10, UC-11, UC-12</w:t>
            </w:r>
            <w:r w:rsidR="0052517D" w:rsidRPr="00CC3C98">
              <w:rPr>
                <w:rFonts w:eastAsia="SimSun"/>
                <w:color w:val="000000" w:themeColor="text1"/>
                <w:lang w:val="en-US"/>
              </w:rPr>
              <w:t>, UC-13.</w:t>
            </w:r>
          </w:p>
        </w:tc>
      </w:tr>
      <w:tr w:rsidR="008B46B0" w:rsidRPr="00CC3C98" w:rsidTr="00CF595C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6B0" w:rsidRPr="00CC3C98" w:rsidRDefault="00634EC7" w:rsidP="008B46B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G-2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46B0" w:rsidRPr="00CC3C98" w:rsidRDefault="008B46B0" w:rsidP="008B46B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Giáo viên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46B0" w:rsidRPr="00CC3C98" w:rsidRDefault="00CA77AB" w:rsidP="00133F17">
            <w:pPr>
              <w:rPr>
                <w:rFonts w:eastAsia="SimSun"/>
              </w:rPr>
            </w:pPr>
            <w:r w:rsidRPr="00CC3C98">
              <w:rPr>
                <w:rFonts w:eastAsia="SimSun"/>
                <w:color w:val="000000" w:themeColor="text1"/>
                <w:lang w:val="fr-FR"/>
              </w:rPr>
              <w:t>UC-1, UC-2,</w:t>
            </w:r>
            <w:r w:rsidR="000E4852" w:rsidRPr="00CC3C98">
              <w:rPr>
                <w:rFonts w:eastAsia="SimSun"/>
                <w:color w:val="000000" w:themeColor="text1"/>
                <w:lang w:val="fr-FR"/>
              </w:rPr>
              <w:t xml:space="preserve"> UC-3,</w:t>
            </w:r>
            <w:r w:rsidR="0060088C" w:rsidRPr="00CC3C98">
              <w:rPr>
                <w:rFonts w:eastAsia="SimSun"/>
                <w:color w:val="000000" w:themeColor="text1"/>
                <w:lang w:val="fr-FR"/>
              </w:rPr>
              <w:t xml:space="preserve"> UC-6</w:t>
            </w:r>
            <w:r w:rsidRPr="00CC3C98">
              <w:rPr>
                <w:rFonts w:eastAsia="SimSun"/>
                <w:color w:val="000000" w:themeColor="text1"/>
                <w:lang w:val="fr-FR"/>
              </w:rPr>
              <w:t>,</w:t>
            </w:r>
            <w:r w:rsidR="0060088C" w:rsidRPr="00CC3C98">
              <w:rPr>
                <w:rFonts w:eastAsia="SimSun"/>
                <w:color w:val="000000" w:themeColor="text1"/>
                <w:lang w:val="fr-FR"/>
              </w:rPr>
              <w:t xml:space="preserve"> UC-8</w:t>
            </w:r>
            <w:r w:rsidRPr="00CC3C98">
              <w:rPr>
                <w:rFonts w:eastAsia="SimSun"/>
                <w:color w:val="000000" w:themeColor="text1"/>
                <w:lang w:val="fr-FR"/>
              </w:rPr>
              <w:t>,</w:t>
            </w:r>
            <w:r w:rsidR="0060088C" w:rsidRPr="00CC3C98">
              <w:rPr>
                <w:rFonts w:eastAsia="SimSun"/>
                <w:color w:val="000000" w:themeColor="text1"/>
                <w:lang w:val="fr-FR"/>
              </w:rPr>
              <w:t xml:space="preserve"> UC-10</w:t>
            </w:r>
            <w:r w:rsidRPr="00CC3C98">
              <w:rPr>
                <w:rFonts w:eastAsia="SimSun"/>
                <w:color w:val="000000" w:themeColor="text1"/>
                <w:lang w:val="fr-FR"/>
              </w:rPr>
              <w:t>, U</w:t>
            </w:r>
            <w:r w:rsidR="0060088C" w:rsidRPr="00CC3C98">
              <w:rPr>
                <w:rFonts w:eastAsia="SimSun"/>
                <w:color w:val="000000" w:themeColor="text1"/>
                <w:lang w:val="fr-FR"/>
              </w:rPr>
              <w:t>C-12</w:t>
            </w:r>
            <w:r w:rsidR="00133F17" w:rsidRPr="00CC3C98">
              <w:rPr>
                <w:rFonts w:eastAsia="SimSun"/>
                <w:color w:val="000000" w:themeColor="text1"/>
                <w:lang w:val="fr-FR"/>
              </w:rPr>
              <w:t>.</w:t>
            </w:r>
          </w:p>
        </w:tc>
      </w:tr>
      <w:tr w:rsidR="008B46B0" w:rsidRPr="00CC3C98" w:rsidTr="00CF595C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6B0" w:rsidRPr="00CC3C98" w:rsidRDefault="00634EC7" w:rsidP="008B46B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H-2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46B0" w:rsidRPr="00CC3C98" w:rsidRDefault="008B46B0" w:rsidP="008B46B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Học sinh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46B0" w:rsidRPr="00CC3C98" w:rsidRDefault="00DF0C84" w:rsidP="00DF0C84">
            <w:pPr>
              <w:rPr>
                <w:rFonts w:eastAsia="SimSun"/>
              </w:rPr>
            </w:pPr>
            <w:r w:rsidRPr="00CC3C98">
              <w:rPr>
                <w:rFonts w:eastAsia="SimSun"/>
                <w:color w:val="000000" w:themeColor="text1"/>
                <w:lang w:val="fr-FR"/>
              </w:rPr>
              <w:t>UC-1, UC-2,</w:t>
            </w:r>
            <w:r w:rsidR="00E9331D" w:rsidRPr="00CC3C98">
              <w:rPr>
                <w:rFonts w:eastAsia="SimSun"/>
                <w:color w:val="000000" w:themeColor="text1"/>
                <w:lang w:val="fr-FR"/>
              </w:rPr>
              <w:t xml:space="preserve"> UC-3,</w:t>
            </w:r>
            <w:r w:rsidR="002736B6" w:rsidRPr="00CC3C98">
              <w:rPr>
                <w:rFonts w:eastAsia="SimSun"/>
                <w:color w:val="000000" w:themeColor="text1"/>
                <w:lang w:val="fr-FR"/>
              </w:rPr>
              <w:t xml:space="preserve"> UC-6</w:t>
            </w:r>
            <w:r w:rsidRPr="00CC3C98">
              <w:rPr>
                <w:rFonts w:eastAsia="SimSun"/>
                <w:color w:val="000000" w:themeColor="text1"/>
                <w:lang w:val="fr-FR"/>
              </w:rPr>
              <w:t>,</w:t>
            </w:r>
            <w:r w:rsidR="002736B6" w:rsidRPr="00CC3C98">
              <w:rPr>
                <w:rFonts w:eastAsia="SimSun"/>
                <w:color w:val="000000" w:themeColor="text1"/>
                <w:lang w:val="fr-FR"/>
              </w:rPr>
              <w:t xml:space="preserve"> UC-8</w:t>
            </w:r>
            <w:r w:rsidRPr="00CC3C98">
              <w:rPr>
                <w:rFonts w:eastAsia="SimSun"/>
                <w:color w:val="000000" w:themeColor="text1"/>
                <w:lang w:val="fr-FR"/>
              </w:rPr>
              <w:t>,</w:t>
            </w:r>
            <w:r w:rsidR="002736B6" w:rsidRPr="00CC3C98">
              <w:rPr>
                <w:rFonts w:eastAsia="SimSun"/>
                <w:color w:val="000000" w:themeColor="text1"/>
                <w:lang w:val="fr-FR"/>
              </w:rPr>
              <w:t xml:space="preserve"> UC-10</w:t>
            </w:r>
            <w:r w:rsidRPr="00CC3C98">
              <w:rPr>
                <w:rFonts w:eastAsia="SimSun"/>
                <w:color w:val="000000" w:themeColor="text1"/>
                <w:lang w:val="fr-FR"/>
              </w:rPr>
              <w:t>.</w:t>
            </w:r>
          </w:p>
        </w:tc>
      </w:tr>
    </w:tbl>
    <w:p w:rsidR="00D13FB5" w:rsidRPr="00CC3C98" w:rsidRDefault="00D13FB5" w:rsidP="00D13FB5">
      <w:pPr>
        <w:widowControl/>
        <w:spacing w:line="240" w:lineRule="auto"/>
        <w:rPr>
          <w:i/>
        </w:rPr>
      </w:pPr>
      <w:bookmarkStart w:id="32" w:name="_Toc334194244"/>
    </w:p>
    <w:p w:rsidR="00D13FB5" w:rsidRPr="009B63D6" w:rsidRDefault="00D13FB5" w:rsidP="00EE7537">
      <w:pPr>
        <w:pStyle w:val="Heading3"/>
        <w:rPr>
          <w:rFonts w:ascii="Times New Roman" w:hAnsi="Times New Roman"/>
          <w:b/>
        </w:rPr>
      </w:pPr>
      <w:r w:rsidRPr="009B63D6">
        <w:rPr>
          <w:rFonts w:ascii="Times New Roman" w:hAnsi="Times New Roman"/>
          <w:b/>
        </w:rPr>
        <w:t>Đặc tả Use Case</w:t>
      </w:r>
      <w:bookmarkEnd w:id="32"/>
    </w:p>
    <w:p w:rsidR="00D13FB5" w:rsidRPr="00CC3C98" w:rsidRDefault="00B42B54" w:rsidP="00D13FB5">
      <w:pPr>
        <w:pStyle w:val="Heading4"/>
        <w:keepNext w:val="0"/>
        <w:spacing w:before="240" w:after="240" w:line="276" w:lineRule="auto"/>
        <w:ind w:left="1728" w:hanging="648"/>
        <w:contextualSpacing/>
        <w:rPr>
          <w:rFonts w:ascii="Times New Roman" w:hAnsi="Times New Roman"/>
        </w:rPr>
      </w:pPr>
      <w:r w:rsidRPr="00CC3C98">
        <w:rPr>
          <w:rFonts w:ascii="Times New Roman" w:hAnsi="Times New Roman"/>
        </w:rPr>
        <w:t xml:space="preserve">Use case </w:t>
      </w:r>
      <w:r w:rsidR="00DD6A55" w:rsidRPr="00CC3C98">
        <w:rPr>
          <w:rFonts w:ascii="Times New Roman" w:hAnsi="Times New Roman"/>
          <w:lang w:val="en-US"/>
        </w:rPr>
        <w:t>UC-1</w:t>
      </w:r>
      <w:r w:rsidR="00D13FB5" w:rsidRPr="00CC3C98">
        <w:rPr>
          <w:rFonts w:ascii="Times New Roman" w:hAnsi="Times New Roman"/>
        </w:rPr>
        <w:t xml:space="preserve">, </w:t>
      </w:r>
      <w:r w:rsidR="00DD6A55" w:rsidRPr="00CC3C98">
        <w:rPr>
          <w:rFonts w:ascii="Times New Roman" w:eastAsia="SimSun" w:hAnsi="Times New Roman"/>
          <w:color w:val="000000" w:themeColor="text1"/>
          <w:lang w:val="en-US"/>
        </w:rPr>
        <w:t>Tải ứng dụng client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D13FB5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D13FB5" w:rsidP="00CF595C">
            <w:pPr>
              <w:jc w:val="right"/>
              <w:rPr>
                <w:rFonts w:eastAsia="SimSun"/>
                <w:b/>
                <w:i/>
              </w:rPr>
            </w:pPr>
            <w:r w:rsidRPr="00CC3C98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C633C0" w:rsidP="00CF595C">
            <w:pPr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UC-1</w:t>
            </w:r>
          </w:p>
        </w:tc>
      </w:tr>
      <w:tr w:rsidR="00D13FB5" w:rsidRPr="00CC3C98" w:rsidTr="00CF595C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D13FB5" w:rsidP="00CF595C">
            <w:pPr>
              <w:jc w:val="right"/>
              <w:rPr>
                <w:rFonts w:eastAsia="SimSun"/>
                <w:i/>
                <w:color w:val="0000FF"/>
              </w:rPr>
            </w:pPr>
            <w:r w:rsidRPr="00CC3C98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EB20CA" w:rsidP="00CF595C">
            <w:pPr>
              <w:rPr>
                <w:rFonts w:eastAsia="SimSun"/>
                <w:color w:val="0000FF"/>
              </w:rPr>
            </w:pPr>
            <w:r w:rsidRPr="00CC3C98">
              <w:rPr>
                <w:rFonts w:eastAsia="SimSun"/>
                <w:color w:val="000000" w:themeColor="text1"/>
                <w:lang w:val="en-US"/>
              </w:rPr>
              <w:t>Tải ứng dụng client</w:t>
            </w:r>
          </w:p>
        </w:tc>
      </w:tr>
      <w:tr w:rsidR="00D13FB5" w:rsidRPr="00CC3C98" w:rsidTr="00CF595C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D13FB5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19497C" w:rsidP="00CF595C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>Mọi tác nhân cần phải tải ứng dụng client để thao tác với chương trình quản lý.</w:t>
            </w:r>
          </w:p>
        </w:tc>
      </w:tr>
      <w:tr w:rsidR="00D13FB5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D13FB5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881EC4" w:rsidP="00881EC4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  <w:lang w:val="en-US"/>
              </w:rPr>
            </w:pPr>
            <w:r w:rsidRPr="00CC3C98">
              <w:rPr>
                <w:rFonts w:eastAsia="SimSun"/>
                <w:szCs w:val="24"/>
                <w:lang w:val="en-US"/>
              </w:rPr>
              <w:t xml:space="preserve">1/ Truy cập vào trang web : </w:t>
            </w:r>
            <w:hyperlink r:id="rId16" w:history="1">
              <w:r w:rsidRPr="00CC3C98">
                <w:rPr>
                  <w:rStyle w:val="Hyperlink"/>
                  <w:rFonts w:eastAsia="SimSun"/>
                  <w:szCs w:val="24"/>
                  <w:lang w:val="en-US"/>
                </w:rPr>
                <w:t>http://localhost:8080/client</w:t>
              </w:r>
            </w:hyperlink>
          </w:p>
          <w:p w:rsidR="00881EC4" w:rsidRPr="00CC3C98" w:rsidRDefault="00881EC4" w:rsidP="00881EC4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  <w:lang w:val="en-US"/>
              </w:rPr>
            </w:pPr>
            <w:r w:rsidRPr="00CC3C98">
              <w:rPr>
                <w:rFonts w:eastAsia="SimSun"/>
                <w:szCs w:val="24"/>
                <w:lang w:val="en-US"/>
              </w:rPr>
              <w:t>2/ Nhấp “Tải client”.</w:t>
            </w:r>
          </w:p>
        </w:tc>
      </w:tr>
      <w:tr w:rsidR="00D13FB5" w:rsidRPr="00CC3C98" w:rsidTr="00CF595C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D13FB5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2B4CC4" w:rsidP="00CF595C">
            <w:pPr>
              <w:rPr>
                <w:rFonts w:eastAsia="SimSun"/>
                <w:color w:val="000000" w:themeColor="text1"/>
                <w:szCs w:val="24"/>
                <w:lang w:val="en-US"/>
              </w:rPr>
            </w:pPr>
            <w:r w:rsidRPr="00CC3C98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</w:tr>
      <w:tr w:rsidR="00D13FB5" w:rsidRPr="00CC3C98" w:rsidTr="00CF595C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D13FB5" w:rsidP="00CF595C">
            <w:pPr>
              <w:jc w:val="right"/>
              <w:rPr>
                <w:rFonts w:eastAsia="SimSun"/>
                <w:i/>
                <w:lang w:val="en-US"/>
              </w:rPr>
            </w:pPr>
            <w:r w:rsidRPr="00CC3C98"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A90346" w:rsidP="00CF595C">
            <w:pPr>
              <w:rPr>
                <w:i/>
                <w:color w:val="0000FF"/>
                <w:szCs w:val="24"/>
              </w:rPr>
            </w:pPr>
            <w:r w:rsidRPr="00CC3C98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</w:tr>
      <w:tr w:rsidR="00D13FB5" w:rsidRPr="00CC3C98" w:rsidTr="00CF595C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D13FB5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3FB5" w:rsidRPr="00CC3C98" w:rsidRDefault="00A90346" w:rsidP="00CF595C">
            <w:pPr>
              <w:rPr>
                <w:i/>
                <w:color w:val="0000FF"/>
                <w:szCs w:val="24"/>
              </w:rPr>
            </w:pPr>
            <w:r w:rsidRPr="00CC3C98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</w:tr>
    </w:tbl>
    <w:p w:rsidR="003B654E" w:rsidRPr="00CC3C98" w:rsidRDefault="003B654E" w:rsidP="003B654E">
      <w:pPr>
        <w:rPr>
          <w:lang w:val="en-US"/>
        </w:rPr>
      </w:pPr>
    </w:p>
    <w:p w:rsidR="00B33BA5" w:rsidRPr="00CC3C98" w:rsidRDefault="00B33BA5" w:rsidP="00D33706">
      <w:pPr>
        <w:pStyle w:val="Heading4"/>
        <w:keepNext w:val="0"/>
        <w:spacing w:before="240" w:after="240" w:line="276" w:lineRule="auto"/>
        <w:ind w:left="1728" w:hanging="648"/>
        <w:contextualSpacing/>
        <w:rPr>
          <w:rFonts w:ascii="Times New Roman" w:hAnsi="Times New Roman"/>
        </w:rPr>
      </w:pPr>
      <w:r w:rsidRPr="00CC3C98">
        <w:rPr>
          <w:rFonts w:ascii="Times New Roman" w:hAnsi="Times New Roman"/>
        </w:rPr>
        <w:t xml:space="preserve">Use case </w:t>
      </w:r>
      <w:r w:rsidR="006C6C75" w:rsidRPr="00CC3C98">
        <w:rPr>
          <w:rFonts w:ascii="Times New Roman" w:hAnsi="Times New Roman"/>
        </w:rPr>
        <w:t>UC-2</w:t>
      </w:r>
      <w:r w:rsidRPr="00CC3C98">
        <w:rPr>
          <w:rFonts w:ascii="Times New Roman" w:hAnsi="Times New Roman"/>
        </w:rPr>
        <w:t xml:space="preserve">, </w:t>
      </w:r>
      <w:r w:rsidR="00F64DA7" w:rsidRPr="00CC3C98">
        <w:rPr>
          <w:rFonts w:ascii="Times New Roman" w:eastAsia="SimSun" w:hAnsi="Times New Roman"/>
          <w:lang w:val="en-US"/>
        </w:rPr>
        <w:t>Đăng nhập vào chương trình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B33BA5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3BA5" w:rsidRPr="00CC3C98" w:rsidRDefault="00B33BA5" w:rsidP="00CF595C">
            <w:pPr>
              <w:jc w:val="right"/>
              <w:rPr>
                <w:rFonts w:eastAsia="SimSun"/>
                <w:b/>
                <w:i/>
              </w:rPr>
            </w:pPr>
            <w:r w:rsidRPr="00CC3C98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3BA5" w:rsidRPr="00CC3C98" w:rsidRDefault="00814BA5" w:rsidP="00CF595C">
            <w:pPr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UC-2</w:t>
            </w:r>
          </w:p>
        </w:tc>
      </w:tr>
      <w:tr w:rsidR="00B33BA5" w:rsidRPr="00CC3C98" w:rsidTr="00CF595C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3BA5" w:rsidRPr="00CC3C98" w:rsidRDefault="00B33BA5" w:rsidP="00CF595C">
            <w:pPr>
              <w:jc w:val="right"/>
              <w:rPr>
                <w:rFonts w:eastAsia="SimSun"/>
                <w:i/>
                <w:color w:val="0000FF"/>
              </w:rPr>
            </w:pPr>
            <w:r w:rsidRPr="00CC3C98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3BA5" w:rsidRPr="00CC3C98" w:rsidRDefault="00DA3BAF" w:rsidP="00CF595C">
            <w:pPr>
              <w:rPr>
                <w:rFonts w:eastAsia="SimSun"/>
                <w:color w:val="0000FF"/>
              </w:rPr>
            </w:pPr>
            <w:r w:rsidRPr="00CC3C98">
              <w:rPr>
                <w:rFonts w:eastAsia="SimSun"/>
              </w:rPr>
              <w:t>Đăng nhập vào chương trình</w:t>
            </w:r>
          </w:p>
        </w:tc>
      </w:tr>
      <w:tr w:rsidR="00B33BA5" w:rsidRPr="00CC3C98" w:rsidTr="00CF595C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3BA5" w:rsidRPr="00CC3C98" w:rsidRDefault="00B33BA5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3BA5" w:rsidRPr="00CC3C98" w:rsidRDefault="00B42C82" w:rsidP="00CF595C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>Mọi tác nhân dùng đều phải đăng nhập vào hệ thống.</w:t>
            </w:r>
          </w:p>
          <w:p w:rsidR="00B42C82" w:rsidRPr="00CC3C98" w:rsidRDefault="00B42C82" w:rsidP="00CF595C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>Tài khoả</w:t>
            </w:r>
            <w:r w:rsidR="00DA6888" w:rsidRPr="00CC3C98">
              <w:rPr>
                <w:rFonts w:eastAsia="SimSun"/>
              </w:rPr>
              <w:t>n do Admin</w:t>
            </w:r>
            <w:r w:rsidR="00126FED" w:rsidRPr="00CC3C98">
              <w:rPr>
                <w:rFonts w:eastAsia="SimSun"/>
              </w:rPr>
              <w:t xml:space="preserve">trator </w:t>
            </w:r>
            <w:r w:rsidRPr="00CC3C98">
              <w:rPr>
                <w:rFonts w:eastAsia="SimSun"/>
              </w:rPr>
              <w:t>cấp (đối với giáo viên, hiệu trưởng, giáo vụ).</w:t>
            </w:r>
          </w:p>
          <w:p w:rsidR="00B42C82" w:rsidRPr="00CC3C98" w:rsidRDefault="00B42C82" w:rsidP="00CF595C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Tài khoản học sinh do giáo vụ hoặ</w:t>
            </w:r>
            <w:r w:rsidR="00505B90" w:rsidRPr="00CC3C98">
              <w:rPr>
                <w:rFonts w:eastAsia="SimSun"/>
                <w:lang w:val="en-US"/>
              </w:rPr>
              <w:t>c A</w:t>
            </w:r>
            <w:r w:rsidRPr="00CC3C98">
              <w:rPr>
                <w:rFonts w:eastAsia="SimSun"/>
                <w:lang w:val="en-US"/>
              </w:rPr>
              <w:t>dminstrator cấp.</w:t>
            </w:r>
          </w:p>
        </w:tc>
      </w:tr>
      <w:tr w:rsidR="00B33BA5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3BA5" w:rsidRPr="00CC3C98" w:rsidRDefault="00B33BA5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3BA5" w:rsidRPr="00CC3C98" w:rsidRDefault="0094723C" w:rsidP="00FA1CBA">
            <w:pPr>
              <w:pStyle w:val="BodyText"/>
              <w:spacing w:line="276" w:lineRule="auto"/>
              <w:ind w:left="0"/>
              <w:jc w:val="both"/>
              <w:rPr>
                <w:color w:val="000000" w:themeColor="text1"/>
                <w:szCs w:val="24"/>
              </w:rPr>
            </w:pPr>
            <w:r w:rsidRPr="00CC3C98">
              <w:rPr>
                <w:color w:val="000000" w:themeColor="text1"/>
                <w:szCs w:val="24"/>
              </w:rPr>
              <w:t>1/ Mở client.</w:t>
            </w:r>
          </w:p>
          <w:p w:rsidR="0094723C" w:rsidRPr="00CC3C98" w:rsidRDefault="0094723C" w:rsidP="00FA1CBA">
            <w:pPr>
              <w:pStyle w:val="BodyText"/>
              <w:spacing w:line="276" w:lineRule="auto"/>
              <w:ind w:left="0"/>
              <w:jc w:val="both"/>
              <w:rPr>
                <w:color w:val="000000" w:themeColor="text1"/>
                <w:szCs w:val="24"/>
              </w:rPr>
            </w:pPr>
            <w:r w:rsidRPr="00CC3C98">
              <w:rPr>
                <w:color w:val="000000" w:themeColor="text1"/>
                <w:szCs w:val="24"/>
              </w:rPr>
              <w:t>2/ Nhập mã user, password.</w:t>
            </w:r>
          </w:p>
          <w:p w:rsidR="0094723C" w:rsidRPr="00CC3C98" w:rsidRDefault="0094723C" w:rsidP="00FA1CBA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color w:val="000000" w:themeColor="text1"/>
                <w:szCs w:val="24"/>
              </w:rPr>
              <w:t>3/ Nhấn đăng nhập.</w:t>
            </w:r>
          </w:p>
        </w:tc>
      </w:tr>
      <w:tr w:rsidR="00B33BA5" w:rsidRPr="00CC3C98" w:rsidTr="00CF595C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3BA5" w:rsidRPr="00CC3C98" w:rsidRDefault="00B33BA5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3BA5" w:rsidRPr="00CC3C98" w:rsidRDefault="00351794" w:rsidP="00CF595C">
            <w:pPr>
              <w:rPr>
                <w:rFonts w:eastAsia="SimSun"/>
                <w:szCs w:val="24"/>
              </w:rPr>
            </w:pPr>
            <w:r w:rsidRPr="00CC3C98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</w:tr>
      <w:tr w:rsidR="00B33BA5" w:rsidRPr="00CC3C98" w:rsidTr="00CF595C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3BA5" w:rsidRPr="00CC3C98" w:rsidRDefault="00B33BA5" w:rsidP="00CF595C">
            <w:pPr>
              <w:jc w:val="right"/>
              <w:rPr>
                <w:rFonts w:eastAsia="SimSun"/>
                <w:i/>
                <w:lang w:val="en-US"/>
              </w:rPr>
            </w:pPr>
            <w:r w:rsidRPr="00CC3C98"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3BA5" w:rsidRPr="00CC3C98" w:rsidRDefault="002B704F" w:rsidP="002B704F">
            <w:pPr>
              <w:rPr>
                <w:i/>
                <w:color w:val="0000FF"/>
                <w:szCs w:val="24"/>
              </w:rPr>
            </w:pPr>
            <w:r w:rsidRPr="00CC3C98">
              <w:rPr>
                <w:color w:val="000000" w:themeColor="text1"/>
                <w:szCs w:val="24"/>
                <w:lang w:val="en-US"/>
              </w:rPr>
              <w:t>Đã thực hiện UC-1</w:t>
            </w:r>
          </w:p>
        </w:tc>
      </w:tr>
      <w:tr w:rsidR="00B33BA5" w:rsidRPr="00CC3C98" w:rsidTr="00CF595C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3BA5" w:rsidRPr="00CC3C98" w:rsidRDefault="00B33BA5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3BA5" w:rsidRPr="00CC3C98" w:rsidRDefault="0017742B" w:rsidP="00CF595C">
            <w:pPr>
              <w:rPr>
                <w:color w:val="000000" w:themeColor="text1"/>
                <w:szCs w:val="24"/>
              </w:rPr>
            </w:pPr>
            <w:r w:rsidRPr="00CC3C98">
              <w:rPr>
                <w:color w:val="000000" w:themeColor="text1"/>
                <w:szCs w:val="24"/>
              </w:rPr>
              <w:t>Thành công : Người dùng sẽ thấy được giao diện quản lý học sinh và có thể thực hiện các chức năng.</w:t>
            </w:r>
          </w:p>
          <w:p w:rsidR="0017742B" w:rsidRPr="00CC3C98" w:rsidRDefault="0017742B" w:rsidP="00CF595C">
            <w:pPr>
              <w:rPr>
                <w:i/>
                <w:color w:val="0000FF"/>
                <w:szCs w:val="24"/>
              </w:rPr>
            </w:pPr>
            <w:r w:rsidRPr="00CC3C98">
              <w:rPr>
                <w:color w:val="000000" w:themeColor="text1"/>
                <w:szCs w:val="24"/>
              </w:rPr>
              <w:t>Thất bại : Người dùng không thể thấy được giao diện quản lý và cần đăng nhập lại.</w:t>
            </w:r>
          </w:p>
        </w:tc>
      </w:tr>
    </w:tbl>
    <w:p w:rsidR="00B33BA5" w:rsidRPr="00CC3C98" w:rsidRDefault="00B33BA5" w:rsidP="00B33BA5"/>
    <w:p w:rsidR="00122F66" w:rsidRPr="00CC3C98" w:rsidRDefault="00122F66" w:rsidP="00CC4691">
      <w:pPr>
        <w:pStyle w:val="Heading4"/>
        <w:keepNext w:val="0"/>
        <w:spacing w:before="240" w:after="240" w:line="276" w:lineRule="auto"/>
        <w:ind w:left="1728" w:hanging="648"/>
        <w:contextualSpacing/>
        <w:rPr>
          <w:rFonts w:ascii="Times New Roman" w:hAnsi="Times New Roman"/>
        </w:rPr>
      </w:pPr>
      <w:r w:rsidRPr="00CC3C98">
        <w:rPr>
          <w:rFonts w:ascii="Times New Roman" w:hAnsi="Times New Roman"/>
        </w:rPr>
        <w:t xml:space="preserve">Use case </w:t>
      </w:r>
      <w:r w:rsidR="00954298" w:rsidRPr="00CC3C98">
        <w:rPr>
          <w:rFonts w:ascii="Times New Roman" w:hAnsi="Times New Roman"/>
          <w:lang w:val="en-US"/>
        </w:rPr>
        <w:t>UC-3</w:t>
      </w:r>
      <w:r w:rsidRPr="00CC3C98">
        <w:rPr>
          <w:rFonts w:ascii="Times New Roman" w:hAnsi="Times New Roman"/>
        </w:rPr>
        <w:t xml:space="preserve">, </w:t>
      </w:r>
      <w:r w:rsidR="00030966" w:rsidRPr="00CC3C98">
        <w:rPr>
          <w:rFonts w:ascii="Times New Roman" w:eastAsia="SimSun" w:hAnsi="Times New Roman"/>
          <w:lang w:val="en-US"/>
        </w:rPr>
        <w:t>Thay đổi mật khẩu, email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b/>
                <w:i/>
              </w:rPr>
            </w:pPr>
            <w:r w:rsidRPr="00CC3C98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CA4C58" w:rsidP="00CF595C">
            <w:pPr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UC-3</w:t>
            </w:r>
          </w:p>
        </w:tc>
      </w:tr>
      <w:tr w:rsidR="00122F66" w:rsidRPr="00CC3C98" w:rsidTr="00CF595C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color w:val="0000FF"/>
              </w:rPr>
            </w:pPr>
            <w:r w:rsidRPr="00CC3C98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976BDC" w:rsidP="00CF595C">
            <w:pPr>
              <w:rPr>
                <w:rFonts w:eastAsia="SimSun"/>
                <w:color w:val="0000FF"/>
              </w:rPr>
            </w:pPr>
            <w:r w:rsidRPr="00CC3C98">
              <w:rPr>
                <w:rFonts w:eastAsia="SimSun"/>
              </w:rPr>
              <w:t>Thay đổi mật khẩu, email</w:t>
            </w:r>
          </w:p>
        </w:tc>
      </w:tr>
      <w:tr w:rsidR="00122F66" w:rsidRPr="00CC3C98" w:rsidTr="00CF595C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6B7991" w:rsidP="006B7991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>Người dùng có thể thay đổi mật khẩu và email của mình.</w:t>
            </w:r>
          </w:p>
          <w:p w:rsidR="006B7991" w:rsidRPr="00CC3C98" w:rsidRDefault="006B7991" w:rsidP="006B7991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>Các thông tin khác không được quyền thay đổ</w:t>
            </w:r>
            <w:r w:rsidR="00030037" w:rsidRPr="00CC3C98">
              <w:rPr>
                <w:rFonts w:eastAsia="SimSun"/>
              </w:rPr>
              <w:t>i ngoài Adminstrator, h</w:t>
            </w:r>
            <w:r w:rsidR="00F37FC9" w:rsidRPr="00CC3C98">
              <w:rPr>
                <w:rFonts w:eastAsia="SimSun"/>
              </w:rPr>
              <w:t>oặc giáo vụ ( nếu tài khoản là học sinh).</w:t>
            </w:r>
          </w:p>
        </w:tc>
      </w:tr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53C5" w:rsidRPr="00CC3C98" w:rsidRDefault="000B53C5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 xml:space="preserve">Thay đổi email: </w:t>
            </w:r>
          </w:p>
          <w:p w:rsidR="00122F66" w:rsidRPr="00CC3C98" w:rsidRDefault="000B53C5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1/  Vào Cá nhân -&gt; Thông tin tài khoản cá nhân.</w:t>
            </w:r>
          </w:p>
          <w:p w:rsidR="000B53C5" w:rsidRPr="00CC3C98" w:rsidRDefault="000B53C5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2/ Nhấp vào “Thay đổi” -&gt; nhập email mới -&gt; nhấp “Lưu lại”.</w:t>
            </w:r>
          </w:p>
          <w:p w:rsidR="00FD5CE9" w:rsidRPr="00CC3C98" w:rsidRDefault="00FD5CE9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Thay đổi mật khẩu:</w:t>
            </w:r>
          </w:p>
          <w:p w:rsidR="00FD5CE9" w:rsidRPr="00CC3C98" w:rsidRDefault="00FD5CE9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1/ Vào Cá nhân -&gt; Thay đổi mật khẩu.</w:t>
            </w:r>
          </w:p>
          <w:p w:rsidR="00FD5CE9" w:rsidRPr="00CC3C98" w:rsidRDefault="00FD5CE9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2/ Nhập mật khẩu cũ, mật khẩu mới, nhập lại mật khẩu mới.</w:t>
            </w:r>
          </w:p>
          <w:p w:rsidR="00FD5CE9" w:rsidRPr="00CC3C98" w:rsidRDefault="00FD5CE9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lang w:val="en-US"/>
              </w:rPr>
              <w:t xml:space="preserve">3/ Nhấp </w:t>
            </w:r>
            <w:r w:rsidR="001307E8" w:rsidRPr="00CC3C98">
              <w:rPr>
                <w:rFonts w:eastAsia="SimSun"/>
                <w:lang w:val="en-US"/>
              </w:rPr>
              <w:t>“</w:t>
            </w:r>
            <w:r w:rsidRPr="00CC3C98">
              <w:rPr>
                <w:rFonts w:eastAsia="SimSun"/>
                <w:lang w:val="en-US"/>
              </w:rPr>
              <w:t>Thay đổi</w:t>
            </w:r>
            <w:r w:rsidR="001307E8" w:rsidRPr="00CC3C98">
              <w:rPr>
                <w:rFonts w:eastAsia="SimSun"/>
                <w:lang w:val="en-US"/>
              </w:rPr>
              <w:t>”</w:t>
            </w:r>
            <w:r w:rsidRPr="00CC3C98">
              <w:rPr>
                <w:rFonts w:eastAsia="SimSun"/>
                <w:lang w:val="en-US"/>
              </w:rPr>
              <w:t>.</w:t>
            </w:r>
          </w:p>
        </w:tc>
      </w:tr>
      <w:tr w:rsidR="00122F66" w:rsidRPr="00CC3C98" w:rsidTr="00CF595C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A52745" w:rsidP="00671FE8">
            <w:pPr>
              <w:rPr>
                <w:rFonts w:eastAsia="SimSun"/>
                <w:szCs w:val="24"/>
                <w:lang w:val="en-US"/>
              </w:rPr>
            </w:pPr>
            <w:r w:rsidRPr="00CC3C98">
              <w:rPr>
                <w:rFonts w:eastAsia="SimSun"/>
                <w:szCs w:val="24"/>
                <w:lang w:val="en-US"/>
              </w:rPr>
              <w:t>Không có</w:t>
            </w:r>
          </w:p>
        </w:tc>
      </w:tr>
      <w:tr w:rsidR="00122F66" w:rsidRPr="00CC3C98" w:rsidTr="00CF595C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lang w:val="en-US"/>
              </w:rPr>
            </w:pPr>
            <w:r w:rsidRPr="00CC3C98"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184A" w:rsidRPr="00CC3C98" w:rsidRDefault="0011184A" w:rsidP="00CF595C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Đã đăng nhập thành công (</w:t>
            </w:r>
            <w:r w:rsidR="00C95700" w:rsidRPr="00CC3C98">
              <w:rPr>
                <w:rFonts w:eastAsia="SimSun"/>
                <w:lang w:val="en-US"/>
              </w:rPr>
              <w:t>UC-2</w:t>
            </w:r>
            <w:r w:rsidRPr="00CC3C98">
              <w:rPr>
                <w:rFonts w:eastAsia="SimSun"/>
                <w:lang w:val="en-US"/>
              </w:rPr>
              <w:t>).</w:t>
            </w:r>
          </w:p>
        </w:tc>
      </w:tr>
      <w:tr w:rsidR="00122F66" w:rsidRPr="00CC3C98" w:rsidTr="00CF595C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159A" w:rsidRPr="00CC3C98" w:rsidRDefault="0011184A" w:rsidP="00CF595C">
            <w:pPr>
              <w:rPr>
                <w:color w:val="000000" w:themeColor="text1"/>
                <w:szCs w:val="24"/>
              </w:rPr>
            </w:pPr>
            <w:r w:rsidRPr="00CC3C98">
              <w:rPr>
                <w:color w:val="000000" w:themeColor="text1"/>
                <w:szCs w:val="24"/>
              </w:rPr>
              <w:t>Sau khi thay đổi thành công,</w:t>
            </w:r>
            <w:r w:rsidR="0040159A" w:rsidRPr="00CC3C98">
              <w:rPr>
                <w:color w:val="000000" w:themeColor="text1"/>
                <w:szCs w:val="24"/>
              </w:rPr>
              <w:t xml:space="preserve"> mật khẩu mới sẽ áp dụng cho lần đăng nhập tiếp theo.</w:t>
            </w:r>
          </w:p>
        </w:tc>
      </w:tr>
    </w:tbl>
    <w:p w:rsidR="00122F66" w:rsidRPr="00CC3C98" w:rsidRDefault="00122F66" w:rsidP="00122F66"/>
    <w:p w:rsidR="00741C95" w:rsidRPr="00CC3C98" w:rsidRDefault="00741C95" w:rsidP="00122F66"/>
    <w:p w:rsidR="00741C95" w:rsidRPr="00CC3C98" w:rsidRDefault="00741C95" w:rsidP="00122F66"/>
    <w:p w:rsidR="00122F66" w:rsidRPr="00CC3C98" w:rsidRDefault="00122F66" w:rsidP="00AC0C3A">
      <w:pPr>
        <w:pStyle w:val="Heading4"/>
        <w:keepNext w:val="0"/>
        <w:spacing w:before="240" w:after="240" w:line="276" w:lineRule="auto"/>
        <w:ind w:left="1728" w:hanging="648"/>
        <w:contextualSpacing/>
        <w:rPr>
          <w:rFonts w:ascii="Times New Roman" w:hAnsi="Times New Roman"/>
        </w:rPr>
      </w:pPr>
      <w:r w:rsidRPr="00CC3C98">
        <w:rPr>
          <w:rFonts w:ascii="Times New Roman" w:hAnsi="Times New Roman"/>
        </w:rPr>
        <w:t xml:space="preserve">Use case </w:t>
      </w:r>
      <w:r w:rsidR="00B82B4B" w:rsidRPr="00CC3C98">
        <w:rPr>
          <w:rFonts w:ascii="Times New Roman" w:hAnsi="Times New Roman"/>
          <w:lang w:val="en-US"/>
        </w:rPr>
        <w:t>UC-4</w:t>
      </w:r>
      <w:r w:rsidRPr="00CC3C98">
        <w:rPr>
          <w:rFonts w:ascii="Times New Roman" w:hAnsi="Times New Roman"/>
        </w:rPr>
        <w:t xml:space="preserve">, </w:t>
      </w:r>
      <w:r w:rsidR="00C77EBC" w:rsidRPr="00CC3C98">
        <w:rPr>
          <w:rFonts w:ascii="Times New Roman" w:eastAsia="SimSun" w:hAnsi="Times New Roman"/>
          <w:lang w:val="en-US"/>
        </w:rPr>
        <w:t>Quản lý học sinh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b/>
                <w:i/>
              </w:rPr>
            </w:pPr>
            <w:r w:rsidRPr="00CC3C98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0522B8" w:rsidP="00CF595C">
            <w:pPr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UC</w:t>
            </w:r>
            <w:r w:rsidR="00741C95" w:rsidRPr="00CC3C98">
              <w:rPr>
                <w:rFonts w:eastAsia="SimSun"/>
                <w:b/>
              </w:rPr>
              <w:t>-4</w:t>
            </w:r>
          </w:p>
        </w:tc>
      </w:tr>
      <w:tr w:rsidR="00122F66" w:rsidRPr="00CC3C98" w:rsidTr="00CF595C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color w:val="0000FF"/>
              </w:rPr>
            </w:pPr>
            <w:r w:rsidRPr="00CC3C98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A54C91" w:rsidP="00CF595C">
            <w:pPr>
              <w:rPr>
                <w:rFonts w:eastAsia="SimSun"/>
                <w:color w:val="0000FF"/>
              </w:rPr>
            </w:pPr>
            <w:r w:rsidRPr="00CC3C98">
              <w:rPr>
                <w:rFonts w:eastAsia="SimSun"/>
                <w:lang w:val="en-US"/>
              </w:rPr>
              <w:t>Quản lý học sinh</w:t>
            </w:r>
          </w:p>
        </w:tc>
      </w:tr>
      <w:tr w:rsidR="00122F66" w:rsidRPr="00CC3C98" w:rsidTr="00CF595C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BB3CAD" w:rsidP="00CF595C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>Bao gồm các chức năng thêm học sinh, cập nhật thông tin học sinh</w:t>
            </w:r>
            <w:r w:rsidR="008D2FC6" w:rsidRPr="00CC3C98">
              <w:rPr>
                <w:rFonts w:eastAsia="SimSun"/>
              </w:rPr>
              <w:t>, xoá thông tin học sinh.</w:t>
            </w:r>
          </w:p>
        </w:tc>
      </w:tr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FA65D8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 xml:space="preserve">Thêm học sinh : </w:t>
            </w:r>
          </w:p>
          <w:p w:rsidR="00B932AE" w:rsidRPr="00CC3C98" w:rsidRDefault="00FA65D8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>1/ Học</w:t>
            </w:r>
            <w:r w:rsidR="00D16684" w:rsidRPr="00CC3C98">
              <w:rPr>
                <w:rFonts w:eastAsia="SimSun"/>
                <w:szCs w:val="24"/>
              </w:rPr>
              <w:t xml:space="preserve"> sinh</w:t>
            </w:r>
            <w:r w:rsidRPr="00CC3C98">
              <w:rPr>
                <w:rFonts w:eastAsia="SimSun"/>
                <w:szCs w:val="24"/>
              </w:rPr>
              <w:t xml:space="preserve"> -&gt; Nhập học sinh mớ</w:t>
            </w:r>
            <w:r w:rsidR="00B932AE" w:rsidRPr="00CC3C98">
              <w:rPr>
                <w:rFonts w:eastAsia="SimSun"/>
                <w:szCs w:val="24"/>
              </w:rPr>
              <w:t xml:space="preserve">i </w:t>
            </w:r>
          </w:p>
          <w:p w:rsidR="00B932AE" w:rsidRPr="00CC3C98" w:rsidRDefault="00B932AE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 xml:space="preserve">2/ </w:t>
            </w:r>
            <w:r w:rsidR="00FA65D8" w:rsidRPr="00CC3C98">
              <w:rPr>
                <w:rFonts w:eastAsia="SimSun"/>
                <w:szCs w:val="24"/>
              </w:rPr>
              <w:t>Điền thông tin họ</w:t>
            </w:r>
            <w:r w:rsidRPr="00CC3C98">
              <w:rPr>
                <w:rFonts w:eastAsia="SimSun"/>
                <w:szCs w:val="24"/>
              </w:rPr>
              <w:t>c sinh</w:t>
            </w:r>
          </w:p>
          <w:p w:rsidR="00FA65D8" w:rsidRPr="00CC3C98" w:rsidRDefault="00B932AE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>3/</w:t>
            </w:r>
            <w:r w:rsidR="00FA65D8" w:rsidRPr="00CC3C98">
              <w:rPr>
                <w:rFonts w:eastAsia="SimSun"/>
                <w:szCs w:val="24"/>
              </w:rPr>
              <w:t xml:space="preserve"> Nhấp “Thêm học sinh”</w:t>
            </w:r>
            <w:r w:rsidR="00D16684" w:rsidRPr="00CC3C98">
              <w:rPr>
                <w:rFonts w:eastAsia="SimSun"/>
                <w:szCs w:val="24"/>
              </w:rPr>
              <w:t>.</w:t>
            </w:r>
          </w:p>
          <w:p w:rsidR="00D16684" w:rsidRPr="00CC3C98" w:rsidRDefault="00D16684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>Cập nhật/ Xoá học sinh:</w:t>
            </w:r>
          </w:p>
          <w:p w:rsidR="00D16684" w:rsidRPr="00CC3C98" w:rsidRDefault="00B932AE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>1/ Học</w:t>
            </w:r>
            <w:r w:rsidR="00BD2CD2" w:rsidRPr="00CC3C98">
              <w:rPr>
                <w:rFonts w:eastAsia="SimSun"/>
                <w:szCs w:val="24"/>
              </w:rPr>
              <w:t xml:space="preserve"> sinh -&gt; Tra cứu họ</w:t>
            </w:r>
            <w:r w:rsidR="00AA088C" w:rsidRPr="00CC3C98">
              <w:rPr>
                <w:rFonts w:eastAsia="SimSun"/>
                <w:szCs w:val="24"/>
              </w:rPr>
              <w:t>c sinh, lớp.</w:t>
            </w:r>
          </w:p>
          <w:p w:rsidR="00BD2CD2" w:rsidRPr="00CC3C98" w:rsidRDefault="00BD2CD2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>2/ Sau khi tra cứu, click vào 1 học sinh</w:t>
            </w:r>
          </w:p>
          <w:p w:rsidR="00BD2CD2" w:rsidRPr="00CC3C98" w:rsidRDefault="00BD2CD2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>3/ Xoá/ Cập nhật thông tin</w:t>
            </w:r>
            <w:r w:rsidR="003E5EFA" w:rsidRPr="00CC3C98">
              <w:rPr>
                <w:rFonts w:eastAsia="SimSun"/>
                <w:szCs w:val="24"/>
              </w:rPr>
              <w:t xml:space="preserve"> học sinh.</w:t>
            </w:r>
          </w:p>
        </w:tc>
      </w:tr>
      <w:tr w:rsidR="00122F66" w:rsidRPr="00CC3C98" w:rsidTr="00CF595C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01641B" w:rsidP="00CF595C">
            <w:pPr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  <w:lang w:val="en-US"/>
              </w:rPr>
              <w:t>Không có</w:t>
            </w:r>
            <w:r w:rsidR="00277E9F" w:rsidRPr="00CC3C98">
              <w:rPr>
                <w:rFonts w:eastAsia="SimSun"/>
                <w:szCs w:val="24"/>
                <w:lang w:val="en-US"/>
              </w:rPr>
              <w:t>.</w:t>
            </w:r>
          </w:p>
        </w:tc>
      </w:tr>
      <w:tr w:rsidR="00122F66" w:rsidRPr="00CC3C98" w:rsidTr="00CF595C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lang w:val="en-US"/>
              </w:rPr>
            </w:pPr>
            <w:r w:rsidRPr="00CC3C98"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C070BB" w:rsidP="00CF595C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Đăng nhập thành công (UC-2).</w:t>
            </w:r>
          </w:p>
          <w:p w:rsidR="00C070BB" w:rsidRPr="00CC3C98" w:rsidRDefault="00C070BB" w:rsidP="00CF595C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  <w:lang w:val="en-US"/>
              </w:rPr>
              <w:t>Quyền hạn Adminstrator hoặc giáo vụ.</w:t>
            </w:r>
          </w:p>
        </w:tc>
      </w:tr>
      <w:tr w:rsidR="00122F66" w:rsidRPr="00CC3C98" w:rsidTr="00CF595C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BE3B44" w:rsidP="00BE3B44">
            <w:pPr>
              <w:rPr>
                <w:color w:val="000000" w:themeColor="text1"/>
                <w:szCs w:val="24"/>
              </w:rPr>
            </w:pPr>
            <w:r w:rsidRPr="00CC3C98">
              <w:rPr>
                <w:color w:val="000000" w:themeColor="text1"/>
                <w:szCs w:val="24"/>
              </w:rPr>
              <w:t>Sau khi thêm, thay đổi, xoá học sinh thành công, thông tin học sinh được cập nhật hoặc xoá các thông tin khác liên quan (điểm môn học</w:t>
            </w:r>
            <w:r w:rsidR="00E31A13" w:rsidRPr="00CC3C98">
              <w:rPr>
                <w:color w:val="000000" w:themeColor="text1"/>
                <w:szCs w:val="24"/>
              </w:rPr>
              <w:t>, báo cáo tổng kết</w:t>
            </w:r>
            <w:r w:rsidRPr="00CC3C98">
              <w:rPr>
                <w:color w:val="000000" w:themeColor="text1"/>
                <w:szCs w:val="24"/>
              </w:rPr>
              <w:t>)</w:t>
            </w:r>
            <w:r w:rsidR="00E31A13" w:rsidRPr="00CC3C98">
              <w:rPr>
                <w:color w:val="000000" w:themeColor="text1"/>
                <w:szCs w:val="24"/>
              </w:rPr>
              <w:t>.</w:t>
            </w:r>
          </w:p>
        </w:tc>
      </w:tr>
    </w:tbl>
    <w:p w:rsidR="00122F66" w:rsidRPr="00CC3C98" w:rsidRDefault="00122F66" w:rsidP="00122F66"/>
    <w:p w:rsidR="00122F66" w:rsidRPr="00CC3C98" w:rsidRDefault="00122F66" w:rsidP="00855C9E">
      <w:pPr>
        <w:pStyle w:val="Heading4"/>
        <w:keepNext w:val="0"/>
        <w:spacing w:before="240" w:after="240" w:line="276" w:lineRule="auto"/>
        <w:ind w:left="1728" w:hanging="648"/>
        <w:contextualSpacing/>
        <w:rPr>
          <w:rFonts w:ascii="Times New Roman" w:hAnsi="Times New Roman"/>
        </w:rPr>
      </w:pPr>
      <w:r w:rsidRPr="00CC3C98">
        <w:rPr>
          <w:rFonts w:ascii="Times New Roman" w:hAnsi="Times New Roman"/>
        </w:rPr>
        <w:t xml:space="preserve">Use case </w:t>
      </w:r>
      <w:r w:rsidR="00B32A5E" w:rsidRPr="00CC3C98">
        <w:rPr>
          <w:rFonts w:ascii="Times New Roman" w:hAnsi="Times New Roman"/>
          <w:lang w:val="en-US"/>
        </w:rPr>
        <w:t>UC-5</w:t>
      </w:r>
      <w:r w:rsidRPr="00CC3C98">
        <w:rPr>
          <w:rFonts w:ascii="Times New Roman" w:hAnsi="Times New Roman"/>
        </w:rPr>
        <w:t xml:space="preserve">, </w:t>
      </w:r>
      <w:r w:rsidR="00C40AB4" w:rsidRPr="00CC3C98">
        <w:rPr>
          <w:rFonts w:ascii="Times New Roman" w:eastAsia="SimSun" w:hAnsi="Times New Roman"/>
          <w:lang w:val="en-US"/>
        </w:rPr>
        <w:t>Quản lý lớp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b/>
                <w:i/>
              </w:rPr>
            </w:pPr>
            <w:r w:rsidRPr="00CC3C98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AC6673" w:rsidP="00CF595C">
            <w:pPr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UC</w:t>
            </w:r>
            <w:r w:rsidR="00122F66" w:rsidRPr="00CC3C98">
              <w:rPr>
                <w:rFonts w:eastAsia="SimSun"/>
                <w:b/>
              </w:rPr>
              <w:t>-</w:t>
            </w:r>
            <w:r w:rsidRPr="00CC3C98">
              <w:rPr>
                <w:rFonts w:eastAsia="SimSun"/>
                <w:b/>
              </w:rPr>
              <w:t>5</w:t>
            </w:r>
          </w:p>
        </w:tc>
      </w:tr>
      <w:tr w:rsidR="00122F66" w:rsidRPr="00CC3C98" w:rsidTr="00CF595C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color w:val="0000FF"/>
              </w:rPr>
            </w:pPr>
            <w:r w:rsidRPr="00CC3C98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4967DE" w:rsidP="00CF595C">
            <w:pPr>
              <w:rPr>
                <w:rFonts w:eastAsia="SimSun"/>
                <w:color w:val="0000FF"/>
              </w:rPr>
            </w:pPr>
            <w:r w:rsidRPr="00CC3C98">
              <w:rPr>
                <w:rFonts w:eastAsia="SimSun"/>
                <w:lang w:val="en-US"/>
              </w:rPr>
              <w:t>Quản lý lớp</w:t>
            </w:r>
          </w:p>
        </w:tc>
      </w:tr>
      <w:tr w:rsidR="00122F66" w:rsidRPr="00CC3C98" w:rsidTr="00CF595C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621F48" w:rsidP="00621F48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>Bao gồm các chức năng thêm lớp, cập nhật thông tin lớp, xoá thông tin lớp.</w:t>
            </w:r>
          </w:p>
        </w:tc>
      </w:tr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DF74B2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Thêm lớp</w:t>
            </w:r>
          </w:p>
          <w:p w:rsidR="00DF74B2" w:rsidRPr="00CC3C98" w:rsidRDefault="00DF74B2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1/ Lớp -&gt; Thêm lớp mới</w:t>
            </w:r>
          </w:p>
          <w:p w:rsidR="00DF74B2" w:rsidRPr="00CC3C98" w:rsidRDefault="00DF74B2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 xml:space="preserve">2/ </w:t>
            </w:r>
            <w:r w:rsidR="00F94583" w:rsidRPr="00CC3C98">
              <w:rPr>
                <w:rFonts w:eastAsia="SimSun"/>
              </w:rPr>
              <w:t>Nhập các thông tin 1 lớp, chọn học sinh (học sinh chưa nhập lớp).</w:t>
            </w:r>
          </w:p>
          <w:p w:rsidR="00F94583" w:rsidRPr="00CC3C98" w:rsidRDefault="00F94583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4/ Nhập giáo viên chủ nhiệm.</w:t>
            </w:r>
          </w:p>
          <w:p w:rsidR="00F94583" w:rsidRPr="00CC3C98" w:rsidRDefault="0007330D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5</w:t>
            </w:r>
            <w:r w:rsidR="00F94583" w:rsidRPr="00CC3C98">
              <w:rPr>
                <w:rFonts w:eastAsia="SimSun"/>
              </w:rPr>
              <w:t>/ Thành lập lớp.</w:t>
            </w:r>
          </w:p>
          <w:p w:rsidR="0007330D" w:rsidRPr="00CC3C98" w:rsidRDefault="00067CF3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Cập nhật lớp</w:t>
            </w:r>
          </w:p>
          <w:p w:rsidR="00067CF3" w:rsidRPr="00CC3C98" w:rsidRDefault="00067CF3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1/ Lớp -&gt; Danh sách lớp.</w:t>
            </w:r>
          </w:p>
          <w:p w:rsidR="00067CF3" w:rsidRPr="00CC3C98" w:rsidRDefault="00067CF3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2/</w:t>
            </w:r>
            <w:r w:rsidR="000059E5" w:rsidRPr="00CC3C98">
              <w:rPr>
                <w:rFonts w:eastAsia="SimSun"/>
              </w:rPr>
              <w:t xml:space="preserve"> Chọn lớp cần cập nhật, các thông tin cần cập nhật (thêm bớt học sinh, đổi giáo viên chủ nhiệm).</w:t>
            </w:r>
          </w:p>
          <w:p w:rsidR="000059E5" w:rsidRPr="00CC3C98" w:rsidRDefault="000059E5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3/ Nhấp “Cập nhật”.</w:t>
            </w:r>
          </w:p>
          <w:p w:rsidR="000059E5" w:rsidRPr="00CC3C98" w:rsidRDefault="000059E5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Xoá lớp</w:t>
            </w:r>
          </w:p>
          <w:p w:rsidR="000059E5" w:rsidRPr="00CC3C98" w:rsidRDefault="000059E5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1/ Lớp -&gt; Danh sách lớp.</w:t>
            </w:r>
          </w:p>
          <w:p w:rsidR="000059E5" w:rsidRPr="00CC3C98" w:rsidRDefault="000059E5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</w:rPr>
              <w:t>2/ Chọn lớp cần xoá -&gt; Nhấp “Xoá”.</w:t>
            </w:r>
          </w:p>
        </w:tc>
      </w:tr>
      <w:tr w:rsidR="00122F66" w:rsidRPr="00CC3C98" w:rsidTr="00CF595C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524752" w:rsidP="00CF595C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 xml:space="preserve">Chọn giáo viên chủ nhiệm </w:t>
            </w:r>
            <w:r w:rsidR="006A3084" w:rsidRPr="00CC3C98">
              <w:rPr>
                <w:rFonts w:eastAsia="SimSun"/>
              </w:rPr>
              <w:t>:</w:t>
            </w:r>
          </w:p>
          <w:p w:rsidR="006A3084" w:rsidRPr="00CC3C98" w:rsidRDefault="006A3084" w:rsidP="00CF595C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 xml:space="preserve">1/ Click chọn danh sách giáo viên </w:t>
            </w:r>
          </w:p>
          <w:p w:rsidR="006A3084" w:rsidRPr="00CC3C98" w:rsidRDefault="006A3084" w:rsidP="00CF595C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>2/ Chọn giáo viên</w:t>
            </w:r>
          </w:p>
          <w:p w:rsidR="006A3084" w:rsidRPr="00CC3C98" w:rsidRDefault="006A3084" w:rsidP="00CF595C">
            <w:pPr>
              <w:rPr>
                <w:rFonts w:eastAsia="SimSun"/>
                <w:szCs w:val="24"/>
              </w:rPr>
            </w:pPr>
            <w:r w:rsidRPr="00CC3C98">
              <w:rPr>
                <w:rFonts w:eastAsia="SimSun"/>
              </w:rPr>
              <w:t>3/ Nhấp “Chọn”.</w:t>
            </w:r>
          </w:p>
        </w:tc>
      </w:tr>
      <w:tr w:rsidR="00122F66" w:rsidRPr="00CC3C98" w:rsidTr="00CF595C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lang w:val="en-US"/>
              </w:rPr>
            </w:pPr>
            <w:r w:rsidRPr="00CC3C98"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8A9" w:rsidRPr="00CC3C98" w:rsidRDefault="001D48A9" w:rsidP="00CF595C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Đăng nhập thành công.</w:t>
            </w:r>
          </w:p>
          <w:p w:rsidR="001D48A9" w:rsidRPr="00CC3C98" w:rsidRDefault="001D48A9" w:rsidP="00CF595C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Quyền hạn Adminstrator hoặc giáo vụ.</w:t>
            </w:r>
          </w:p>
          <w:p w:rsidR="001D48A9" w:rsidRPr="00CC3C98" w:rsidRDefault="001D48A9" w:rsidP="00CF595C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Phải tồn tại học sinh trong 1 lớp.</w:t>
            </w:r>
          </w:p>
        </w:tc>
      </w:tr>
      <w:tr w:rsidR="00122F66" w:rsidRPr="00CC3C98" w:rsidTr="00CF595C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72D8" w:rsidRPr="00CC3C98" w:rsidRDefault="006172D8" w:rsidP="00CF595C">
            <w:pPr>
              <w:rPr>
                <w:color w:val="0000FF"/>
                <w:szCs w:val="24"/>
              </w:rPr>
            </w:pPr>
            <w:r w:rsidRPr="00CC3C98">
              <w:rPr>
                <w:rFonts w:eastAsia="SimSun"/>
              </w:rPr>
              <w:t>Sau khi thành lập/ cập nhật thành công, lớp mới được thành lập, các thông tin học sinh , giáo viên được cập nhật.</w:t>
            </w:r>
          </w:p>
        </w:tc>
      </w:tr>
    </w:tbl>
    <w:p w:rsidR="00122F66" w:rsidRPr="00CC3C98" w:rsidRDefault="00122F66" w:rsidP="00122F66"/>
    <w:p w:rsidR="00122F66" w:rsidRPr="00CC3C98" w:rsidRDefault="00122F66" w:rsidP="00BB260B">
      <w:pPr>
        <w:pStyle w:val="Heading4"/>
        <w:keepNext w:val="0"/>
        <w:spacing w:before="240" w:after="240" w:line="276" w:lineRule="auto"/>
        <w:ind w:left="1728" w:hanging="648"/>
        <w:contextualSpacing/>
        <w:rPr>
          <w:rFonts w:ascii="Times New Roman" w:hAnsi="Times New Roman"/>
        </w:rPr>
      </w:pPr>
      <w:r w:rsidRPr="00CC3C98">
        <w:rPr>
          <w:rFonts w:ascii="Times New Roman" w:hAnsi="Times New Roman"/>
        </w:rPr>
        <w:t xml:space="preserve">Use case </w:t>
      </w:r>
      <w:r w:rsidR="00EF2AC1" w:rsidRPr="00CC3C98">
        <w:rPr>
          <w:rFonts w:ascii="Times New Roman" w:hAnsi="Times New Roman"/>
          <w:lang w:val="en-US"/>
        </w:rPr>
        <w:t>UC-6</w:t>
      </w:r>
      <w:r w:rsidRPr="00CC3C98">
        <w:rPr>
          <w:rFonts w:ascii="Times New Roman" w:hAnsi="Times New Roman"/>
        </w:rPr>
        <w:t>,</w:t>
      </w:r>
      <w:r w:rsidR="00311705" w:rsidRPr="00CC3C98">
        <w:rPr>
          <w:rFonts w:ascii="Times New Roman" w:eastAsia="SimSun" w:hAnsi="Times New Roman"/>
          <w:lang w:val="en-US"/>
        </w:rPr>
        <w:t xml:space="preserve"> Xem/Tra cứu học sinh, lớp.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b/>
                <w:i/>
              </w:rPr>
            </w:pPr>
            <w:r w:rsidRPr="00CC3C98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374998" w:rsidP="00CF595C">
            <w:pPr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UC</w:t>
            </w:r>
            <w:r w:rsidR="00122F66" w:rsidRPr="00CC3C98">
              <w:rPr>
                <w:rFonts w:eastAsia="SimSun"/>
                <w:b/>
              </w:rPr>
              <w:t>-</w:t>
            </w:r>
            <w:r w:rsidRPr="00CC3C98">
              <w:rPr>
                <w:rFonts w:eastAsia="SimSun"/>
                <w:b/>
              </w:rPr>
              <w:t>6</w:t>
            </w:r>
          </w:p>
        </w:tc>
      </w:tr>
      <w:tr w:rsidR="00122F66" w:rsidRPr="00CC3C98" w:rsidTr="00CF595C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color w:val="0000FF"/>
              </w:rPr>
            </w:pPr>
            <w:r w:rsidRPr="00CC3C98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374998" w:rsidP="00CF595C">
            <w:pPr>
              <w:rPr>
                <w:rFonts w:eastAsia="SimSun"/>
                <w:color w:val="0000FF"/>
              </w:rPr>
            </w:pPr>
            <w:r w:rsidRPr="00CC3C98">
              <w:rPr>
                <w:rFonts w:eastAsia="SimSun"/>
              </w:rPr>
              <w:t>Xem/Tra cứu học sinh, lớp.</w:t>
            </w:r>
          </w:p>
        </w:tc>
      </w:tr>
      <w:tr w:rsidR="00122F66" w:rsidRPr="00CC3C98" w:rsidTr="00CF595C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367DA8" w:rsidP="00CF595C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>Tra cứu thông tin một học sinh, danh sách các học sinh của 1 lớp.</w:t>
            </w:r>
          </w:p>
        </w:tc>
      </w:tr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CF595C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1/ Học sinh -&gt; Tra cứu thông tin học sinh</w:t>
            </w:r>
          </w:p>
          <w:p w:rsidR="00CF595C" w:rsidRPr="00CC3C98" w:rsidRDefault="00CF595C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 xml:space="preserve">2/ </w:t>
            </w:r>
            <w:r w:rsidR="00AB408E" w:rsidRPr="00CC3C98">
              <w:rPr>
                <w:rFonts w:eastAsia="SimSun"/>
                <w:lang w:val="en-US"/>
              </w:rPr>
              <w:t>Tra cứu theo học sinh : Chọn tab học sinh -&gt; nhậ</w:t>
            </w:r>
            <w:r w:rsidR="000C3FEA" w:rsidRPr="00CC3C98">
              <w:rPr>
                <w:rFonts w:eastAsia="SimSun"/>
                <w:lang w:val="en-US"/>
              </w:rPr>
              <w:t>p thông tin -&gt; T</w:t>
            </w:r>
            <w:r w:rsidR="00AB408E" w:rsidRPr="00CC3C98">
              <w:rPr>
                <w:rFonts w:eastAsia="SimSun"/>
                <w:lang w:val="en-US"/>
              </w:rPr>
              <w:t>ìm.</w:t>
            </w:r>
          </w:p>
          <w:p w:rsidR="00AB408E" w:rsidRPr="00CC3C98" w:rsidRDefault="00AB408E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lang w:val="en-US"/>
              </w:rPr>
              <w:t>3/ Tra cứu theo danh sách học sinh một lớp : Chọn tab Lớp -&gt; nhập thông tin -&gt; Tìm.</w:t>
            </w:r>
          </w:p>
        </w:tc>
      </w:tr>
      <w:tr w:rsidR="00122F66" w:rsidRPr="00CC3C98" w:rsidTr="00CF595C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822161" w:rsidP="00CF595C">
            <w:pPr>
              <w:rPr>
                <w:rFonts w:eastAsia="SimSun"/>
                <w:szCs w:val="24"/>
                <w:lang w:val="en-US"/>
              </w:rPr>
            </w:pPr>
            <w:r w:rsidRPr="00CC3C98">
              <w:rPr>
                <w:rFonts w:eastAsia="SimSun"/>
                <w:szCs w:val="24"/>
                <w:lang w:val="en-US"/>
              </w:rPr>
              <w:t>Không có.</w:t>
            </w:r>
          </w:p>
        </w:tc>
      </w:tr>
      <w:tr w:rsidR="00122F66" w:rsidRPr="00CC3C98" w:rsidTr="00CF595C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lang w:val="en-US"/>
              </w:rPr>
            </w:pPr>
            <w:r w:rsidRPr="00CC3C98"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A00" w:rsidRPr="00CC3C98" w:rsidRDefault="00F31A00" w:rsidP="00F31A0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Đăng nhập thành công.</w:t>
            </w:r>
          </w:p>
          <w:p w:rsidR="00122F66" w:rsidRPr="00CC3C98" w:rsidRDefault="00F31A00" w:rsidP="00F31A0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Quyền hạn tất cả người dùng.</w:t>
            </w:r>
          </w:p>
        </w:tc>
      </w:tr>
      <w:tr w:rsidR="00122F66" w:rsidRPr="00CC3C98" w:rsidTr="00CF595C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0C334D" w:rsidP="00CF595C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</w:rPr>
              <w:t>Trả kết quả tìm kiếm theo thông tin học sinh hoặc danh sách học sinh 1 lớp.</w:t>
            </w:r>
          </w:p>
        </w:tc>
      </w:tr>
    </w:tbl>
    <w:p w:rsidR="00A87156" w:rsidRPr="00CC3C98" w:rsidRDefault="00A87156" w:rsidP="00122F66"/>
    <w:p w:rsidR="00122F66" w:rsidRPr="00CC3C98" w:rsidRDefault="00A87156" w:rsidP="00C54914">
      <w:pPr>
        <w:widowControl/>
        <w:spacing w:line="240" w:lineRule="auto"/>
      </w:pPr>
      <w:r w:rsidRPr="00CC3C98">
        <w:br w:type="page"/>
      </w:r>
    </w:p>
    <w:p w:rsidR="00122F66" w:rsidRPr="00CC3C98" w:rsidRDefault="00122F66" w:rsidP="0050431E">
      <w:pPr>
        <w:pStyle w:val="Heading4"/>
        <w:keepNext w:val="0"/>
        <w:spacing w:before="240" w:after="240" w:line="276" w:lineRule="auto"/>
        <w:ind w:left="1728" w:hanging="648"/>
        <w:contextualSpacing/>
        <w:rPr>
          <w:rFonts w:ascii="Times New Roman" w:hAnsi="Times New Roman"/>
        </w:rPr>
      </w:pPr>
      <w:r w:rsidRPr="00CC3C98">
        <w:rPr>
          <w:rFonts w:ascii="Times New Roman" w:hAnsi="Times New Roman"/>
        </w:rPr>
        <w:t xml:space="preserve">Use case </w:t>
      </w:r>
      <w:r w:rsidR="00EA0854" w:rsidRPr="00CC3C98">
        <w:rPr>
          <w:rFonts w:ascii="Times New Roman" w:hAnsi="Times New Roman"/>
          <w:lang w:val="en-US"/>
        </w:rPr>
        <w:t>UC-7</w:t>
      </w:r>
      <w:r w:rsidRPr="00CC3C98">
        <w:rPr>
          <w:rFonts w:ascii="Times New Roman" w:hAnsi="Times New Roman"/>
        </w:rPr>
        <w:t xml:space="preserve">, </w:t>
      </w:r>
      <w:r w:rsidR="003D2078" w:rsidRPr="00CC3C98">
        <w:rPr>
          <w:rFonts w:ascii="Times New Roman" w:eastAsia="SimSun" w:hAnsi="Times New Roman"/>
          <w:lang w:val="en-US"/>
        </w:rPr>
        <w:t>Quản lý môn họ</w:t>
      </w:r>
      <w:r w:rsidR="00AD3B61" w:rsidRPr="00CC3C98">
        <w:rPr>
          <w:rFonts w:ascii="Times New Roman" w:eastAsia="SimSun" w:hAnsi="Times New Roman"/>
          <w:lang w:val="en-US"/>
        </w:rPr>
        <w:t>c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b/>
                <w:i/>
              </w:rPr>
            </w:pPr>
            <w:r w:rsidRPr="00CC3C98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DD0CAA" w:rsidP="00CF595C">
            <w:pPr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UC-7</w:t>
            </w:r>
          </w:p>
        </w:tc>
      </w:tr>
      <w:tr w:rsidR="00122F66" w:rsidRPr="00CC3C98" w:rsidTr="00CF595C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color w:val="0000FF"/>
              </w:rPr>
            </w:pPr>
            <w:r w:rsidRPr="00CC3C98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C27849" w:rsidP="00CF595C">
            <w:pPr>
              <w:rPr>
                <w:rFonts w:eastAsia="SimSun"/>
                <w:color w:val="0000FF"/>
              </w:rPr>
            </w:pPr>
            <w:r w:rsidRPr="00CC3C98">
              <w:rPr>
                <w:rFonts w:eastAsia="SimSun"/>
                <w:lang w:val="en-US"/>
              </w:rPr>
              <w:t>Quản lý môn học</w:t>
            </w:r>
          </w:p>
        </w:tc>
      </w:tr>
      <w:tr w:rsidR="00122F66" w:rsidRPr="00CC3C98" w:rsidTr="00CF595C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2E7566" w:rsidP="00C55A65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 xml:space="preserve">Bao gồm các chức năng thêm </w:t>
            </w:r>
            <w:r w:rsidR="00C55A65" w:rsidRPr="00CC3C98">
              <w:rPr>
                <w:rFonts w:eastAsia="SimSun"/>
              </w:rPr>
              <w:t>môn học</w:t>
            </w:r>
            <w:r w:rsidRPr="00CC3C98">
              <w:rPr>
                <w:rFonts w:eastAsia="SimSun"/>
              </w:rPr>
              <w:t>, cập nhậ</w:t>
            </w:r>
            <w:r w:rsidR="00C55A65" w:rsidRPr="00CC3C98">
              <w:rPr>
                <w:rFonts w:eastAsia="SimSun"/>
              </w:rPr>
              <w:t>t thông tin môn học, xoá thông tin môn học</w:t>
            </w:r>
            <w:r w:rsidRPr="00CC3C98">
              <w:rPr>
                <w:rFonts w:eastAsia="SimSun"/>
              </w:rPr>
              <w:t>.</w:t>
            </w:r>
          </w:p>
        </w:tc>
      </w:tr>
      <w:tr w:rsidR="00DA4290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4290" w:rsidRPr="00CC3C98" w:rsidRDefault="00DA4290" w:rsidP="00DA4290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4290" w:rsidRPr="00CC3C98" w:rsidRDefault="00DA4290" w:rsidP="00DA4290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 xml:space="preserve">Thêm </w:t>
            </w:r>
            <w:r w:rsidRPr="00CC3C98">
              <w:rPr>
                <w:rFonts w:eastAsia="SimSun"/>
              </w:rPr>
              <w:t>môn học</w:t>
            </w:r>
            <w:r w:rsidRPr="00CC3C98">
              <w:rPr>
                <w:rFonts w:eastAsia="SimSun"/>
                <w:szCs w:val="24"/>
              </w:rPr>
              <w:t xml:space="preserve">: </w:t>
            </w:r>
          </w:p>
          <w:p w:rsidR="00DA4290" w:rsidRPr="00CC3C98" w:rsidRDefault="00DA4290" w:rsidP="00DA4290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 xml:space="preserve">1/ </w:t>
            </w:r>
            <w:r w:rsidR="00347838" w:rsidRPr="00CC3C98">
              <w:rPr>
                <w:rFonts w:eastAsia="SimSun"/>
                <w:szCs w:val="24"/>
              </w:rPr>
              <w:t>Môn học</w:t>
            </w:r>
            <w:r w:rsidRPr="00CC3C98">
              <w:rPr>
                <w:rFonts w:eastAsia="SimSun"/>
                <w:szCs w:val="24"/>
              </w:rPr>
              <w:t xml:space="preserve"> -&gt; Nhập </w:t>
            </w:r>
            <w:r w:rsidR="00347838" w:rsidRPr="00CC3C98">
              <w:rPr>
                <w:rFonts w:eastAsia="SimSun"/>
              </w:rPr>
              <w:t>môn học</w:t>
            </w:r>
            <w:r w:rsidR="00347838" w:rsidRPr="00CC3C98">
              <w:rPr>
                <w:rFonts w:eastAsia="SimSun"/>
                <w:szCs w:val="24"/>
              </w:rPr>
              <w:t xml:space="preserve"> </w:t>
            </w:r>
            <w:r w:rsidRPr="00CC3C98">
              <w:rPr>
                <w:rFonts w:eastAsia="SimSun"/>
                <w:szCs w:val="24"/>
              </w:rPr>
              <w:t xml:space="preserve">mới </w:t>
            </w:r>
          </w:p>
          <w:p w:rsidR="00DA4290" w:rsidRPr="00CC3C98" w:rsidRDefault="00DA4290" w:rsidP="00DA4290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 xml:space="preserve">2/ Điền thông tin </w:t>
            </w:r>
            <w:r w:rsidR="008C2029" w:rsidRPr="00CC3C98">
              <w:rPr>
                <w:rFonts w:eastAsia="SimSun"/>
              </w:rPr>
              <w:t>môn học</w:t>
            </w:r>
          </w:p>
          <w:p w:rsidR="00DA4290" w:rsidRPr="00CC3C98" w:rsidRDefault="00DA4290" w:rsidP="00DA4290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 xml:space="preserve">3/ Nhấp “Thêm </w:t>
            </w:r>
            <w:r w:rsidR="00F4772E" w:rsidRPr="00CC3C98">
              <w:rPr>
                <w:rFonts w:eastAsia="SimSun"/>
                <w:szCs w:val="24"/>
              </w:rPr>
              <w:t>môn học</w:t>
            </w:r>
            <w:r w:rsidRPr="00CC3C98">
              <w:rPr>
                <w:rFonts w:eastAsia="SimSun"/>
                <w:szCs w:val="24"/>
              </w:rPr>
              <w:t>”.</w:t>
            </w:r>
          </w:p>
          <w:p w:rsidR="00DA4290" w:rsidRPr="00CC3C98" w:rsidRDefault="00DA4290" w:rsidP="00DA4290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 xml:space="preserve">Cập nhật/ Xoá </w:t>
            </w:r>
            <w:r w:rsidR="00441EAB" w:rsidRPr="00CC3C98">
              <w:rPr>
                <w:rFonts w:eastAsia="SimSun"/>
                <w:szCs w:val="24"/>
              </w:rPr>
              <w:t>môn học</w:t>
            </w:r>
            <w:r w:rsidRPr="00CC3C98">
              <w:rPr>
                <w:rFonts w:eastAsia="SimSun"/>
                <w:szCs w:val="24"/>
              </w:rPr>
              <w:t>:</w:t>
            </w:r>
          </w:p>
          <w:p w:rsidR="00DA4290" w:rsidRPr="00CC3C98" w:rsidRDefault="00DA4290" w:rsidP="00DA4290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 xml:space="preserve">1/ </w:t>
            </w:r>
            <w:r w:rsidR="00B42CD9" w:rsidRPr="00CC3C98">
              <w:rPr>
                <w:rFonts w:eastAsia="SimSun"/>
                <w:szCs w:val="24"/>
              </w:rPr>
              <w:t>Môn học -&gt; Danh sách môn học</w:t>
            </w:r>
            <w:r w:rsidRPr="00CC3C98">
              <w:rPr>
                <w:rFonts w:eastAsia="SimSun"/>
                <w:szCs w:val="24"/>
              </w:rPr>
              <w:t>.</w:t>
            </w:r>
          </w:p>
          <w:p w:rsidR="00DA4290" w:rsidRPr="00CC3C98" w:rsidRDefault="00DA4290" w:rsidP="00DA4290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 xml:space="preserve">2/ </w:t>
            </w:r>
            <w:r w:rsidR="00E47D43" w:rsidRPr="00CC3C98">
              <w:rPr>
                <w:rFonts w:eastAsia="SimSun"/>
                <w:szCs w:val="24"/>
              </w:rPr>
              <w:t>Click</w:t>
            </w:r>
            <w:r w:rsidR="002F7049" w:rsidRPr="00CC3C98">
              <w:rPr>
                <w:rFonts w:eastAsia="SimSun"/>
                <w:szCs w:val="24"/>
              </w:rPr>
              <w:t xml:space="preserve"> vào 1 môn học</w:t>
            </w:r>
            <w:r w:rsidR="00B94AA0" w:rsidRPr="00CC3C98">
              <w:rPr>
                <w:rFonts w:eastAsia="SimSun"/>
                <w:szCs w:val="24"/>
              </w:rPr>
              <w:t>.</w:t>
            </w:r>
          </w:p>
          <w:p w:rsidR="00DA4290" w:rsidRPr="00CC3C98" w:rsidRDefault="00DA4290" w:rsidP="00DA4290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 xml:space="preserve">3/ Xoá/ Cập nhật thông tin </w:t>
            </w:r>
            <w:r w:rsidR="00F40346" w:rsidRPr="00CC3C98">
              <w:rPr>
                <w:rFonts w:eastAsia="SimSun"/>
                <w:szCs w:val="24"/>
              </w:rPr>
              <w:t>môn học</w:t>
            </w:r>
            <w:r w:rsidRPr="00CC3C98">
              <w:rPr>
                <w:rFonts w:eastAsia="SimSun"/>
                <w:szCs w:val="24"/>
              </w:rPr>
              <w:t>.</w:t>
            </w:r>
          </w:p>
        </w:tc>
      </w:tr>
      <w:tr w:rsidR="00DA4290" w:rsidRPr="00CC3C98" w:rsidTr="00CF595C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4290" w:rsidRPr="00CC3C98" w:rsidRDefault="00DA4290" w:rsidP="00DA4290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4290" w:rsidRPr="00CC3C98" w:rsidRDefault="00DA4290" w:rsidP="00DA4290">
            <w:pPr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  <w:lang w:val="en-US"/>
              </w:rPr>
              <w:t>Không có.</w:t>
            </w:r>
          </w:p>
        </w:tc>
      </w:tr>
      <w:tr w:rsidR="00DA4290" w:rsidRPr="00CC3C98" w:rsidTr="00CF595C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4290" w:rsidRPr="00CC3C98" w:rsidRDefault="00DA4290" w:rsidP="00DA4290">
            <w:pPr>
              <w:jc w:val="right"/>
              <w:rPr>
                <w:rFonts w:eastAsia="SimSun"/>
                <w:i/>
                <w:lang w:val="en-US"/>
              </w:rPr>
            </w:pPr>
            <w:r w:rsidRPr="00CC3C98"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4290" w:rsidRPr="00CC3C98" w:rsidRDefault="00DA4290" w:rsidP="00DA429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Đăng nhập thành công (UC-2).</w:t>
            </w:r>
          </w:p>
          <w:p w:rsidR="00DA4290" w:rsidRPr="00CC3C98" w:rsidRDefault="00DA4290" w:rsidP="00DA4290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  <w:lang w:val="en-US"/>
              </w:rPr>
              <w:t>Quyền hạn Adminstrator hoặc giáo vụ.</w:t>
            </w:r>
          </w:p>
        </w:tc>
      </w:tr>
      <w:tr w:rsidR="00DA4290" w:rsidRPr="00CC3C98" w:rsidTr="00CF595C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4290" w:rsidRPr="00CC3C98" w:rsidRDefault="00DA4290" w:rsidP="00DA4290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4290" w:rsidRPr="00CC3C98" w:rsidRDefault="00DA4290" w:rsidP="005E18E1">
            <w:pPr>
              <w:rPr>
                <w:color w:val="000000" w:themeColor="text1"/>
                <w:szCs w:val="24"/>
              </w:rPr>
            </w:pPr>
            <w:r w:rsidRPr="00CC3C98">
              <w:rPr>
                <w:color w:val="000000" w:themeColor="text1"/>
                <w:szCs w:val="24"/>
              </w:rPr>
              <w:t xml:space="preserve">Sau khi thêm, thay đổi, xoá học sinh thành công, thông tin học sinh được cập nhật hoặc xoá các thông tin khác liên </w:t>
            </w:r>
            <w:r w:rsidR="005E18E1" w:rsidRPr="00CC3C98">
              <w:rPr>
                <w:color w:val="000000" w:themeColor="text1"/>
                <w:szCs w:val="24"/>
              </w:rPr>
              <w:t>quan.</w:t>
            </w:r>
          </w:p>
        </w:tc>
      </w:tr>
    </w:tbl>
    <w:p w:rsidR="00122F66" w:rsidRPr="00CC3C98" w:rsidRDefault="00122F66" w:rsidP="00122F66"/>
    <w:p w:rsidR="00122F66" w:rsidRPr="00CC3C98" w:rsidRDefault="00122F66" w:rsidP="00082570">
      <w:pPr>
        <w:pStyle w:val="Heading4"/>
        <w:keepNext w:val="0"/>
        <w:spacing w:before="240" w:after="240" w:line="276" w:lineRule="auto"/>
        <w:ind w:left="1728" w:hanging="648"/>
        <w:contextualSpacing/>
        <w:rPr>
          <w:rFonts w:ascii="Times New Roman" w:hAnsi="Times New Roman"/>
        </w:rPr>
      </w:pPr>
      <w:r w:rsidRPr="00CC3C98">
        <w:rPr>
          <w:rFonts w:ascii="Times New Roman" w:hAnsi="Times New Roman"/>
        </w:rPr>
        <w:t xml:space="preserve">Use case </w:t>
      </w:r>
      <w:r w:rsidR="00EE19EE" w:rsidRPr="00CC3C98">
        <w:rPr>
          <w:rFonts w:ascii="Times New Roman" w:hAnsi="Times New Roman"/>
          <w:lang w:val="en-US"/>
        </w:rPr>
        <w:t>UC-8</w:t>
      </w:r>
      <w:r w:rsidRPr="00CC3C98">
        <w:rPr>
          <w:rFonts w:ascii="Times New Roman" w:hAnsi="Times New Roman"/>
        </w:rPr>
        <w:t xml:space="preserve">, </w:t>
      </w:r>
      <w:r w:rsidR="004B63C6" w:rsidRPr="00CC3C98">
        <w:rPr>
          <w:rFonts w:ascii="Times New Roman" w:eastAsia="SimSun" w:hAnsi="Times New Roman"/>
          <w:lang w:val="en-US"/>
        </w:rPr>
        <w:t>Tra môn học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b/>
                <w:i/>
              </w:rPr>
            </w:pPr>
            <w:r w:rsidRPr="00CC3C98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rPr>
                <w:rFonts w:eastAsia="SimSun"/>
                <w:b/>
                <w:lang w:val="en-US"/>
              </w:rPr>
            </w:pPr>
            <w:r w:rsidRPr="00CC3C98">
              <w:rPr>
                <w:rFonts w:eastAsia="SimSun"/>
                <w:b/>
              </w:rPr>
              <w:t>UC</w:t>
            </w:r>
            <w:r w:rsidR="00A846AD" w:rsidRPr="00CC3C98">
              <w:rPr>
                <w:rFonts w:eastAsia="SimSun"/>
                <w:b/>
                <w:lang w:val="en-US"/>
              </w:rPr>
              <w:t>-8</w:t>
            </w:r>
          </w:p>
        </w:tc>
      </w:tr>
      <w:tr w:rsidR="00122F66" w:rsidRPr="00CC3C98" w:rsidTr="00CF595C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color w:val="0000FF"/>
              </w:rPr>
            </w:pPr>
            <w:r w:rsidRPr="00CC3C98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A846AD" w:rsidP="00CF595C">
            <w:pPr>
              <w:rPr>
                <w:rFonts w:eastAsia="SimSun"/>
                <w:color w:val="0000FF"/>
              </w:rPr>
            </w:pPr>
            <w:r w:rsidRPr="00CC3C98">
              <w:rPr>
                <w:rFonts w:eastAsia="SimSun"/>
                <w:lang w:val="en-US"/>
              </w:rPr>
              <w:t>Tra môn học.</w:t>
            </w:r>
          </w:p>
        </w:tc>
      </w:tr>
      <w:tr w:rsidR="00122F66" w:rsidRPr="00CC3C98" w:rsidTr="00CF595C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B4383A" w:rsidP="00CF595C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>Xem danh sách</w:t>
            </w:r>
            <w:r w:rsidR="00E406A8" w:rsidRPr="00CC3C98">
              <w:rPr>
                <w:rFonts w:eastAsia="SimSun"/>
              </w:rPr>
              <w:t xml:space="preserve"> thông tin</w:t>
            </w:r>
            <w:r w:rsidRPr="00CC3C98">
              <w:rPr>
                <w:rFonts w:eastAsia="SimSun"/>
              </w:rPr>
              <w:t xml:space="preserve"> các môn họ</w:t>
            </w:r>
            <w:r w:rsidR="00E406A8" w:rsidRPr="00CC3C98">
              <w:rPr>
                <w:rFonts w:eastAsia="SimSun"/>
              </w:rPr>
              <w:t>c</w:t>
            </w:r>
            <w:r w:rsidRPr="00CC3C98">
              <w:rPr>
                <w:rFonts w:eastAsia="SimSun"/>
              </w:rPr>
              <w:t>, điểm chuẩn môn học</w:t>
            </w:r>
          </w:p>
        </w:tc>
      </w:tr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4B1D04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</w:rPr>
              <w:t>1/ Môn học -&gt; Danh sách môn học.</w:t>
            </w:r>
          </w:p>
        </w:tc>
      </w:tr>
      <w:tr w:rsidR="00122F66" w:rsidRPr="00CC3C98" w:rsidTr="00CF595C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4B1D04" w:rsidP="00CF595C">
            <w:pPr>
              <w:rPr>
                <w:rFonts w:eastAsia="SimSun"/>
                <w:szCs w:val="24"/>
                <w:lang w:val="en-US"/>
              </w:rPr>
            </w:pPr>
            <w:r w:rsidRPr="00CC3C98">
              <w:rPr>
                <w:rFonts w:eastAsia="SimSun"/>
                <w:szCs w:val="24"/>
                <w:lang w:val="en-US"/>
              </w:rPr>
              <w:t>Không có</w:t>
            </w:r>
          </w:p>
        </w:tc>
      </w:tr>
      <w:tr w:rsidR="00122F66" w:rsidRPr="00CC3C98" w:rsidTr="00CF595C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lang w:val="en-US"/>
              </w:rPr>
            </w:pPr>
            <w:r w:rsidRPr="00CC3C98"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4E1A" w:rsidRPr="00CC3C98" w:rsidRDefault="00A44E1A" w:rsidP="00A44E1A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Đăng nhập thành công.</w:t>
            </w:r>
          </w:p>
          <w:p w:rsidR="00122F66" w:rsidRPr="00CC3C98" w:rsidRDefault="00A44E1A" w:rsidP="00A44E1A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  <w:lang w:val="en-US"/>
              </w:rPr>
              <w:t>Quyền hạn tất cả người dùng.</w:t>
            </w:r>
          </w:p>
        </w:tc>
      </w:tr>
      <w:tr w:rsidR="00122F66" w:rsidRPr="00CC3C98" w:rsidTr="00CF595C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77B56" w:rsidP="00177B56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</w:rPr>
              <w:t>Danh sách các môn học trong hệ thống.</w:t>
            </w:r>
          </w:p>
        </w:tc>
      </w:tr>
    </w:tbl>
    <w:p w:rsidR="00122F66" w:rsidRPr="00CC3C98" w:rsidRDefault="00122F66" w:rsidP="00122F66"/>
    <w:p w:rsidR="00FE3220" w:rsidRPr="00CC3C98" w:rsidRDefault="00FE3220">
      <w:pPr>
        <w:widowControl/>
        <w:spacing w:line="240" w:lineRule="auto"/>
        <w:rPr>
          <w:sz w:val="20"/>
        </w:rPr>
      </w:pPr>
      <w:r w:rsidRPr="00CC3C98">
        <w:br w:type="page"/>
      </w:r>
    </w:p>
    <w:p w:rsidR="00122F66" w:rsidRPr="00CC3C98" w:rsidRDefault="00122F66" w:rsidP="00771C4C">
      <w:pPr>
        <w:pStyle w:val="Heading4"/>
        <w:keepNext w:val="0"/>
        <w:spacing w:before="240" w:after="240" w:line="276" w:lineRule="auto"/>
        <w:ind w:left="1728" w:hanging="648"/>
        <w:contextualSpacing/>
        <w:rPr>
          <w:rFonts w:ascii="Times New Roman" w:hAnsi="Times New Roman"/>
        </w:rPr>
      </w:pPr>
      <w:r w:rsidRPr="00CC3C98">
        <w:rPr>
          <w:rFonts w:ascii="Times New Roman" w:hAnsi="Times New Roman"/>
        </w:rPr>
        <w:t xml:space="preserve">Use case </w:t>
      </w:r>
      <w:r w:rsidR="005C112E" w:rsidRPr="00CC3C98">
        <w:rPr>
          <w:rFonts w:ascii="Times New Roman" w:hAnsi="Times New Roman"/>
          <w:lang w:val="en-US"/>
        </w:rPr>
        <w:t>UC-9</w:t>
      </w:r>
      <w:r w:rsidRPr="00CC3C98">
        <w:rPr>
          <w:rFonts w:ascii="Times New Roman" w:hAnsi="Times New Roman"/>
        </w:rPr>
        <w:t xml:space="preserve">, </w:t>
      </w:r>
      <w:r w:rsidR="00FE3220" w:rsidRPr="00CC3C98">
        <w:rPr>
          <w:rFonts w:ascii="Times New Roman" w:eastAsia="SimSun" w:hAnsi="Times New Roman"/>
          <w:lang w:val="en-US"/>
        </w:rPr>
        <w:t>Quản lý điểm số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6F63CD" w:rsidRPr="00CC3C98" w:rsidTr="006F63CD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3CD" w:rsidRPr="00CC3C98" w:rsidRDefault="006F63CD" w:rsidP="00FE3220">
            <w:pPr>
              <w:jc w:val="right"/>
              <w:rPr>
                <w:rFonts w:eastAsia="SimSun"/>
                <w:b/>
                <w:i/>
              </w:rPr>
            </w:pPr>
            <w:r w:rsidRPr="00CC3C98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3CD" w:rsidRPr="00CC3C98" w:rsidRDefault="001E0548" w:rsidP="00FE322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b/>
                <w:lang w:val="en-US"/>
              </w:rPr>
              <w:t>UC-9</w:t>
            </w:r>
          </w:p>
        </w:tc>
      </w:tr>
      <w:tr w:rsidR="006F63CD" w:rsidRPr="00CC3C98" w:rsidTr="006F63CD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3CD" w:rsidRPr="00CC3C98" w:rsidRDefault="006F63CD" w:rsidP="00FE3220">
            <w:pPr>
              <w:jc w:val="right"/>
              <w:rPr>
                <w:rFonts w:eastAsia="SimSun"/>
                <w:i/>
                <w:color w:val="0000FF"/>
              </w:rPr>
            </w:pPr>
            <w:r w:rsidRPr="00CC3C98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3CD" w:rsidRPr="00CC3C98" w:rsidRDefault="004B2D9F" w:rsidP="00FE3220">
            <w:pPr>
              <w:rPr>
                <w:rFonts w:eastAsia="SimSun"/>
                <w:color w:val="0000FF"/>
              </w:rPr>
            </w:pPr>
            <w:r w:rsidRPr="00CC3C98">
              <w:rPr>
                <w:rFonts w:eastAsia="SimSun"/>
                <w:lang w:val="en-US"/>
              </w:rPr>
              <w:t>Quản lý điểm số</w:t>
            </w:r>
          </w:p>
        </w:tc>
      </w:tr>
      <w:tr w:rsidR="006F63CD" w:rsidRPr="00CC3C98" w:rsidTr="006F63CD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3CD" w:rsidRPr="00CC3C98" w:rsidRDefault="006F63CD" w:rsidP="00FE3220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3CD" w:rsidRPr="00CC3C98" w:rsidRDefault="006F63CD" w:rsidP="006F63CD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>Lập bảng điểm theo môn họ</w:t>
            </w:r>
            <w:r w:rsidR="00ED4FAC" w:rsidRPr="00CC3C98">
              <w:rPr>
                <w:rFonts w:eastAsia="SimSun"/>
              </w:rPr>
              <w:t>c, c</w:t>
            </w:r>
            <w:r w:rsidRPr="00CC3C98">
              <w:rPr>
                <w:rFonts w:eastAsia="SimSun"/>
              </w:rPr>
              <w:t>ập nhật bảng điể</w:t>
            </w:r>
            <w:r w:rsidR="00ED4FAC" w:rsidRPr="00CC3C98">
              <w:rPr>
                <w:rFonts w:eastAsia="SimSun"/>
              </w:rPr>
              <w:t>m, x</w:t>
            </w:r>
            <w:r w:rsidRPr="00CC3C98">
              <w:rPr>
                <w:rFonts w:eastAsia="SimSun"/>
              </w:rPr>
              <w:t>oá bảng điểm.</w:t>
            </w:r>
          </w:p>
        </w:tc>
      </w:tr>
      <w:tr w:rsidR="00B6534A" w:rsidRPr="00CC3C98" w:rsidTr="006F63CD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34A" w:rsidRPr="00CC3C98" w:rsidRDefault="00B6534A" w:rsidP="00B6534A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34A" w:rsidRPr="00CC3C98" w:rsidRDefault="00B6534A" w:rsidP="00B6534A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Lập bảng điểm</w:t>
            </w:r>
          </w:p>
          <w:p w:rsidR="00B6534A" w:rsidRPr="00CC3C98" w:rsidRDefault="00824A82" w:rsidP="00B6534A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1/ Điểm số -&gt; Lập bảng điểm</w:t>
            </w:r>
          </w:p>
          <w:p w:rsidR="00B6534A" w:rsidRPr="00CC3C98" w:rsidRDefault="00B6534A" w:rsidP="0030143B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 xml:space="preserve">2/ </w:t>
            </w:r>
            <w:r w:rsidR="0030143B" w:rsidRPr="00CC3C98">
              <w:rPr>
                <w:rFonts w:eastAsia="SimSun"/>
              </w:rPr>
              <w:t>Nhập lớp , nhập môn học.</w:t>
            </w:r>
          </w:p>
          <w:p w:rsidR="00B6534A" w:rsidRPr="00CC3C98" w:rsidRDefault="0030143B" w:rsidP="00B6534A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3/ Nhập điểm các học sinh.</w:t>
            </w:r>
          </w:p>
          <w:p w:rsidR="00B6534A" w:rsidRPr="00CC3C98" w:rsidRDefault="004A20EB" w:rsidP="00B6534A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4/ Nhấp “Lập bảng điểm”.</w:t>
            </w:r>
          </w:p>
          <w:p w:rsidR="003E1A3F" w:rsidRPr="00CC3C98" w:rsidRDefault="003E1A3F" w:rsidP="00B6534A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Cập nhật bảng điểm</w:t>
            </w:r>
          </w:p>
          <w:p w:rsidR="0079564C" w:rsidRPr="00CC3C98" w:rsidRDefault="0079564C" w:rsidP="0079564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1/ Điểm số -&gt; Danh sách bảng điểm</w:t>
            </w:r>
          </w:p>
          <w:p w:rsidR="0079564C" w:rsidRPr="00CC3C98" w:rsidRDefault="0034675B" w:rsidP="0079564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2/ Tìm và chọn bảng điểm</w:t>
            </w:r>
            <w:r w:rsidR="00BF6345" w:rsidRPr="00CC3C98">
              <w:rPr>
                <w:rFonts w:eastAsia="SimSun"/>
              </w:rPr>
              <w:t>.</w:t>
            </w:r>
          </w:p>
          <w:p w:rsidR="00BF6345" w:rsidRPr="00CC3C98" w:rsidRDefault="00BF6345" w:rsidP="0079564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3/ Cập nhật điểm các học sinh.</w:t>
            </w:r>
          </w:p>
          <w:p w:rsidR="0079564C" w:rsidRPr="00CC3C98" w:rsidRDefault="0079564C" w:rsidP="0079564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4/ Nhấp “Cập nhật bảng điểm”.</w:t>
            </w:r>
          </w:p>
          <w:p w:rsidR="00B6534A" w:rsidRPr="00CC3C98" w:rsidRDefault="00576884" w:rsidP="00B6534A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Xoá bảng điểm</w:t>
            </w:r>
          </w:p>
          <w:p w:rsidR="00B6534A" w:rsidRPr="00CC3C98" w:rsidRDefault="00B6534A" w:rsidP="00B6534A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 xml:space="preserve">1/ </w:t>
            </w:r>
            <w:r w:rsidR="00210588" w:rsidRPr="00CC3C98">
              <w:rPr>
                <w:rFonts w:eastAsia="SimSun"/>
              </w:rPr>
              <w:t>Điểm số</w:t>
            </w:r>
            <w:r w:rsidRPr="00CC3C98">
              <w:rPr>
                <w:rFonts w:eastAsia="SimSun"/>
              </w:rPr>
              <w:t xml:space="preserve"> -&gt; </w:t>
            </w:r>
            <w:r w:rsidR="00210588" w:rsidRPr="00CC3C98">
              <w:rPr>
                <w:rFonts w:eastAsia="SimSun"/>
              </w:rPr>
              <w:t>Danh sách bảng điểm</w:t>
            </w:r>
            <w:r w:rsidRPr="00CC3C98">
              <w:rPr>
                <w:rFonts w:eastAsia="SimSun"/>
              </w:rPr>
              <w:t>.</w:t>
            </w:r>
          </w:p>
          <w:p w:rsidR="00B6534A" w:rsidRPr="00CC3C98" w:rsidRDefault="00B6534A" w:rsidP="00B6534A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</w:rPr>
              <w:t xml:space="preserve">2/ </w:t>
            </w:r>
            <w:r w:rsidR="00856B9A" w:rsidRPr="00CC3C98">
              <w:rPr>
                <w:rFonts w:eastAsia="SimSun"/>
              </w:rPr>
              <w:t xml:space="preserve">Tìm và chọn bảng điểm </w:t>
            </w:r>
            <w:r w:rsidRPr="00CC3C98">
              <w:rPr>
                <w:rFonts w:eastAsia="SimSun"/>
              </w:rPr>
              <w:t>-&gt; Nhấp “Xoá”.</w:t>
            </w:r>
          </w:p>
        </w:tc>
      </w:tr>
      <w:tr w:rsidR="00B6534A" w:rsidRPr="00CC3C98" w:rsidTr="006F63CD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34A" w:rsidRPr="00CC3C98" w:rsidRDefault="00B6534A" w:rsidP="00B6534A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34A" w:rsidRPr="00CC3C98" w:rsidRDefault="00422FDC" w:rsidP="00B6534A">
            <w:pPr>
              <w:rPr>
                <w:rFonts w:eastAsia="SimSun"/>
                <w:szCs w:val="24"/>
                <w:lang w:val="en-US"/>
              </w:rPr>
            </w:pPr>
            <w:r w:rsidRPr="00CC3C98">
              <w:rPr>
                <w:rFonts w:eastAsia="SimSun"/>
                <w:szCs w:val="24"/>
                <w:lang w:val="en-US"/>
              </w:rPr>
              <w:t>Không có</w:t>
            </w:r>
            <w:r w:rsidR="001A0B10" w:rsidRPr="00CC3C98">
              <w:rPr>
                <w:rFonts w:eastAsia="SimSun"/>
                <w:szCs w:val="24"/>
                <w:lang w:val="en-US"/>
              </w:rPr>
              <w:t>.</w:t>
            </w:r>
          </w:p>
        </w:tc>
      </w:tr>
      <w:tr w:rsidR="00B6534A" w:rsidRPr="00CC3C98" w:rsidTr="006F63CD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34A" w:rsidRPr="00CC3C98" w:rsidRDefault="00B6534A" w:rsidP="00B6534A">
            <w:pPr>
              <w:jc w:val="right"/>
              <w:rPr>
                <w:rFonts w:eastAsia="SimSun"/>
                <w:i/>
                <w:lang w:val="en-US"/>
              </w:rPr>
            </w:pPr>
            <w:r w:rsidRPr="00CC3C98"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528" w:rsidRPr="00CC3C98" w:rsidRDefault="00266528" w:rsidP="00266528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Đăng nhập thành công.</w:t>
            </w:r>
          </w:p>
          <w:p w:rsidR="00B6534A" w:rsidRPr="00CC3C98" w:rsidRDefault="00BD3010" w:rsidP="00266528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  <w:lang w:val="en-US"/>
              </w:rPr>
              <w:t>Quyền hạn Adminstrator hoặc giáo vụ.</w:t>
            </w:r>
          </w:p>
        </w:tc>
      </w:tr>
      <w:tr w:rsidR="00C80AA7" w:rsidRPr="00CC3C98" w:rsidTr="006F63CD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A7" w:rsidRPr="00CC3C98" w:rsidRDefault="00C80AA7" w:rsidP="00C80AA7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A7" w:rsidRPr="00CC3C98" w:rsidRDefault="00C80AA7" w:rsidP="00C80AA7">
            <w:pPr>
              <w:rPr>
                <w:color w:val="000000" w:themeColor="text1"/>
                <w:szCs w:val="24"/>
              </w:rPr>
            </w:pPr>
            <w:r w:rsidRPr="00CC3C98">
              <w:rPr>
                <w:color w:val="000000" w:themeColor="text1"/>
                <w:szCs w:val="24"/>
              </w:rPr>
              <w:t>Sau khi thêm, thay đổi</w:t>
            </w:r>
            <w:r w:rsidR="00321D20" w:rsidRPr="00CC3C98">
              <w:rPr>
                <w:color w:val="000000" w:themeColor="text1"/>
                <w:szCs w:val="24"/>
              </w:rPr>
              <w:t>, xoá bảng điểm</w:t>
            </w:r>
            <w:r w:rsidRPr="00CC3C98">
              <w:rPr>
                <w:color w:val="000000" w:themeColor="text1"/>
                <w:szCs w:val="24"/>
              </w:rPr>
              <w:t xml:space="preserve"> thành công, thông tin </w:t>
            </w:r>
            <w:r w:rsidR="002905E6" w:rsidRPr="00CC3C98">
              <w:rPr>
                <w:color w:val="000000" w:themeColor="text1"/>
                <w:szCs w:val="24"/>
              </w:rPr>
              <w:t xml:space="preserve">bảng điểm </w:t>
            </w:r>
            <w:r w:rsidRPr="00CC3C98">
              <w:rPr>
                <w:color w:val="000000" w:themeColor="text1"/>
                <w:szCs w:val="24"/>
              </w:rPr>
              <w:t>được cập nhật hoặc xoá các thông tin khác liên quan.</w:t>
            </w:r>
          </w:p>
        </w:tc>
      </w:tr>
    </w:tbl>
    <w:p w:rsidR="00122F66" w:rsidRPr="00CC3C98" w:rsidRDefault="00122F66" w:rsidP="00122F66"/>
    <w:p w:rsidR="00122F66" w:rsidRPr="00CC3C98" w:rsidRDefault="00122F66" w:rsidP="00782046">
      <w:pPr>
        <w:pStyle w:val="Heading4"/>
        <w:keepNext w:val="0"/>
        <w:spacing w:before="240" w:after="240" w:line="276" w:lineRule="auto"/>
        <w:ind w:left="1728" w:hanging="648"/>
        <w:contextualSpacing/>
        <w:rPr>
          <w:rFonts w:ascii="Times New Roman" w:hAnsi="Times New Roman"/>
        </w:rPr>
      </w:pPr>
      <w:r w:rsidRPr="00CC3C98">
        <w:rPr>
          <w:rFonts w:ascii="Times New Roman" w:hAnsi="Times New Roman"/>
        </w:rPr>
        <w:t xml:space="preserve">Use case </w:t>
      </w:r>
      <w:r w:rsidR="00FC4A76" w:rsidRPr="00CC3C98">
        <w:rPr>
          <w:rFonts w:ascii="Times New Roman" w:hAnsi="Times New Roman"/>
          <w:lang w:val="en-US"/>
        </w:rPr>
        <w:t>UC-10</w:t>
      </w:r>
      <w:r w:rsidRPr="00CC3C98">
        <w:rPr>
          <w:rFonts w:ascii="Times New Roman" w:hAnsi="Times New Roman"/>
        </w:rPr>
        <w:t xml:space="preserve">, </w:t>
      </w:r>
      <w:r w:rsidR="00592877" w:rsidRPr="00CC3C98">
        <w:rPr>
          <w:rFonts w:ascii="Times New Roman" w:eastAsia="SimSun" w:hAnsi="Times New Roman"/>
          <w:lang w:val="en-US"/>
        </w:rPr>
        <w:t>Tra cứu điểm số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b/>
                <w:i/>
              </w:rPr>
            </w:pPr>
            <w:r w:rsidRPr="00CC3C98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A50E33" w:rsidP="00CF595C">
            <w:pPr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UC-10</w:t>
            </w:r>
          </w:p>
        </w:tc>
      </w:tr>
      <w:tr w:rsidR="00122F66" w:rsidRPr="00CC3C98" w:rsidTr="00CF595C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color w:val="0000FF"/>
              </w:rPr>
            </w:pPr>
            <w:r w:rsidRPr="00CC3C98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381E5E" w:rsidP="00CF595C">
            <w:pPr>
              <w:rPr>
                <w:rFonts w:eastAsia="SimSun"/>
                <w:color w:val="0000FF"/>
              </w:rPr>
            </w:pPr>
            <w:r w:rsidRPr="00CC3C98">
              <w:rPr>
                <w:rFonts w:eastAsia="SimSun"/>
                <w:lang w:val="en-US"/>
              </w:rPr>
              <w:t>Tra cứu điểm số</w:t>
            </w:r>
            <w:r w:rsidR="001A0B10" w:rsidRPr="00CC3C98">
              <w:rPr>
                <w:rFonts w:eastAsia="SimSun"/>
                <w:lang w:val="en-US"/>
              </w:rPr>
              <w:t>.</w:t>
            </w:r>
          </w:p>
        </w:tc>
      </w:tr>
      <w:tr w:rsidR="00122F66" w:rsidRPr="00CC3C98" w:rsidTr="00CF595C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C80AA7" w:rsidP="00CF595C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Tra cứu điểm</w:t>
            </w:r>
            <w:r w:rsidR="009034B0" w:rsidRPr="00CC3C98">
              <w:rPr>
                <w:rFonts w:eastAsia="SimSun"/>
                <w:lang w:val="en-US"/>
              </w:rPr>
              <w:t>.</w:t>
            </w:r>
          </w:p>
        </w:tc>
      </w:tr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4E9" w:rsidRPr="00CC3C98" w:rsidRDefault="003C74E9" w:rsidP="003C74E9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1/ Điểm số -&gt; Danh sách bảng điểm</w:t>
            </w:r>
          </w:p>
          <w:p w:rsidR="00122F66" w:rsidRPr="00CC3C98" w:rsidRDefault="003C74E9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2/ Tìm và chọn bảng điểm.</w:t>
            </w:r>
          </w:p>
          <w:p w:rsidR="00140FAB" w:rsidRPr="00CC3C98" w:rsidRDefault="00140FAB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3/ Xem điểm số học sinh.</w:t>
            </w:r>
          </w:p>
        </w:tc>
      </w:tr>
      <w:tr w:rsidR="00122F66" w:rsidRPr="00CC3C98" w:rsidTr="00CF595C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F16B6A" w:rsidP="00CF595C">
            <w:pPr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  <w:lang w:val="en-US"/>
              </w:rPr>
              <w:t>Không có.</w:t>
            </w:r>
          </w:p>
        </w:tc>
      </w:tr>
      <w:tr w:rsidR="00122F66" w:rsidRPr="00CC3C98" w:rsidTr="00CF595C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lang w:val="en-US"/>
              </w:rPr>
            </w:pPr>
            <w:r w:rsidRPr="00CC3C98"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EA6" w:rsidRPr="00CC3C98" w:rsidRDefault="00C04EA6" w:rsidP="00C04EA6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Đăng nhập thành công.</w:t>
            </w:r>
          </w:p>
          <w:p w:rsidR="00122F66" w:rsidRPr="00CC3C98" w:rsidRDefault="00C04EA6" w:rsidP="00C04EA6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  <w:lang w:val="en-US"/>
              </w:rPr>
              <w:t>Quyền hạn tất cả người dùng.</w:t>
            </w:r>
          </w:p>
        </w:tc>
      </w:tr>
      <w:tr w:rsidR="00122F66" w:rsidRPr="00CC3C98" w:rsidTr="00CF595C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80655F" w:rsidP="00ED3DA4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>Trả các thông tin bảng điểm.</w:t>
            </w:r>
          </w:p>
        </w:tc>
      </w:tr>
    </w:tbl>
    <w:p w:rsidR="00122F66" w:rsidRPr="00CC3C98" w:rsidRDefault="00122F66" w:rsidP="00122F66"/>
    <w:p w:rsidR="00122F66" w:rsidRPr="00CC3C98" w:rsidRDefault="00122F66" w:rsidP="00237D8B">
      <w:pPr>
        <w:pStyle w:val="Heading4"/>
        <w:keepNext w:val="0"/>
        <w:spacing w:before="240" w:after="240" w:line="276" w:lineRule="auto"/>
        <w:ind w:left="1728" w:hanging="648"/>
        <w:contextualSpacing/>
        <w:rPr>
          <w:rFonts w:ascii="Times New Roman" w:hAnsi="Times New Roman"/>
        </w:rPr>
      </w:pPr>
      <w:r w:rsidRPr="00CC3C98">
        <w:rPr>
          <w:rFonts w:ascii="Times New Roman" w:hAnsi="Times New Roman"/>
        </w:rPr>
        <w:t xml:space="preserve">Use case </w:t>
      </w:r>
      <w:r w:rsidRPr="00CC3C98">
        <w:rPr>
          <w:rFonts w:ascii="Times New Roman" w:hAnsi="Times New Roman"/>
          <w:lang w:val="en-US"/>
        </w:rPr>
        <w:t>UC-1</w:t>
      </w:r>
      <w:r w:rsidR="004F37AD" w:rsidRPr="00CC3C98">
        <w:rPr>
          <w:rFonts w:ascii="Times New Roman" w:hAnsi="Times New Roman"/>
          <w:lang w:val="en-US"/>
        </w:rPr>
        <w:t>1</w:t>
      </w:r>
      <w:r w:rsidRPr="00CC3C98">
        <w:rPr>
          <w:rFonts w:ascii="Times New Roman" w:hAnsi="Times New Roman"/>
        </w:rPr>
        <w:t xml:space="preserve">, </w:t>
      </w:r>
      <w:r w:rsidR="006703C2" w:rsidRPr="00CC3C98">
        <w:rPr>
          <w:rFonts w:ascii="Times New Roman" w:eastAsia="SimSun" w:hAnsi="Times New Roman"/>
          <w:lang w:val="en-US"/>
        </w:rPr>
        <w:t>Lập báo cáo tổng kết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b/>
                <w:i/>
              </w:rPr>
            </w:pPr>
            <w:r w:rsidRPr="00CC3C98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79204C" w:rsidP="00CF595C">
            <w:pPr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UC-11</w:t>
            </w:r>
          </w:p>
        </w:tc>
      </w:tr>
      <w:tr w:rsidR="00122F66" w:rsidRPr="00CC3C98" w:rsidTr="00CF595C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color w:val="0000FF"/>
              </w:rPr>
            </w:pPr>
            <w:r w:rsidRPr="00CC3C98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E7797" w:rsidP="00CF595C">
            <w:pPr>
              <w:rPr>
                <w:rFonts w:eastAsia="SimSun"/>
                <w:color w:val="0000FF"/>
              </w:rPr>
            </w:pPr>
            <w:r w:rsidRPr="00CC3C98">
              <w:rPr>
                <w:rFonts w:eastAsia="SimSun"/>
              </w:rPr>
              <w:t>Lập báo cáo tổng kết</w:t>
            </w:r>
          </w:p>
        </w:tc>
      </w:tr>
      <w:tr w:rsidR="00122F66" w:rsidRPr="00CC3C98" w:rsidTr="00CF595C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96330B" w:rsidP="00CF595C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>Lập báo cáo tổng kết theo môn, theo học kì</w:t>
            </w:r>
          </w:p>
        </w:tc>
      </w:tr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7975" w:rsidRPr="00CC3C98" w:rsidRDefault="00AD7975" w:rsidP="00AD7975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Lập báo cáo tổng kết</w:t>
            </w:r>
          </w:p>
          <w:p w:rsidR="00AD7975" w:rsidRPr="00CC3C98" w:rsidRDefault="00AD7975" w:rsidP="00AD7975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 xml:space="preserve">1/ </w:t>
            </w:r>
            <w:r w:rsidR="00AA50A1" w:rsidRPr="00CC3C98">
              <w:rPr>
                <w:rFonts w:eastAsia="SimSun"/>
              </w:rPr>
              <w:t>Báo cáo tổng kết</w:t>
            </w:r>
            <w:r w:rsidRPr="00CC3C98">
              <w:rPr>
                <w:rFonts w:eastAsia="SimSun"/>
              </w:rPr>
              <w:t xml:space="preserve"> -&gt; Lậ</w:t>
            </w:r>
            <w:r w:rsidR="00F067C2" w:rsidRPr="00CC3C98">
              <w:rPr>
                <w:rFonts w:eastAsia="SimSun"/>
              </w:rPr>
              <w:t>p tổng kết</w:t>
            </w:r>
          </w:p>
          <w:p w:rsidR="00022589" w:rsidRPr="00CC3C98" w:rsidRDefault="00022589" w:rsidP="00AD7975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2/ Tổng kết theo môn : Chọn tổng kết theo môn</w:t>
            </w:r>
          </w:p>
          <w:p w:rsidR="00022589" w:rsidRPr="00CC3C98" w:rsidRDefault="00022589" w:rsidP="00AD7975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Hoặ</w:t>
            </w:r>
            <w:r w:rsidR="00715269" w:rsidRPr="00CC3C98">
              <w:rPr>
                <w:rFonts w:eastAsia="SimSun"/>
              </w:rPr>
              <w:t>c tổng</w:t>
            </w:r>
            <w:r w:rsidRPr="00CC3C98">
              <w:rPr>
                <w:rFonts w:eastAsia="SimSun"/>
              </w:rPr>
              <w:t xml:space="preserve"> kết theo học kỳ : Chọn tổng kết theo học kì</w:t>
            </w:r>
          </w:p>
          <w:p w:rsidR="00AD7975" w:rsidRPr="00CC3C98" w:rsidRDefault="00715269" w:rsidP="00715269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3/ Nhậ</w:t>
            </w:r>
            <w:r w:rsidR="006E777E" w:rsidRPr="00CC3C98">
              <w:rPr>
                <w:rFonts w:eastAsia="SimSun"/>
              </w:rPr>
              <w:t>p thông tin .</w:t>
            </w:r>
          </w:p>
          <w:p w:rsidR="006E777E" w:rsidRPr="00CC3C98" w:rsidRDefault="006E777E" w:rsidP="00715269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3/ Nhấp “Lập báo cáo”.</w:t>
            </w:r>
          </w:p>
          <w:p w:rsidR="00AD7975" w:rsidRPr="00CC3C98" w:rsidRDefault="00AD7975" w:rsidP="00AD7975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 xml:space="preserve">Cập nhật </w:t>
            </w:r>
            <w:r w:rsidR="00A86C81" w:rsidRPr="00CC3C98">
              <w:rPr>
                <w:rFonts w:eastAsia="SimSun"/>
              </w:rPr>
              <w:t>báo cáo tổng kết</w:t>
            </w:r>
          </w:p>
          <w:p w:rsidR="00AD7975" w:rsidRPr="00CC3C98" w:rsidRDefault="00AD7975" w:rsidP="00AD7975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 xml:space="preserve">1/ </w:t>
            </w:r>
            <w:r w:rsidR="00036629" w:rsidRPr="00CC3C98">
              <w:rPr>
                <w:rFonts w:eastAsia="SimSun"/>
              </w:rPr>
              <w:t xml:space="preserve">Báo cáo tổng kết </w:t>
            </w:r>
            <w:r w:rsidRPr="00CC3C98">
              <w:rPr>
                <w:rFonts w:eastAsia="SimSun"/>
              </w:rPr>
              <w:t xml:space="preserve">-&gt; Danh sách </w:t>
            </w:r>
            <w:r w:rsidR="00555480" w:rsidRPr="00CC3C98">
              <w:rPr>
                <w:rFonts w:eastAsia="SimSun"/>
              </w:rPr>
              <w:t>báo cáo</w:t>
            </w:r>
          </w:p>
          <w:p w:rsidR="00AD7975" w:rsidRPr="00CC3C98" w:rsidRDefault="00AD7975" w:rsidP="00AD7975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2/ Tìm và chọ</w:t>
            </w:r>
            <w:r w:rsidR="00555480" w:rsidRPr="00CC3C98">
              <w:rPr>
                <w:rFonts w:eastAsia="SimSun"/>
              </w:rPr>
              <w:t>n báo cáo</w:t>
            </w:r>
            <w:r w:rsidRPr="00CC3C98">
              <w:rPr>
                <w:rFonts w:eastAsia="SimSun"/>
              </w:rPr>
              <w:t>.</w:t>
            </w:r>
          </w:p>
          <w:p w:rsidR="00AD7975" w:rsidRPr="00CC3C98" w:rsidRDefault="00AD7975" w:rsidP="00AD7975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 xml:space="preserve">3/ Cập nhật </w:t>
            </w:r>
            <w:r w:rsidR="00E67311" w:rsidRPr="00CC3C98">
              <w:rPr>
                <w:rFonts w:eastAsia="SimSun"/>
              </w:rPr>
              <w:t xml:space="preserve">thông tin </w:t>
            </w:r>
            <w:r w:rsidR="00555480" w:rsidRPr="00CC3C98">
              <w:rPr>
                <w:rFonts w:eastAsia="SimSun"/>
              </w:rPr>
              <w:t>báo cáo</w:t>
            </w:r>
            <w:r w:rsidRPr="00CC3C98">
              <w:rPr>
                <w:rFonts w:eastAsia="SimSun"/>
              </w:rPr>
              <w:t>.</w:t>
            </w:r>
          </w:p>
          <w:p w:rsidR="00AD7975" w:rsidRPr="00CC3C98" w:rsidRDefault="00AD7975" w:rsidP="00AD7975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 xml:space="preserve">4/ Nhấp “Cập nhật </w:t>
            </w:r>
            <w:r w:rsidR="00542936" w:rsidRPr="00CC3C98">
              <w:rPr>
                <w:rFonts w:eastAsia="SimSun"/>
              </w:rPr>
              <w:t>báo cáo</w:t>
            </w:r>
            <w:r w:rsidRPr="00CC3C98">
              <w:rPr>
                <w:rFonts w:eastAsia="SimSun"/>
              </w:rPr>
              <w:t>”.</w:t>
            </w:r>
          </w:p>
          <w:p w:rsidR="00AD7975" w:rsidRPr="00CC3C98" w:rsidRDefault="00AD7975" w:rsidP="00AD7975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 xml:space="preserve">Xoá </w:t>
            </w:r>
            <w:r w:rsidR="000F1A4C" w:rsidRPr="00CC3C98">
              <w:rPr>
                <w:rFonts w:eastAsia="SimSun"/>
              </w:rPr>
              <w:t>báo cáo tổng kết</w:t>
            </w:r>
          </w:p>
          <w:p w:rsidR="00AD7975" w:rsidRPr="00CC3C98" w:rsidRDefault="00AD7975" w:rsidP="00AD7975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 xml:space="preserve">1/ </w:t>
            </w:r>
            <w:r w:rsidR="00F51942" w:rsidRPr="00CC3C98">
              <w:rPr>
                <w:rFonts w:eastAsia="SimSun"/>
              </w:rPr>
              <w:t xml:space="preserve">Báo cáo tổng kết </w:t>
            </w:r>
            <w:r w:rsidRPr="00CC3C98">
              <w:rPr>
                <w:rFonts w:eastAsia="SimSun"/>
              </w:rPr>
              <w:t xml:space="preserve">-&gt; </w:t>
            </w:r>
            <w:r w:rsidR="004A112B" w:rsidRPr="00CC3C98">
              <w:rPr>
                <w:rFonts w:eastAsia="SimSun"/>
              </w:rPr>
              <w:t>Danh sách báo cáo</w:t>
            </w:r>
            <w:r w:rsidRPr="00CC3C98">
              <w:rPr>
                <w:rFonts w:eastAsia="SimSun"/>
              </w:rPr>
              <w:t>.</w:t>
            </w:r>
          </w:p>
          <w:p w:rsidR="00122F66" w:rsidRPr="00CC3C98" w:rsidRDefault="00AD7975" w:rsidP="00AD7975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CC3C98">
              <w:rPr>
                <w:rFonts w:eastAsia="SimSun"/>
              </w:rPr>
              <w:t xml:space="preserve">2/ </w:t>
            </w:r>
            <w:r w:rsidR="00723B0F" w:rsidRPr="00CC3C98">
              <w:rPr>
                <w:rFonts w:eastAsia="SimSun"/>
              </w:rPr>
              <w:t xml:space="preserve">Tìm và chọn báo cáo </w:t>
            </w:r>
            <w:r w:rsidRPr="00CC3C98">
              <w:rPr>
                <w:rFonts w:eastAsia="SimSun"/>
              </w:rPr>
              <w:t>-&gt; Nhấp “Xoá”.</w:t>
            </w:r>
          </w:p>
        </w:tc>
      </w:tr>
      <w:tr w:rsidR="00C33B0F" w:rsidRPr="00CC3C98" w:rsidTr="00CF595C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3B0F" w:rsidRPr="00CC3C98" w:rsidRDefault="00C33B0F" w:rsidP="00C33B0F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3B0F" w:rsidRPr="00CC3C98" w:rsidRDefault="00C33B0F" w:rsidP="00C33B0F">
            <w:pPr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szCs w:val="24"/>
                <w:lang w:val="en-US"/>
              </w:rPr>
              <w:t>Không có.</w:t>
            </w:r>
          </w:p>
        </w:tc>
      </w:tr>
      <w:tr w:rsidR="000100F0" w:rsidRPr="00CC3C98" w:rsidTr="00CF595C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00F0" w:rsidRPr="00CC3C98" w:rsidRDefault="000100F0" w:rsidP="000100F0">
            <w:pPr>
              <w:jc w:val="right"/>
              <w:rPr>
                <w:rFonts w:eastAsia="SimSun"/>
                <w:i/>
                <w:lang w:val="en-US"/>
              </w:rPr>
            </w:pPr>
            <w:r w:rsidRPr="00CC3C98"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00F0" w:rsidRPr="00CC3C98" w:rsidRDefault="000100F0" w:rsidP="000100F0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Đăng nhập thành công.</w:t>
            </w:r>
          </w:p>
          <w:p w:rsidR="000100F0" w:rsidRPr="00CC3C98" w:rsidRDefault="000100F0" w:rsidP="000100F0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  <w:lang w:val="en-US"/>
              </w:rPr>
              <w:t>Quyền hạn Adminstrator hoặc giáo vụ.</w:t>
            </w:r>
          </w:p>
        </w:tc>
      </w:tr>
      <w:tr w:rsidR="000100F0" w:rsidRPr="00CC3C98" w:rsidTr="00CF595C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00F0" w:rsidRPr="00CC3C98" w:rsidRDefault="000100F0" w:rsidP="000100F0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00F0" w:rsidRPr="00CC3C98" w:rsidRDefault="00AA50A1" w:rsidP="000100F0">
            <w:pPr>
              <w:rPr>
                <w:i/>
                <w:color w:val="0000FF"/>
                <w:szCs w:val="24"/>
              </w:rPr>
            </w:pPr>
            <w:r w:rsidRPr="00CC3C98">
              <w:rPr>
                <w:color w:val="000000" w:themeColor="text1"/>
                <w:szCs w:val="24"/>
              </w:rPr>
              <w:t>Sau khi thêm, thay đổi</w:t>
            </w:r>
            <w:r w:rsidR="001D380A" w:rsidRPr="00CC3C98">
              <w:rPr>
                <w:color w:val="000000" w:themeColor="text1"/>
                <w:szCs w:val="24"/>
              </w:rPr>
              <w:t>, xoá báo cáo tổng kết</w:t>
            </w:r>
            <w:r w:rsidRPr="00CC3C98">
              <w:rPr>
                <w:color w:val="000000" w:themeColor="text1"/>
                <w:szCs w:val="24"/>
              </w:rPr>
              <w:t xml:space="preserve"> thành công, thông tin </w:t>
            </w:r>
            <w:r w:rsidR="001D380A" w:rsidRPr="00CC3C98">
              <w:rPr>
                <w:color w:val="000000" w:themeColor="text1"/>
                <w:szCs w:val="24"/>
              </w:rPr>
              <w:t>báo cáo</w:t>
            </w:r>
            <w:r w:rsidRPr="00CC3C98">
              <w:rPr>
                <w:color w:val="000000" w:themeColor="text1"/>
                <w:szCs w:val="24"/>
              </w:rPr>
              <w:t xml:space="preserve"> được cập nhật hoặc xoá các thông tin khác liên quan.</w:t>
            </w:r>
          </w:p>
        </w:tc>
      </w:tr>
    </w:tbl>
    <w:p w:rsidR="005A5A73" w:rsidRPr="00CC3C98" w:rsidRDefault="005A5A73" w:rsidP="00122F66"/>
    <w:p w:rsidR="00122F66" w:rsidRPr="00CC3C98" w:rsidRDefault="005A5A73" w:rsidP="005A5A73">
      <w:pPr>
        <w:widowControl/>
        <w:spacing w:line="240" w:lineRule="auto"/>
      </w:pPr>
      <w:r w:rsidRPr="00CC3C98">
        <w:br w:type="page"/>
      </w:r>
    </w:p>
    <w:p w:rsidR="00122F66" w:rsidRPr="00CC3C98" w:rsidRDefault="00122F66" w:rsidP="00A21807">
      <w:pPr>
        <w:pStyle w:val="Heading4"/>
        <w:keepNext w:val="0"/>
        <w:spacing w:before="240" w:after="240" w:line="276" w:lineRule="auto"/>
        <w:ind w:left="1728" w:hanging="648"/>
        <w:contextualSpacing/>
        <w:rPr>
          <w:rFonts w:ascii="Times New Roman" w:hAnsi="Times New Roman"/>
        </w:rPr>
      </w:pPr>
      <w:r w:rsidRPr="00CC3C98">
        <w:rPr>
          <w:rFonts w:ascii="Times New Roman" w:hAnsi="Times New Roman"/>
        </w:rPr>
        <w:t xml:space="preserve">Use case </w:t>
      </w:r>
      <w:r w:rsidRPr="00CC3C98">
        <w:rPr>
          <w:rFonts w:ascii="Times New Roman" w:hAnsi="Times New Roman"/>
          <w:lang w:val="en-US"/>
        </w:rPr>
        <w:t>UC-1</w:t>
      </w:r>
      <w:r w:rsidR="00AA7365" w:rsidRPr="00CC3C98">
        <w:rPr>
          <w:rFonts w:ascii="Times New Roman" w:hAnsi="Times New Roman"/>
          <w:lang w:val="en-US"/>
        </w:rPr>
        <w:t>2</w:t>
      </w:r>
      <w:r w:rsidRPr="00CC3C98">
        <w:rPr>
          <w:rFonts w:ascii="Times New Roman" w:hAnsi="Times New Roman"/>
        </w:rPr>
        <w:t xml:space="preserve">, </w:t>
      </w:r>
      <w:r w:rsidR="00534F70" w:rsidRPr="00CC3C98">
        <w:rPr>
          <w:rFonts w:ascii="Times New Roman" w:eastAsia="SimSun" w:hAnsi="Times New Roman"/>
          <w:lang w:val="en-US"/>
        </w:rPr>
        <w:t>Tra/Xem báo cáo tổng kế</w:t>
      </w:r>
      <w:r w:rsidR="00AE159C" w:rsidRPr="00CC3C98">
        <w:rPr>
          <w:rFonts w:ascii="Times New Roman" w:eastAsia="SimSun" w:hAnsi="Times New Roman"/>
          <w:lang w:val="en-US"/>
        </w:rPr>
        <w:t>t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b/>
                <w:i/>
              </w:rPr>
            </w:pPr>
            <w:r w:rsidRPr="00CC3C98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U</w:t>
            </w:r>
            <w:r w:rsidR="00C53401" w:rsidRPr="00CC3C98">
              <w:rPr>
                <w:rFonts w:eastAsia="SimSun"/>
                <w:b/>
              </w:rPr>
              <w:t>C-12</w:t>
            </w:r>
          </w:p>
        </w:tc>
      </w:tr>
      <w:tr w:rsidR="00122F66" w:rsidRPr="00CC3C98" w:rsidTr="00CF595C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color w:val="0000FF"/>
              </w:rPr>
            </w:pPr>
            <w:r w:rsidRPr="00CC3C98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7914C4" w:rsidP="00CF595C">
            <w:pPr>
              <w:rPr>
                <w:rFonts w:eastAsia="SimSun"/>
                <w:color w:val="0000FF"/>
              </w:rPr>
            </w:pPr>
            <w:r w:rsidRPr="00CC3C98">
              <w:rPr>
                <w:rFonts w:eastAsia="SimSun"/>
              </w:rPr>
              <w:t>Tra/Xem báo cáo tổng kết</w:t>
            </w:r>
          </w:p>
        </w:tc>
      </w:tr>
      <w:tr w:rsidR="00122F66" w:rsidRPr="00CC3C98" w:rsidTr="00CF595C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572867" w:rsidP="00572867">
            <w:pPr>
              <w:widowControl/>
              <w:spacing w:after="160" w:line="259" w:lineRule="auto"/>
              <w:rPr>
                <w:rFonts w:eastAsia="SimSun"/>
              </w:rPr>
            </w:pPr>
            <w:r w:rsidRPr="00CC3C98">
              <w:rPr>
                <w:rFonts w:eastAsia="SimSun"/>
              </w:rPr>
              <w:t>Xem báo cáo tổng kết theo môn, theo học kì.</w:t>
            </w:r>
          </w:p>
        </w:tc>
      </w:tr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44E8" w:rsidRPr="00CC3C98" w:rsidRDefault="000B44E8" w:rsidP="000B44E8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1/ Báo cáo tổng kết -&gt; Danh sách báo cáo</w:t>
            </w:r>
          </w:p>
          <w:p w:rsidR="00122F66" w:rsidRPr="00CC3C98" w:rsidRDefault="000B44E8" w:rsidP="00CF595C">
            <w:pPr>
              <w:pStyle w:val="BodyText"/>
              <w:spacing w:line="276" w:lineRule="auto"/>
              <w:ind w:left="0"/>
              <w:jc w:val="both"/>
              <w:rPr>
                <w:rFonts w:eastAsia="SimSun"/>
              </w:rPr>
            </w:pPr>
            <w:r w:rsidRPr="00CC3C98">
              <w:rPr>
                <w:rFonts w:eastAsia="SimSun"/>
              </w:rPr>
              <w:t>2/ Tìm và chọn báo cáo.</w:t>
            </w:r>
          </w:p>
        </w:tc>
      </w:tr>
      <w:tr w:rsidR="00122F66" w:rsidRPr="00CC3C98" w:rsidTr="00CF595C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A17852" w:rsidP="00CF595C">
            <w:pPr>
              <w:rPr>
                <w:rFonts w:eastAsia="SimSun"/>
                <w:szCs w:val="24"/>
                <w:lang w:val="en-US"/>
              </w:rPr>
            </w:pPr>
            <w:r w:rsidRPr="00CC3C98">
              <w:rPr>
                <w:lang w:val="en-US"/>
              </w:rPr>
              <w:t>Không có.</w:t>
            </w:r>
          </w:p>
        </w:tc>
      </w:tr>
      <w:tr w:rsidR="00122F66" w:rsidRPr="00CC3C98" w:rsidTr="00CF595C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lang w:val="en-US"/>
              </w:rPr>
            </w:pPr>
            <w:r w:rsidRPr="00CC3C98"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3C33" w:rsidRPr="00CC3C98" w:rsidRDefault="00CA3C33" w:rsidP="00CA3C33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Đăng nhập thành công.</w:t>
            </w:r>
          </w:p>
          <w:p w:rsidR="00122F66" w:rsidRPr="00CC3C98" w:rsidRDefault="00CA3C33" w:rsidP="00CA3C33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  <w:lang w:val="en-US"/>
              </w:rPr>
              <w:t>Quyền hạn tất cả người dùng.</w:t>
            </w:r>
          </w:p>
        </w:tc>
      </w:tr>
      <w:tr w:rsidR="00122F66" w:rsidRPr="00CC3C98" w:rsidTr="00CF595C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964E9E" w:rsidP="00CF595C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</w:rPr>
              <w:t xml:space="preserve">Trả các thông tin </w:t>
            </w:r>
            <w:r w:rsidR="00B46956" w:rsidRPr="00CC3C98">
              <w:rPr>
                <w:rFonts w:eastAsia="SimSun"/>
              </w:rPr>
              <w:t xml:space="preserve">báo cáo </w:t>
            </w:r>
            <w:r w:rsidRPr="00CC3C98">
              <w:rPr>
                <w:rFonts w:eastAsia="SimSun"/>
              </w:rPr>
              <w:t>tổng kết</w:t>
            </w:r>
            <w:r w:rsidR="00B46956" w:rsidRPr="00CC3C98">
              <w:rPr>
                <w:rFonts w:eastAsia="SimSun"/>
              </w:rPr>
              <w:t xml:space="preserve">. </w:t>
            </w:r>
          </w:p>
        </w:tc>
      </w:tr>
    </w:tbl>
    <w:p w:rsidR="00122F66" w:rsidRPr="00CC3C98" w:rsidRDefault="00122F66" w:rsidP="00122F66"/>
    <w:p w:rsidR="00122F66" w:rsidRPr="00CC3C98" w:rsidRDefault="00122F66" w:rsidP="00EB172F">
      <w:pPr>
        <w:pStyle w:val="Heading4"/>
        <w:keepNext w:val="0"/>
        <w:spacing w:before="240" w:after="240" w:line="276" w:lineRule="auto"/>
        <w:ind w:left="1728" w:hanging="648"/>
        <w:contextualSpacing/>
        <w:rPr>
          <w:rFonts w:ascii="Times New Roman" w:hAnsi="Times New Roman"/>
        </w:rPr>
      </w:pPr>
      <w:r w:rsidRPr="00CC3C98">
        <w:rPr>
          <w:rFonts w:ascii="Times New Roman" w:hAnsi="Times New Roman"/>
        </w:rPr>
        <w:t xml:space="preserve">Use case </w:t>
      </w:r>
      <w:r w:rsidRPr="00CC3C98">
        <w:rPr>
          <w:rFonts w:ascii="Times New Roman" w:hAnsi="Times New Roman"/>
          <w:lang w:val="en-US"/>
        </w:rPr>
        <w:t>UC-1</w:t>
      </w:r>
      <w:r w:rsidR="00756F72" w:rsidRPr="00CC3C98">
        <w:rPr>
          <w:rFonts w:ascii="Times New Roman" w:hAnsi="Times New Roman"/>
          <w:lang w:val="en-US"/>
        </w:rPr>
        <w:t>3</w:t>
      </w:r>
      <w:r w:rsidRPr="00CC3C98">
        <w:rPr>
          <w:rFonts w:ascii="Times New Roman" w:hAnsi="Times New Roman"/>
        </w:rPr>
        <w:t xml:space="preserve">, </w:t>
      </w:r>
      <w:r w:rsidR="008E74E2" w:rsidRPr="00CC3C98">
        <w:rPr>
          <w:rFonts w:ascii="Times New Roman" w:eastAsia="SimSun" w:hAnsi="Times New Roman"/>
          <w:lang w:val="en-US"/>
        </w:rPr>
        <w:t>Thay đổi các quy định quả</w:t>
      </w:r>
      <w:r w:rsidR="0095195F" w:rsidRPr="00CC3C98">
        <w:rPr>
          <w:rFonts w:ascii="Times New Roman" w:eastAsia="SimSun" w:hAnsi="Times New Roman"/>
          <w:lang w:val="en-US"/>
        </w:rPr>
        <w:t>n lý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b/>
                <w:i/>
              </w:rPr>
            </w:pPr>
            <w:r w:rsidRPr="00CC3C98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430A90" w:rsidP="00CF595C">
            <w:pPr>
              <w:rPr>
                <w:rFonts w:eastAsia="SimSun"/>
                <w:b/>
              </w:rPr>
            </w:pPr>
            <w:r w:rsidRPr="00CC3C98">
              <w:rPr>
                <w:rFonts w:eastAsia="SimSun"/>
                <w:b/>
              </w:rPr>
              <w:t>UC-13</w:t>
            </w:r>
          </w:p>
        </w:tc>
      </w:tr>
      <w:tr w:rsidR="00122F66" w:rsidRPr="00CC3C98" w:rsidTr="00CF595C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color w:val="0000FF"/>
              </w:rPr>
            </w:pPr>
            <w:r w:rsidRPr="00CC3C98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780D76" w:rsidP="00CF595C">
            <w:pPr>
              <w:rPr>
                <w:rFonts w:eastAsia="SimSun"/>
                <w:color w:val="0000FF"/>
              </w:rPr>
            </w:pPr>
            <w:r w:rsidRPr="00CC3C98">
              <w:rPr>
                <w:rFonts w:eastAsia="SimSun"/>
              </w:rPr>
              <w:t>Thay đổi các quy định quản lý</w:t>
            </w:r>
          </w:p>
        </w:tc>
      </w:tr>
      <w:tr w:rsidR="00122F66" w:rsidRPr="00CC3C98" w:rsidTr="00CF595C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B2" w:rsidRPr="00CC3C98" w:rsidRDefault="000670B2" w:rsidP="004D4198">
            <w:pPr>
              <w:pStyle w:val="ListParagraph"/>
              <w:widowControl/>
              <w:numPr>
                <w:ilvl w:val="0"/>
                <w:numId w:val="4"/>
              </w:numPr>
              <w:spacing w:after="160" w:line="259" w:lineRule="auto"/>
              <w:ind w:left="379" w:hanging="283"/>
            </w:pPr>
            <w:r w:rsidRPr="00CC3C98">
              <w:t>Thay đổi tuổi tối thiểu tối đa.</w:t>
            </w:r>
          </w:p>
          <w:p w:rsidR="000670B2" w:rsidRPr="00CC3C98" w:rsidRDefault="000670B2" w:rsidP="004D4198">
            <w:pPr>
              <w:pStyle w:val="ListParagraph"/>
              <w:widowControl/>
              <w:numPr>
                <w:ilvl w:val="0"/>
                <w:numId w:val="4"/>
              </w:numPr>
              <w:spacing w:after="160" w:line="259" w:lineRule="auto"/>
              <w:ind w:left="379" w:hanging="283"/>
            </w:pPr>
            <w:r w:rsidRPr="00CC3C98">
              <w:t xml:space="preserve">Thay đổi sĩ số tối đa của các lớp, số lượng và tên lớp. </w:t>
            </w:r>
          </w:p>
          <w:p w:rsidR="00122F66" w:rsidRPr="00CC3C98" w:rsidRDefault="000670B2" w:rsidP="004D4198">
            <w:pPr>
              <w:pStyle w:val="ListParagraph"/>
              <w:widowControl/>
              <w:numPr>
                <w:ilvl w:val="0"/>
                <w:numId w:val="4"/>
              </w:numPr>
              <w:spacing w:after="160" w:line="259" w:lineRule="auto"/>
              <w:ind w:left="379" w:hanging="283"/>
              <w:rPr>
                <w:rFonts w:eastAsia="SimSun"/>
              </w:rPr>
            </w:pPr>
            <w:r w:rsidRPr="00CC3C98">
              <w:t>Thay đổi số điểm chuẩn đạt môn.</w:t>
            </w:r>
          </w:p>
        </w:tc>
      </w:tr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454556" w:rsidP="00F63B41">
            <w:pPr>
              <w:widowControl/>
              <w:spacing w:after="160" w:line="259" w:lineRule="auto"/>
              <w:ind w:left="96"/>
            </w:pPr>
            <w:r w:rsidRPr="00CC3C98">
              <w:t>1/ Quy định quản lý</w:t>
            </w:r>
          </w:p>
          <w:p w:rsidR="00454556" w:rsidRPr="00CC3C98" w:rsidRDefault="00454556" w:rsidP="00F63B41">
            <w:pPr>
              <w:widowControl/>
              <w:spacing w:after="160" w:line="259" w:lineRule="auto"/>
              <w:ind w:left="96"/>
            </w:pPr>
            <w:r w:rsidRPr="00CC3C98">
              <w:t>2/ Chọn và thay đổi các thông tin.</w:t>
            </w:r>
          </w:p>
          <w:p w:rsidR="00454556" w:rsidRPr="00CC3C98" w:rsidRDefault="00454556" w:rsidP="00F63B41">
            <w:pPr>
              <w:widowControl/>
              <w:spacing w:after="160" w:line="259" w:lineRule="auto"/>
              <w:ind w:left="96"/>
              <w:rPr>
                <w:rFonts w:eastAsia="SimSun"/>
                <w:szCs w:val="24"/>
              </w:rPr>
            </w:pPr>
            <w:r w:rsidRPr="00CC3C98">
              <w:t>3/ Nhấp “Cập nhật”.</w:t>
            </w:r>
          </w:p>
        </w:tc>
      </w:tr>
      <w:tr w:rsidR="00122F66" w:rsidRPr="00CC3C98" w:rsidTr="00CF595C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57357E" w:rsidP="00AF5944">
            <w:pPr>
              <w:rPr>
                <w:rFonts w:eastAsia="SimSun"/>
                <w:szCs w:val="24"/>
              </w:rPr>
            </w:pPr>
            <w:r w:rsidRPr="00CC3C98">
              <w:t>Tên lớp</w:t>
            </w:r>
            <w:r w:rsidR="009F0A13" w:rsidRPr="00CC3C98">
              <w:t xml:space="preserve"> và số lượng</w:t>
            </w:r>
            <w:r w:rsidRPr="00CC3C98">
              <w:t xml:space="preserve"> được thay đổi trong use case UC-5</w:t>
            </w:r>
            <w:r w:rsidR="001F78B4" w:rsidRPr="00CC3C98">
              <w:t>.</w:t>
            </w:r>
          </w:p>
        </w:tc>
      </w:tr>
      <w:tr w:rsidR="00122F66" w:rsidRPr="00CC3C98" w:rsidTr="00CF595C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lang w:val="en-US"/>
              </w:rPr>
            </w:pPr>
            <w:r w:rsidRPr="00CC3C98"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3385" w:rsidRPr="00CC3C98" w:rsidRDefault="003E3385" w:rsidP="003E3385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Đăng nhập thành công.</w:t>
            </w:r>
          </w:p>
          <w:p w:rsidR="00122F66" w:rsidRPr="00CC3C98" w:rsidRDefault="003E3385" w:rsidP="003E3385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  <w:lang w:val="en-US"/>
              </w:rPr>
              <w:t xml:space="preserve">Quyền </w:t>
            </w:r>
            <w:r w:rsidR="00566758" w:rsidRPr="00CC3C98">
              <w:rPr>
                <w:rFonts w:eastAsia="SimSun"/>
                <w:lang w:val="en-US"/>
              </w:rPr>
              <w:t xml:space="preserve">hạn Adminstrator </w:t>
            </w:r>
            <w:r w:rsidRPr="00CC3C98">
              <w:rPr>
                <w:rFonts w:eastAsia="SimSun"/>
                <w:lang w:val="en-US"/>
              </w:rPr>
              <w:t>hoặc giáo vụ.</w:t>
            </w:r>
          </w:p>
        </w:tc>
      </w:tr>
      <w:tr w:rsidR="00122F66" w:rsidRPr="00CC3C98" w:rsidTr="00CF595C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57357E" w:rsidP="00CF595C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</w:rPr>
              <w:t xml:space="preserve">Sau khi thay đổi thành công, các quy định về điểm số, tuổi, tên </w:t>
            </w:r>
          </w:p>
        </w:tc>
      </w:tr>
    </w:tbl>
    <w:p w:rsidR="00A55A71" w:rsidRPr="00CC3C98" w:rsidRDefault="00A55A71" w:rsidP="00122F66"/>
    <w:p w:rsidR="00122F66" w:rsidRPr="00CC3C98" w:rsidRDefault="00A55A71" w:rsidP="00A55A71">
      <w:pPr>
        <w:widowControl/>
        <w:spacing w:line="240" w:lineRule="auto"/>
      </w:pPr>
      <w:r w:rsidRPr="00CC3C98">
        <w:br w:type="page"/>
      </w:r>
    </w:p>
    <w:p w:rsidR="00122F66" w:rsidRPr="00CC3C98" w:rsidRDefault="00122F66" w:rsidP="000853B7">
      <w:pPr>
        <w:pStyle w:val="Heading4"/>
        <w:keepNext w:val="0"/>
        <w:spacing w:before="240" w:after="240" w:line="276" w:lineRule="auto"/>
        <w:ind w:left="1728" w:hanging="648"/>
        <w:contextualSpacing/>
        <w:rPr>
          <w:rFonts w:ascii="Times New Roman" w:hAnsi="Times New Roman"/>
        </w:rPr>
      </w:pPr>
      <w:r w:rsidRPr="00CC3C98">
        <w:rPr>
          <w:rFonts w:ascii="Times New Roman" w:hAnsi="Times New Roman"/>
        </w:rPr>
        <w:t xml:space="preserve">Use case </w:t>
      </w:r>
      <w:r w:rsidRPr="00CC3C98">
        <w:rPr>
          <w:rFonts w:ascii="Times New Roman" w:hAnsi="Times New Roman"/>
          <w:lang w:val="en-US"/>
        </w:rPr>
        <w:t>UC-1</w:t>
      </w:r>
      <w:r w:rsidR="00414CB2" w:rsidRPr="00CC3C98">
        <w:rPr>
          <w:rFonts w:ascii="Times New Roman" w:hAnsi="Times New Roman"/>
          <w:lang w:val="en-US"/>
        </w:rPr>
        <w:t>4</w:t>
      </w:r>
      <w:r w:rsidRPr="00CC3C98">
        <w:rPr>
          <w:rFonts w:ascii="Times New Roman" w:hAnsi="Times New Roman"/>
        </w:rPr>
        <w:t xml:space="preserve">, </w:t>
      </w:r>
      <w:r w:rsidR="009A1F37" w:rsidRPr="00CC3C98">
        <w:rPr>
          <w:rFonts w:ascii="Times New Roman" w:eastAsia="SimSun" w:hAnsi="Times New Roman"/>
          <w:lang w:val="en-US"/>
        </w:rPr>
        <w:t>Quản lý tài khoả</w:t>
      </w:r>
      <w:r w:rsidR="00EF050B" w:rsidRPr="00CC3C98">
        <w:rPr>
          <w:rFonts w:ascii="Times New Roman" w:eastAsia="SimSun" w:hAnsi="Times New Roman"/>
          <w:lang w:val="en-US"/>
        </w:rPr>
        <w:t>n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b/>
                <w:i/>
              </w:rPr>
            </w:pPr>
            <w:r w:rsidRPr="00CC3C98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EF050B" w:rsidP="00CF595C">
            <w:pPr>
              <w:rPr>
                <w:rFonts w:eastAsia="SimSun"/>
                <w:b/>
                <w:lang w:val="en-US"/>
              </w:rPr>
            </w:pPr>
            <w:r w:rsidRPr="00CC3C98">
              <w:rPr>
                <w:rFonts w:eastAsia="SimSun"/>
                <w:b/>
              </w:rPr>
              <w:t>UC</w:t>
            </w:r>
            <w:r w:rsidR="00122F66" w:rsidRPr="00CC3C98">
              <w:rPr>
                <w:rFonts w:eastAsia="SimSun"/>
                <w:b/>
              </w:rPr>
              <w:t>-1</w:t>
            </w:r>
            <w:r w:rsidRPr="00CC3C98">
              <w:rPr>
                <w:rFonts w:eastAsia="SimSun"/>
                <w:b/>
                <w:lang w:val="en-US"/>
              </w:rPr>
              <w:t>4</w:t>
            </w:r>
          </w:p>
        </w:tc>
      </w:tr>
      <w:tr w:rsidR="00122F66" w:rsidRPr="00CC3C98" w:rsidTr="00CF595C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color w:val="0000FF"/>
              </w:rPr>
            </w:pPr>
            <w:r w:rsidRPr="00CC3C98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971981" w:rsidP="00CF595C">
            <w:pPr>
              <w:rPr>
                <w:rFonts w:eastAsia="SimSun"/>
                <w:color w:val="0000FF"/>
              </w:rPr>
            </w:pPr>
            <w:r w:rsidRPr="00CC3C98">
              <w:rPr>
                <w:rFonts w:eastAsia="SimSun"/>
                <w:lang w:val="en-US"/>
              </w:rPr>
              <w:t>Quản lý tài khoản</w:t>
            </w:r>
          </w:p>
        </w:tc>
      </w:tr>
      <w:tr w:rsidR="00122F66" w:rsidRPr="00CC3C98" w:rsidTr="00CF595C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548" w:rsidRPr="00CC3C98" w:rsidRDefault="00752548" w:rsidP="00752548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Chức năng dành cho admin.</w:t>
            </w:r>
          </w:p>
          <w:p w:rsidR="00752548" w:rsidRPr="00CC3C98" w:rsidRDefault="00752548" w:rsidP="00752548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Thêm tài khoản.</w:t>
            </w:r>
          </w:p>
          <w:p w:rsidR="00752548" w:rsidRPr="00CC3C98" w:rsidRDefault="00752548" w:rsidP="00752548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Cập nhật thông tin tài khoản.</w:t>
            </w:r>
          </w:p>
          <w:p w:rsidR="00122F66" w:rsidRPr="00CC3C98" w:rsidRDefault="00752548" w:rsidP="00752548">
            <w:pPr>
              <w:rPr>
                <w:rFonts w:eastAsia="SimSun"/>
              </w:rPr>
            </w:pPr>
            <w:r w:rsidRPr="00CC3C98">
              <w:rPr>
                <w:rFonts w:eastAsia="SimSun"/>
                <w:lang w:val="en-US"/>
              </w:rPr>
              <w:t>Xoá thông tin tài khoản.</w:t>
            </w:r>
          </w:p>
        </w:tc>
      </w:tr>
      <w:tr w:rsidR="00122F66" w:rsidRPr="00CC3C98" w:rsidTr="00CF595C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DB72D8" w:rsidP="00DB72D8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  <w:lang w:val="en-US"/>
              </w:rPr>
            </w:pPr>
            <w:r w:rsidRPr="00CC3C98">
              <w:rPr>
                <w:rFonts w:eastAsia="SimSun"/>
                <w:szCs w:val="24"/>
                <w:lang w:val="en-US"/>
              </w:rPr>
              <w:t xml:space="preserve">1/ Adminstrator -&gt; </w:t>
            </w:r>
            <w:r w:rsidR="00E233F6" w:rsidRPr="00CC3C98">
              <w:rPr>
                <w:rFonts w:eastAsia="SimSun"/>
                <w:szCs w:val="24"/>
                <w:lang w:val="en-US"/>
              </w:rPr>
              <w:t>Chọn các chức năng.</w:t>
            </w:r>
          </w:p>
          <w:p w:rsidR="003E498F" w:rsidRPr="00CC3C98" w:rsidRDefault="003E498F" w:rsidP="00DB72D8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  <w:lang w:val="en-US"/>
              </w:rPr>
            </w:pPr>
            <w:r w:rsidRPr="00CC3C98">
              <w:rPr>
                <w:rFonts w:eastAsia="SimSun"/>
                <w:szCs w:val="24"/>
                <w:lang w:val="en-US"/>
              </w:rPr>
              <w:t>2/ Cập nhật thông tin.</w:t>
            </w:r>
          </w:p>
        </w:tc>
      </w:tr>
      <w:tr w:rsidR="00122F66" w:rsidRPr="00CC3C98" w:rsidTr="00CF595C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4B0B70" w:rsidP="00CF595C">
            <w:pPr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lang w:val="en-US"/>
              </w:rPr>
              <w:t>Không có.</w:t>
            </w:r>
          </w:p>
        </w:tc>
      </w:tr>
      <w:tr w:rsidR="00122F66" w:rsidRPr="00CC3C98" w:rsidTr="00CF595C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  <w:lang w:val="en-US"/>
              </w:rPr>
            </w:pPr>
            <w:r w:rsidRPr="00CC3C98"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7BB8" w:rsidRPr="00CC3C98" w:rsidRDefault="00397BB8" w:rsidP="00397BB8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Đăng nhập thành công.</w:t>
            </w:r>
          </w:p>
          <w:p w:rsidR="00122F66" w:rsidRPr="00CC3C98" w:rsidRDefault="00397BB8" w:rsidP="00397BB8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  <w:lang w:val="en-US"/>
              </w:rPr>
              <w:t>Quyền hạn Adminstrator.</w:t>
            </w:r>
          </w:p>
        </w:tc>
      </w:tr>
      <w:tr w:rsidR="00122F66" w:rsidRPr="00CC3C98" w:rsidTr="00CF595C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122F66" w:rsidP="00CF595C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66" w:rsidRPr="00CC3C98" w:rsidRDefault="006F356A" w:rsidP="000E5C41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  <w:lang w:val="en-US"/>
              </w:rPr>
              <w:t>Không có.</w:t>
            </w:r>
          </w:p>
        </w:tc>
      </w:tr>
    </w:tbl>
    <w:p w:rsidR="00012A93" w:rsidRPr="00CC3C98" w:rsidRDefault="00012A93" w:rsidP="00012A93">
      <w:pPr>
        <w:pStyle w:val="Heading4"/>
        <w:keepNext w:val="0"/>
        <w:spacing w:before="240" w:after="240" w:line="276" w:lineRule="auto"/>
        <w:ind w:left="1728" w:hanging="648"/>
        <w:contextualSpacing/>
        <w:rPr>
          <w:rFonts w:ascii="Times New Roman" w:hAnsi="Times New Roman"/>
        </w:rPr>
      </w:pPr>
      <w:r w:rsidRPr="00CC3C98">
        <w:rPr>
          <w:rFonts w:ascii="Times New Roman" w:hAnsi="Times New Roman"/>
        </w:rPr>
        <w:t xml:space="preserve">Use case </w:t>
      </w:r>
      <w:r w:rsidRPr="00CC3C98">
        <w:rPr>
          <w:rFonts w:ascii="Times New Roman" w:hAnsi="Times New Roman"/>
          <w:lang w:val="en-US"/>
        </w:rPr>
        <w:t>UC-1</w:t>
      </w:r>
      <w:r w:rsidR="00A56A71" w:rsidRPr="00CC3C98">
        <w:rPr>
          <w:rFonts w:ascii="Times New Roman" w:hAnsi="Times New Roman"/>
          <w:lang w:val="en-US"/>
        </w:rPr>
        <w:t>5</w:t>
      </w:r>
      <w:r w:rsidRPr="00CC3C98">
        <w:rPr>
          <w:rFonts w:ascii="Times New Roman" w:hAnsi="Times New Roman"/>
        </w:rPr>
        <w:t xml:space="preserve">, </w:t>
      </w:r>
      <w:r w:rsidRPr="00CC3C98">
        <w:rPr>
          <w:rFonts w:ascii="Times New Roman" w:eastAsia="SimSun" w:hAnsi="Times New Roman"/>
          <w:lang w:val="en-US"/>
        </w:rPr>
        <w:t>Quản lý tài khoản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012A93" w:rsidRPr="00CC3C98" w:rsidTr="00811DFD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A93" w:rsidRPr="00CC3C98" w:rsidRDefault="00012A93" w:rsidP="00811DFD">
            <w:pPr>
              <w:jc w:val="right"/>
              <w:rPr>
                <w:rFonts w:eastAsia="SimSun"/>
                <w:b/>
                <w:i/>
              </w:rPr>
            </w:pPr>
            <w:r w:rsidRPr="00CC3C98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A93" w:rsidRPr="00CC3C98" w:rsidRDefault="00012A93" w:rsidP="00811DFD">
            <w:pPr>
              <w:rPr>
                <w:rFonts w:eastAsia="SimSun"/>
                <w:b/>
                <w:lang w:val="en-US"/>
              </w:rPr>
            </w:pPr>
            <w:r w:rsidRPr="00CC3C98">
              <w:rPr>
                <w:rFonts w:eastAsia="SimSun"/>
                <w:b/>
              </w:rPr>
              <w:t>UC-1</w:t>
            </w:r>
            <w:r w:rsidR="00A56A71" w:rsidRPr="00CC3C98">
              <w:rPr>
                <w:rFonts w:eastAsia="SimSun"/>
                <w:b/>
                <w:lang w:val="en-US"/>
              </w:rPr>
              <w:t>5</w:t>
            </w:r>
          </w:p>
        </w:tc>
      </w:tr>
      <w:tr w:rsidR="00012A93" w:rsidRPr="00CC3C98" w:rsidTr="00811DFD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A93" w:rsidRPr="00CC3C98" w:rsidRDefault="00012A93" w:rsidP="00811DFD">
            <w:pPr>
              <w:jc w:val="right"/>
              <w:rPr>
                <w:rFonts w:eastAsia="SimSun"/>
                <w:i/>
                <w:color w:val="0000FF"/>
              </w:rPr>
            </w:pPr>
            <w:r w:rsidRPr="00CC3C98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A93" w:rsidRPr="00CC3C98" w:rsidRDefault="00433FF6" w:rsidP="00811DFD">
            <w:pPr>
              <w:rPr>
                <w:rFonts w:eastAsia="SimSun"/>
                <w:color w:val="0000FF"/>
              </w:rPr>
            </w:pPr>
            <w:r w:rsidRPr="00CC3C98">
              <w:rPr>
                <w:rFonts w:eastAsia="SimSun"/>
                <w:lang w:val="en-US"/>
              </w:rPr>
              <w:t>Tra/Xem tài khoản</w:t>
            </w:r>
          </w:p>
        </w:tc>
      </w:tr>
      <w:tr w:rsidR="00012A93" w:rsidRPr="00CC3C98" w:rsidTr="00811DFD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A93" w:rsidRPr="00CC3C98" w:rsidRDefault="00012A93" w:rsidP="00811DFD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A93" w:rsidRPr="00CC3C98" w:rsidRDefault="00D11FB6" w:rsidP="00811DFD">
            <w:pPr>
              <w:rPr>
                <w:rFonts w:eastAsia="SimSun"/>
              </w:rPr>
            </w:pPr>
            <w:r w:rsidRPr="00CC3C98">
              <w:rPr>
                <w:rFonts w:eastAsia="SimSun"/>
              </w:rPr>
              <w:t>Xem thông tin các tài khoản (không bao gồm tài khoản học sinh)</w:t>
            </w:r>
          </w:p>
        </w:tc>
      </w:tr>
      <w:tr w:rsidR="00012A93" w:rsidRPr="00CC3C98" w:rsidTr="00811DFD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A93" w:rsidRPr="00CC3C98" w:rsidRDefault="00012A93" w:rsidP="00811DFD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A93" w:rsidRPr="00CC3C98" w:rsidRDefault="00012A93" w:rsidP="00811DFD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  <w:lang w:val="en-US"/>
              </w:rPr>
            </w:pPr>
            <w:r w:rsidRPr="00CC3C98">
              <w:rPr>
                <w:rFonts w:eastAsia="SimSun"/>
                <w:szCs w:val="24"/>
                <w:lang w:val="en-US"/>
              </w:rPr>
              <w:t xml:space="preserve">1/ Adminstrator -&gt; </w:t>
            </w:r>
            <w:r w:rsidR="005F247A" w:rsidRPr="00CC3C98">
              <w:rPr>
                <w:rFonts w:eastAsia="SimSun"/>
                <w:szCs w:val="24"/>
                <w:lang w:val="en-US"/>
              </w:rPr>
              <w:t>Danh sách tài khoản.</w:t>
            </w:r>
          </w:p>
          <w:p w:rsidR="00012A93" w:rsidRPr="00CC3C98" w:rsidRDefault="001C69F6" w:rsidP="00811DFD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  <w:lang w:val="en-US"/>
              </w:rPr>
            </w:pPr>
            <w:r w:rsidRPr="00CC3C98">
              <w:rPr>
                <w:rFonts w:eastAsia="SimSun"/>
                <w:szCs w:val="24"/>
                <w:lang w:val="en-US"/>
              </w:rPr>
              <w:t>2/ Nhập thông tin.</w:t>
            </w:r>
          </w:p>
          <w:p w:rsidR="001C69F6" w:rsidRPr="00CC3C98" w:rsidRDefault="001C69F6" w:rsidP="00811DFD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  <w:lang w:val="en-US"/>
              </w:rPr>
            </w:pPr>
            <w:r w:rsidRPr="00CC3C98">
              <w:rPr>
                <w:rFonts w:eastAsia="SimSun"/>
                <w:szCs w:val="24"/>
                <w:lang w:val="en-US"/>
              </w:rPr>
              <w:t>3/ Xem thông tin tài khoản tìm được.</w:t>
            </w:r>
          </w:p>
        </w:tc>
      </w:tr>
      <w:tr w:rsidR="00012A93" w:rsidRPr="00CC3C98" w:rsidTr="00811DFD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A93" w:rsidRPr="00CC3C98" w:rsidRDefault="00012A93" w:rsidP="00811DFD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A93" w:rsidRPr="00CC3C98" w:rsidRDefault="00012A93" w:rsidP="00811DFD">
            <w:pPr>
              <w:rPr>
                <w:rFonts w:eastAsia="SimSun"/>
                <w:szCs w:val="24"/>
              </w:rPr>
            </w:pPr>
            <w:r w:rsidRPr="00CC3C98">
              <w:rPr>
                <w:rFonts w:eastAsia="SimSun"/>
                <w:lang w:val="en-US"/>
              </w:rPr>
              <w:t>Không có.</w:t>
            </w:r>
          </w:p>
        </w:tc>
      </w:tr>
      <w:tr w:rsidR="00012A93" w:rsidRPr="00CC3C98" w:rsidTr="00811DFD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A93" w:rsidRPr="00CC3C98" w:rsidRDefault="00012A93" w:rsidP="00811DFD">
            <w:pPr>
              <w:jc w:val="right"/>
              <w:rPr>
                <w:rFonts w:eastAsia="SimSun"/>
                <w:i/>
                <w:lang w:val="en-US"/>
              </w:rPr>
            </w:pPr>
            <w:r w:rsidRPr="00CC3C98"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A93" w:rsidRPr="00CC3C98" w:rsidRDefault="00012A93" w:rsidP="00811DFD">
            <w:pPr>
              <w:rPr>
                <w:rFonts w:eastAsia="SimSun"/>
                <w:lang w:val="en-US"/>
              </w:rPr>
            </w:pPr>
            <w:r w:rsidRPr="00CC3C98">
              <w:rPr>
                <w:rFonts w:eastAsia="SimSun"/>
                <w:lang w:val="en-US"/>
              </w:rPr>
              <w:t>Đăng nhập thành công.</w:t>
            </w:r>
          </w:p>
          <w:p w:rsidR="00012A93" w:rsidRPr="00CC3C98" w:rsidRDefault="00012A93" w:rsidP="00811DFD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  <w:lang w:val="en-US"/>
              </w:rPr>
              <w:t>Quyền hạn Adminstrator</w:t>
            </w:r>
            <w:r w:rsidR="00E00AD8" w:rsidRPr="00CC3C98">
              <w:rPr>
                <w:rFonts w:eastAsia="SimSun"/>
                <w:lang w:val="en-US"/>
              </w:rPr>
              <w:t xml:space="preserve"> và hiệu trưởng.</w:t>
            </w:r>
          </w:p>
        </w:tc>
      </w:tr>
      <w:tr w:rsidR="00012A93" w:rsidRPr="00CC3C98" w:rsidTr="00811DFD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A93" w:rsidRPr="00CC3C98" w:rsidRDefault="00012A93" w:rsidP="00811DFD">
            <w:pPr>
              <w:jc w:val="right"/>
              <w:rPr>
                <w:rFonts w:eastAsia="SimSun"/>
                <w:i/>
              </w:rPr>
            </w:pPr>
            <w:r w:rsidRPr="00CC3C98"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A93" w:rsidRPr="00CC3C98" w:rsidRDefault="00012A93" w:rsidP="00811DFD">
            <w:pPr>
              <w:rPr>
                <w:i/>
                <w:color w:val="0000FF"/>
                <w:szCs w:val="24"/>
              </w:rPr>
            </w:pPr>
            <w:r w:rsidRPr="00CC3C98">
              <w:rPr>
                <w:rFonts w:eastAsia="SimSun"/>
                <w:lang w:val="en-US"/>
              </w:rPr>
              <w:t>Không có.</w:t>
            </w:r>
          </w:p>
        </w:tc>
      </w:tr>
    </w:tbl>
    <w:p w:rsidR="00A81339" w:rsidRPr="00CC3C98" w:rsidRDefault="00A81339" w:rsidP="00012A93">
      <w:pPr>
        <w:rPr>
          <w:lang w:val="en-US"/>
        </w:rPr>
      </w:pPr>
    </w:p>
    <w:p w:rsidR="00012A93" w:rsidRPr="00CC3C98" w:rsidRDefault="00A81339" w:rsidP="00A81339">
      <w:pPr>
        <w:widowControl/>
        <w:spacing w:line="240" w:lineRule="auto"/>
        <w:rPr>
          <w:lang w:val="en-US"/>
        </w:rPr>
      </w:pPr>
      <w:r w:rsidRPr="00CC3C98">
        <w:rPr>
          <w:lang w:val="en-US"/>
        </w:rPr>
        <w:br w:type="page"/>
      </w:r>
    </w:p>
    <w:p w:rsidR="00505FB2" w:rsidRPr="009B63D6" w:rsidRDefault="00505FB2" w:rsidP="003560D7">
      <w:pPr>
        <w:pStyle w:val="Heading2"/>
        <w:rPr>
          <w:rFonts w:ascii="Times New Roman" w:hAnsi="Times New Roman"/>
        </w:rPr>
      </w:pPr>
      <w:bookmarkStart w:id="33" w:name="_Toc334194254"/>
      <w:bookmarkStart w:id="34" w:name="_Toc448775294"/>
      <w:r w:rsidRPr="009B63D6">
        <w:rPr>
          <w:rFonts w:ascii="Times New Roman" w:hAnsi="Times New Roman"/>
        </w:rPr>
        <w:t>Sơ đồ trạng thái</w:t>
      </w:r>
      <w:bookmarkEnd w:id="34"/>
    </w:p>
    <w:p w:rsidR="00505FB2" w:rsidRPr="00CC3C98" w:rsidRDefault="005E47A1" w:rsidP="00505FB2">
      <w:pPr>
        <w:pStyle w:val="Heading3"/>
        <w:keepNext w:val="0"/>
        <w:spacing w:before="240" w:after="240" w:line="276" w:lineRule="auto"/>
        <w:ind w:left="1224" w:hanging="504"/>
        <w:contextualSpacing/>
        <w:rPr>
          <w:rFonts w:ascii="Times New Roman" w:hAnsi="Times New Roman"/>
          <w:lang w:val="en-US"/>
        </w:rPr>
      </w:pPr>
      <w:r w:rsidRPr="00CC3C98">
        <w:rPr>
          <w:rFonts w:ascii="Times New Roman" w:hAnsi="Times New Roman"/>
          <w:noProof/>
          <w:lang w:eastAsia="vi-VN"/>
        </w:rPr>
        <w:drawing>
          <wp:anchor distT="0" distB="0" distL="114300" distR="114300" simplePos="0" relativeHeight="251660288" behindDoc="0" locked="0" layoutInCell="1" allowOverlap="1" wp14:anchorId="0AA36E56" wp14:editId="3ACC8A05">
            <wp:simplePos x="0" y="0"/>
            <wp:positionH relativeFrom="page">
              <wp:posOffset>17145</wp:posOffset>
            </wp:positionH>
            <wp:positionV relativeFrom="paragraph">
              <wp:posOffset>234950</wp:posOffset>
            </wp:positionV>
            <wp:extent cx="7540625" cy="2385060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FB2" w:rsidRPr="00CC3C98">
        <w:rPr>
          <w:rFonts w:ascii="Times New Roman" w:hAnsi="Times New Roman"/>
          <w:lang w:val="en-US"/>
        </w:rPr>
        <w:t>State chart “User” (Hiệu trưởng, học sinh, giáo viên)</w:t>
      </w:r>
    </w:p>
    <w:p w:rsidR="00A81339" w:rsidRPr="00CC3C98" w:rsidRDefault="00A81339" w:rsidP="00A81339">
      <w:pPr>
        <w:rPr>
          <w:lang w:val="en-US"/>
        </w:rPr>
      </w:pPr>
    </w:p>
    <w:p w:rsidR="00505FB2" w:rsidRPr="00CC3C98" w:rsidRDefault="000010A2" w:rsidP="00505FB2">
      <w:pPr>
        <w:pStyle w:val="Heading3"/>
        <w:keepNext w:val="0"/>
        <w:spacing w:before="240" w:after="240" w:line="276" w:lineRule="auto"/>
        <w:ind w:left="1224" w:hanging="504"/>
        <w:contextualSpacing/>
        <w:rPr>
          <w:rFonts w:ascii="Times New Roman" w:hAnsi="Times New Roman"/>
          <w:lang w:val="en-US"/>
        </w:rPr>
      </w:pPr>
      <w:r w:rsidRPr="00CC3C98">
        <w:rPr>
          <w:rFonts w:ascii="Times New Roman" w:hAnsi="Times New Roman"/>
          <w:noProof/>
          <w:lang w:eastAsia="vi-VN"/>
        </w:rPr>
        <w:drawing>
          <wp:anchor distT="0" distB="0" distL="114300" distR="114300" simplePos="0" relativeHeight="251661312" behindDoc="0" locked="0" layoutInCell="1" allowOverlap="1" wp14:anchorId="53D7C52C" wp14:editId="17B3FD48">
            <wp:simplePos x="0" y="0"/>
            <wp:positionH relativeFrom="page">
              <wp:align>left</wp:align>
            </wp:positionH>
            <wp:positionV relativeFrom="paragraph">
              <wp:posOffset>471805</wp:posOffset>
            </wp:positionV>
            <wp:extent cx="7559040" cy="2738755"/>
            <wp:effectExtent l="0" t="0" r="381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B9A" w:rsidRPr="00CC3C98">
        <w:rPr>
          <w:rFonts w:ascii="Times New Roman" w:hAnsi="Times New Roman"/>
          <w:lang w:val="en-US"/>
        </w:rPr>
        <w:t>State chart “Quản lý</w:t>
      </w:r>
      <w:r w:rsidR="00505FB2" w:rsidRPr="00CC3C98">
        <w:rPr>
          <w:rFonts w:ascii="Times New Roman" w:hAnsi="Times New Roman"/>
          <w:lang w:val="en-US"/>
        </w:rPr>
        <w:t>”</w:t>
      </w:r>
      <w:r w:rsidR="00591C90" w:rsidRPr="00CC3C98">
        <w:rPr>
          <w:rFonts w:ascii="Times New Roman" w:hAnsi="Times New Roman"/>
          <w:lang w:val="en-US"/>
        </w:rPr>
        <w:t xml:space="preserve"> (Adminstrator, Giáo vụ)</w:t>
      </w:r>
    </w:p>
    <w:p w:rsidR="00505FB2" w:rsidRPr="00CC3C98" w:rsidRDefault="00505FB2" w:rsidP="00505FB2"/>
    <w:p w:rsidR="00505FB2" w:rsidRPr="009B63D6" w:rsidRDefault="00505FB2" w:rsidP="003560D7">
      <w:pPr>
        <w:pStyle w:val="Heading1"/>
        <w:rPr>
          <w:rFonts w:ascii="Times New Roman" w:hAnsi="Times New Roman"/>
        </w:rPr>
      </w:pPr>
      <w:bookmarkStart w:id="35" w:name="_Toc448775295"/>
      <w:r w:rsidRPr="009B63D6">
        <w:rPr>
          <w:rFonts w:ascii="Times New Roman" w:hAnsi="Times New Roman"/>
        </w:rPr>
        <w:t>Thiết kế phần mềm</w:t>
      </w:r>
      <w:bookmarkEnd w:id="35"/>
    </w:p>
    <w:p w:rsidR="00505FB2" w:rsidRPr="009B63D6" w:rsidRDefault="00505FB2" w:rsidP="003560D7">
      <w:pPr>
        <w:pStyle w:val="Heading2"/>
        <w:rPr>
          <w:rFonts w:ascii="Times New Roman" w:hAnsi="Times New Roman"/>
        </w:rPr>
      </w:pPr>
      <w:bookmarkStart w:id="36" w:name="_Toc448775296"/>
      <w:r w:rsidRPr="009B63D6">
        <w:rPr>
          <w:rFonts w:ascii="Times New Roman" w:hAnsi="Times New Roman"/>
        </w:rPr>
        <w:t>Thiết kế dữ liệu</w:t>
      </w:r>
      <w:bookmarkEnd w:id="33"/>
      <w:bookmarkEnd w:id="36"/>
    </w:p>
    <w:p w:rsidR="00505FB2" w:rsidRPr="009B63D6" w:rsidRDefault="00505FB2" w:rsidP="003560D7">
      <w:pPr>
        <w:pStyle w:val="Heading3"/>
        <w:rPr>
          <w:rFonts w:ascii="Times New Roman" w:hAnsi="Times New Roman"/>
          <w:b/>
        </w:rPr>
      </w:pPr>
      <w:r w:rsidRPr="009B63D6">
        <w:rPr>
          <w:rFonts w:ascii="Times New Roman" w:hAnsi="Times New Roman"/>
          <w:b/>
        </w:rPr>
        <w:t>Mô hình hoá dữ liệu (Class Diagram)</w:t>
      </w:r>
    </w:p>
    <w:p w:rsidR="009A00FA" w:rsidRPr="00CC3C98" w:rsidRDefault="001A6BB8" w:rsidP="009A00FA">
      <w:pPr>
        <w:rPr>
          <w:lang w:val="en-US"/>
        </w:rPr>
      </w:pPr>
      <w:r w:rsidRPr="00CC3C9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1.25pt;margin-top:1.8pt;width:534pt;height:324pt;z-index:251664384;mso-position-horizontal-relative:text;mso-position-vertical-relative:text" o:allowoverlap="f">
            <v:imagedata r:id="rId19" o:title="L"/>
            <w10:wrap type="square"/>
          </v:shape>
        </w:pict>
      </w:r>
    </w:p>
    <w:p w:rsidR="00505FB2" w:rsidRPr="009B63D6" w:rsidRDefault="00505FB2" w:rsidP="003560D7">
      <w:pPr>
        <w:pStyle w:val="Heading3"/>
        <w:rPr>
          <w:rFonts w:ascii="Times New Roman" w:hAnsi="Times New Roman"/>
          <w:b/>
        </w:rPr>
      </w:pPr>
      <w:bookmarkStart w:id="37" w:name="_Toc334194256"/>
      <w:r w:rsidRPr="009B63D6">
        <w:rPr>
          <w:rFonts w:ascii="Times New Roman" w:hAnsi="Times New Roman"/>
          <w:b/>
        </w:rPr>
        <w:t>Đặc tả thành phần dữ liệu</w:t>
      </w:r>
      <w:bookmarkEnd w:id="37"/>
    </w:p>
    <w:p w:rsidR="00122F66" w:rsidRPr="009B63D6" w:rsidRDefault="00C51373" w:rsidP="00122F66">
      <w:r w:rsidRPr="009B63D6">
        <w:rPr>
          <w:noProof/>
          <w:lang w:eastAsia="vi-VN"/>
        </w:rPr>
        <w:drawing>
          <wp:anchor distT="0" distB="0" distL="114300" distR="114300" simplePos="0" relativeHeight="251662336" behindDoc="0" locked="0" layoutInCell="1" allowOverlap="1" wp14:anchorId="6F0873E4" wp14:editId="3252EFA2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6976110" cy="3314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1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2F66" w:rsidRPr="009B63D6" w:rsidSect="00301562">
      <w:headerReference w:type="default" r:id="rId21"/>
      <w:footerReference w:type="default" r:id="rId2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22A" w:rsidRDefault="00E9722A">
      <w:r>
        <w:separator/>
      </w:r>
    </w:p>
  </w:endnote>
  <w:endnote w:type="continuationSeparator" w:id="0">
    <w:p w:rsidR="00E9722A" w:rsidRDefault="00E9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E23" w:rsidRDefault="00E37E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E23" w:rsidRDefault="00E37E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E23" w:rsidRDefault="00E37E2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811DFD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811DFD" w:rsidRPr="007A1DE8" w:rsidRDefault="00811DFD" w:rsidP="007A1DE8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811DFD" w:rsidRPr="00B871C5" w:rsidRDefault="00811DFD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37E23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811DFD" w:rsidRDefault="00811D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22A" w:rsidRDefault="00E9722A">
      <w:r>
        <w:separator/>
      </w:r>
    </w:p>
  </w:footnote>
  <w:footnote w:type="continuationSeparator" w:id="0">
    <w:p w:rsidR="00E9722A" w:rsidRDefault="00E97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E23" w:rsidRDefault="00E37E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95C" w:rsidRDefault="00CF595C" w:rsidP="003701D7"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8F38E7" wp14:editId="0886D2FC">
              <wp:simplePos x="0" y="0"/>
              <wp:positionH relativeFrom="page">
                <wp:posOffset>-20955</wp:posOffset>
              </wp:positionH>
              <wp:positionV relativeFrom="page">
                <wp:posOffset>17145</wp:posOffset>
              </wp:positionV>
              <wp:extent cx="1183005" cy="106553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6553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312E8" id="Freeform 1" o:spid="_x0000_s1026" style="position:absolute;margin-left:-1.65pt;margin-top:1.35pt;width:93.15pt;height:839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cmRw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655300;1183005,10655300;1183005,0" o:connectangles="0,0,0,0,0"/>
              <w10:wrap anchorx="page" anchory="page"/>
            </v:shape>
          </w:pict>
        </mc:Fallback>
      </mc:AlternateContent>
    </w:r>
  </w:p>
  <w:tbl>
    <w:tblPr>
      <w:tblW w:w="95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6480"/>
    </w:tblGrid>
    <w:tr w:rsidR="00CF595C" w:rsidTr="008E31ED">
      <w:tc>
        <w:tcPr>
          <w:tcW w:w="3078" w:type="dxa"/>
          <w:shd w:val="clear" w:color="auto" w:fill="auto"/>
        </w:tcPr>
        <w:p w:rsidR="00CF595C" w:rsidRPr="00457209" w:rsidRDefault="00CF595C" w:rsidP="00DC363E">
          <w:r>
            <w:rPr>
              <w:noProof/>
              <w:lang w:eastAsia="vi-VN"/>
            </w:rPr>
            <w:drawing>
              <wp:inline distT="0" distB="0" distL="0" distR="0" wp14:anchorId="3758B197" wp14:editId="60A1AF7E">
                <wp:extent cx="828675" cy="647700"/>
                <wp:effectExtent l="0" t="0" r="9525" b="0"/>
                <wp:docPr id="15" name="Picture 20" descr="http://www.hcmus.edu.vn/images/stories/logo-khtn2009_transpa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http://www.hcmus.edu.vn/images/stories/logo-khtn2009_transparen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i/>
              <w:noProof/>
              <w:lang w:eastAsia="vi-VN"/>
            </w:rPr>
            <w:drawing>
              <wp:inline distT="0" distB="0" distL="0" distR="0" wp14:anchorId="35D6531C" wp14:editId="7A3F26F2">
                <wp:extent cx="885825" cy="561975"/>
                <wp:effectExtent l="0" t="0" r="9525" b="9525"/>
                <wp:docPr id="16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F595C" w:rsidRPr="004E21B2" w:rsidRDefault="00CF595C" w:rsidP="004E4257">
          <w:pPr>
            <w:rPr>
              <w:lang w:val="en-US"/>
            </w:rPr>
          </w:pPr>
        </w:p>
        <w:p w:rsidR="00CF595C" w:rsidRPr="004E21B2" w:rsidRDefault="00CF595C" w:rsidP="004E4257">
          <w:pPr>
            <w:rPr>
              <w:lang w:val="en-US"/>
            </w:rPr>
          </w:pPr>
        </w:p>
      </w:tc>
      <w:tc>
        <w:tcPr>
          <w:tcW w:w="6480" w:type="dxa"/>
          <w:shd w:val="clear" w:color="auto" w:fill="auto"/>
        </w:tcPr>
        <w:p w:rsidR="00CF595C" w:rsidRPr="007A3F5B" w:rsidRDefault="00CF595C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  <w:lang w:val="en-US"/>
            </w:rPr>
            <w:t xml:space="preserve">TRƯỜNG ĐH </w:t>
          </w:r>
          <w:r w:rsidRPr="007A3F5B">
            <w:rPr>
              <w:rFonts w:ascii="Segoe UI" w:hAnsi="Segoe UI" w:cs="Segoe UI"/>
              <w:b/>
              <w:sz w:val="36"/>
            </w:rPr>
            <w:t>KHOA HỌC TỰ NHIÊN</w:t>
          </w:r>
        </w:p>
        <w:p w:rsidR="00CF595C" w:rsidRPr="007A3F5B" w:rsidRDefault="00CF595C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</w:rPr>
            <w:t>KHOA CÔNG NGHỆ THÔNG TIN</w:t>
          </w:r>
        </w:p>
        <w:p w:rsidR="00CF595C" w:rsidRPr="007A3F5B" w:rsidRDefault="00CF595C" w:rsidP="008E31ED">
          <w:pPr>
            <w:spacing w:line="240" w:lineRule="auto"/>
            <w:jc w:val="center"/>
            <w:rPr>
              <w:rFonts w:ascii="Segoe UI" w:hAnsi="Segoe UI" w:cs="Segoe UI"/>
              <w:color w:val="FFFFFF"/>
              <w:sz w:val="2"/>
              <w:szCs w:val="2"/>
            </w:rPr>
          </w:pPr>
          <w:r w:rsidRPr="007A3F5B">
            <w:rPr>
              <w:rFonts w:ascii="Segoe UI" w:hAnsi="Segoe UI" w:cs="Segoe UI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CF595C" w:rsidRPr="00435847" w:rsidRDefault="00CF595C" w:rsidP="003701D7">
    <w:pPr>
      <w:pStyle w:val="Title"/>
    </w:pPr>
  </w:p>
  <w:p w:rsidR="00E37E23" w:rsidRPr="00E37E23" w:rsidRDefault="00CF595C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4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E37E23">
      <w:rPr>
        <w:rFonts w:ascii="Tahoma" w:eastAsia="Tahoma" w:hAnsi="Tahoma" w:cs="Tahoma"/>
        <w:b/>
        <w:bCs/>
        <w:color w:val="FF9900"/>
        <w:spacing w:val="10"/>
        <w:kern w:val="24"/>
        <w:sz w:val="4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r w:rsidR="00E37E23">
      <w:rPr>
        <w:rFonts w:ascii="Tahoma" w:eastAsia="Tahoma" w:hAnsi="Tahoma" w:cs="Tahoma"/>
        <w:b/>
        <w:bCs/>
        <w:color w:val="FF9900"/>
        <w:spacing w:val="10"/>
        <w:kern w:val="24"/>
        <w:sz w:val="4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án</w:t>
    </w:r>
    <w:bookmarkStart w:id="0" w:name="_GoBack"/>
    <w:bookmarkEnd w:id="0"/>
  </w:p>
  <w:p w:rsidR="00CF595C" w:rsidRPr="00E37E23" w:rsidRDefault="00CF595C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4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E37E23">
      <w:rPr>
        <w:rFonts w:ascii="Tahoma" w:eastAsia="Tahoma" w:hAnsi="Tahoma" w:cs="Tahoma"/>
        <w:b/>
        <w:bCs/>
        <w:color w:val="FF9900"/>
        <w:spacing w:val="10"/>
        <w:kern w:val="24"/>
        <w:sz w:val="4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Nhập môn Công nghệ phần mềm</w:t>
    </w:r>
  </w:p>
  <w:p w:rsidR="00CF595C" w:rsidRPr="00E37E23" w:rsidRDefault="00CF595C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E37E23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Lớp 15HCB2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E23" w:rsidRDefault="00E37E2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811DFD" w:rsidTr="004E21B2">
      <w:tc>
        <w:tcPr>
          <w:tcW w:w="6623" w:type="dxa"/>
          <w:shd w:val="clear" w:color="auto" w:fill="auto"/>
        </w:tcPr>
        <w:p w:rsidR="00811DFD" w:rsidRPr="001C3746" w:rsidRDefault="00811DFD">
          <w:pPr>
            <w:pStyle w:val="Header"/>
            <w:rPr>
              <w:b/>
              <w:color w:val="0000FF"/>
              <w:lang w:val="en-US"/>
            </w:rPr>
          </w:pPr>
          <w:r w:rsidRPr="001C3746">
            <w:rPr>
              <w:b/>
              <w:lang w:val="en-US"/>
            </w:rPr>
            <w:t>Quản lý học sinh</w:t>
          </w:r>
        </w:p>
      </w:tc>
      <w:tc>
        <w:tcPr>
          <w:tcW w:w="2845" w:type="dxa"/>
          <w:shd w:val="clear" w:color="auto" w:fill="auto"/>
        </w:tcPr>
        <w:p w:rsidR="00811DFD" w:rsidRPr="004E21B2" w:rsidRDefault="00811DFD" w:rsidP="001C3746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3.0</w:t>
          </w:r>
        </w:p>
      </w:tc>
    </w:tr>
    <w:tr w:rsidR="00811DFD" w:rsidTr="004E21B2">
      <w:tc>
        <w:tcPr>
          <w:tcW w:w="6623" w:type="dxa"/>
          <w:shd w:val="clear" w:color="auto" w:fill="auto"/>
        </w:tcPr>
        <w:p w:rsidR="00811DFD" w:rsidRPr="00AD0FFB" w:rsidRDefault="00811DFD">
          <w:pPr>
            <w:pStyle w:val="Header"/>
            <w:rPr>
              <w:lang w:val="en-US"/>
            </w:rPr>
          </w:pPr>
          <w:r>
            <w:rPr>
              <w:lang w:val="en-US"/>
            </w:rPr>
            <w:t>Đặc tả yêu cầu</w:t>
          </w:r>
        </w:p>
      </w:tc>
      <w:tc>
        <w:tcPr>
          <w:tcW w:w="2845" w:type="dxa"/>
          <w:shd w:val="clear" w:color="auto" w:fill="auto"/>
        </w:tcPr>
        <w:p w:rsidR="00811DFD" w:rsidRPr="004E21B2" w:rsidRDefault="00811DFD" w:rsidP="005F3275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18/04/2016</w:t>
          </w:r>
        </w:p>
      </w:tc>
    </w:tr>
  </w:tbl>
  <w:p w:rsidR="00811DFD" w:rsidRPr="007A1DE8" w:rsidRDefault="00811DF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F4EA44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574452"/>
    <w:multiLevelType w:val="hybridMultilevel"/>
    <w:tmpl w:val="BD6A203A"/>
    <w:lvl w:ilvl="0" w:tplc="9160B76E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DE292F"/>
    <w:multiLevelType w:val="hybridMultilevel"/>
    <w:tmpl w:val="6A2A412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15235"/>
    <w:multiLevelType w:val="hybridMultilevel"/>
    <w:tmpl w:val="11A2B102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2286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A4F61"/>
    <w:multiLevelType w:val="hybridMultilevel"/>
    <w:tmpl w:val="F3465F9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0026B"/>
    <w:rsid w:val="000010A2"/>
    <w:rsid w:val="00002FB3"/>
    <w:rsid w:val="000059E5"/>
    <w:rsid w:val="000100F0"/>
    <w:rsid w:val="00012A93"/>
    <w:rsid w:val="000163F7"/>
    <w:rsid w:val="0001641B"/>
    <w:rsid w:val="00022589"/>
    <w:rsid w:val="00030037"/>
    <w:rsid w:val="00030966"/>
    <w:rsid w:val="000324F8"/>
    <w:rsid w:val="000348DC"/>
    <w:rsid w:val="00036629"/>
    <w:rsid w:val="00040187"/>
    <w:rsid w:val="00046B27"/>
    <w:rsid w:val="000519D9"/>
    <w:rsid w:val="000522B8"/>
    <w:rsid w:val="0006608C"/>
    <w:rsid w:val="000670B2"/>
    <w:rsid w:val="00067CF3"/>
    <w:rsid w:val="0007330D"/>
    <w:rsid w:val="00074B58"/>
    <w:rsid w:val="000771A0"/>
    <w:rsid w:val="00080CA4"/>
    <w:rsid w:val="00082570"/>
    <w:rsid w:val="00082A3F"/>
    <w:rsid w:val="000853B7"/>
    <w:rsid w:val="000870F8"/>
    <w:rsid w:val="00092D51"/>
    <w:rsid w:val="000A0791"/>
    <w:rsid w:val="000A6748"/>
    <w:rsid w:val="000B44E8"/>
    <w:rsid w:val="000B4720"/>
    <w:rsid w:val="000B53C5"/>
    <w:rsid w:val="000C0CA8"/>
    <w:rsid w:val="000C334D"/>
    <w:rsid w:val="000C3FEA"/>
    <w:rsid w:val="000C4B36"/>
    <w:rsid w:val="000D1048"/>
    <w:rsid w:val="000E4852"/>
    <w:rsid w:val="000E5C41"/>
    <w:rsid w:val="000F19F0"/>
    <w:rsid w:val="000F1A4C"/>
    <w:rsid w:val="000F35EA"/>
    <w:rsid w:val="0011184A"/>
    <w:rsid w:val="00113693"/>
    <w:rsid w:val="00122F66"/>
    <w:rsid w:val="00124A0D"/>
    <w:rsid w:val="00126FED"/>
    <w:rsid w:val="001307E8"/>
    <w:rsid w:val="00130F87"/>
    <w:rsid w:val="00133F17"/>
    <w:rsid w:val="00135B96"/>
    <w:rsid w:val="00140FAB"/>
    <w:rsid w:val="00143DAF"/>
    <w:rsid w:val="00145CE2"/>
    <w:rsid w:val="00146D23"/>
    <w:rsid w:val="00155AF4"/>
    <w:rsid w:val="001616FD"/>
    <w:rsid w:val="0017696A"/>
    <w:rsid w:val="0017742B"/>
    <w:rsid w:val="00177B56"/>
    <w:rsid w:val="001813E3"/>
    <w:rsid w:val="00181534"/>
    <w:rsid w:val="001826AD"/>
    <w:rsid w:val="001845F8"/>
    <w:rsid w:val="00187F67"/>
    <w:rsid w:val="0019497C"/>
    <w:rsid w:val="00194B9A"/>
    <w:rsid w:val="001A0B10"/>
    <w:rsid w:val="001A1219"/>
    <w:rsid w:val="001A6BB8"/>
    <w:rsid w:val="001C3746"/>
    <w:rsid w:val="001C69F6"/>
    <w:rsid w:val="001D380A"/>
    <w:rsid w:val="001D48A9"/>
    <w:rsid w:val="001D57AC"/>
    <w:rsid w:val="001D5F56"/>
    <w:rsid w:val="001E0548"/>
    <w:rsid w:val="001E7117"/>
    <w:rsid w:val="001E7797"/>
    <w:rsid w:val="001E7C36"/>
    <w:rsid w:val="001F2BB4"/>
    <w:rsid w:val="001F7468"/>
    <w:rsid w:val="001F78B4"/>
    <w:rsid w:val="00210588"/>
    <w:rsid w:val="00221A67"/>
    <w:rsid w:val="00222663"/>
    <w:rsid w:val="00223229"/>
    <w:rsid w:val="00237D8B"/>
    <w:rsid w:val="00266528"/>
    <w:rsid w:val="00267F11"/>
    <w:rsid w:val="002707EB"/>
    <w:rsid w:val="002736B6"/>
    <w:rsid w:val="00275012"/>
    <w:rsid w:val="00277E9F"/>
    <w:rsid w:val="00281AE0"/>
    <w:rsid w:val="00281DB5"/>
    <w:rsid w:val="002905E6"/>
    <w:rsid w:val="002A1D0C"/>
    <w:rsid w:val="002B073F"/>
    <w:rsid w:val="002B4CC4"/>
    <w:rsid w:val="002B5D7C"/>
    <w:rsid w:val="002B704F"/>
    <w:rsid w:val="002B7E88"/>
    <w:rsid w:val="002D3098"/>
    <w:rsid w:val="002E17D7"/>
    <w:rsid w:val="002E5A69"/>
    <w:rsid w:val="002E7566"/>
    <w:rsid w:val="002F7049"/>
    <w:rsid w:val="0030143B"/>
    <w:rsid w:val="00301562"/>
    <w:rsid w:val="003051C0"/>
    <w:rsid w:val="00311705"/>
    <w:rsid w:val="0031511D"/>
    <w:rsid w:val="00315B5D"/>
    <w:rsid w:val="0031612E"/>
    <w:rsid w:val="00321D20"/>
    <w:rsid w:val="00323D49"/>
    <w:rsid w:val="0033424D"/>
    <w:rsid w:val="00335434"/>
    <w:rsid w:val="00336040"/>
    <w:rsid w:val="00340746"/>
    <w:rsid w:val="00343121"/>
    <w:rsid w:val="0034675B"/>
    <w:rsid w:val="00347838"/>
    <w:rsid w:val="00351794"/>
    <w:rsid w:val="00352537"/>
    <w:rsid w:val="003530C7"/>
    <w:rsid w:val="003548A8"/>
    <w:rsid w:val="003560D7"/>
    <w:rsid w:val="00367DA8"/>
    <w:rsid w:val="003701D7"/>
    <w:rsid w:val="00370D9B"/>
    <w:rsid w:val="003747E6"/>
    <w:rsid w:val="00374998"/>
    <w:rsid w:val="0037752B"/>
    <w:rsid w:val="00381E5E"/>
    <w:rsid w:val="003824DF"/>
    <w:rsid w:val="00397BB8"/>
    <w:rsid w:val="003A2BAC"/>
    <w:rsid w:val="003A3F05"/>
    <w:rsid w:val="003A4BCF"/>
    <w:rsid w:val="003A71C5"/>
    <w:rsid w:val="003B411A"/>
    <w:rsid w:val="003B48EC"/>
    <w:rsid w:val="003B4A65"/>
    <w:rsid w:val="003B4BA1"/>
    <w:rsid w:val="003B654E"/>
    <w:rsid w:val="003B7902"/>
    <w:rsid w:val="003C0130"/>
    <w:rsid w:val="003C3220"/>
    <w:rsid w:val="003C6EB8"/>
    <w:rsid w:val="003C74E9"/>
    <w:rsid w:val="003C7B72"/>
    <w:rsid w:val="003D0373"/>
    <w:rsid w:val="003D2078"/>
    <w:rsid w:val="003D3621"/>
    <w:rsid w:val="003D4A61"/>
    <w:rsid w:val="003E1A3F"/>
    <w:rsid w:val="003E3385"/>
    <w:rsid w:val="003E498F"/>
    <w:rsid w:val="003E5371"/>
    <w:rsid w:val="003E5EFA"/>
    <w:rsid w:val="003E6780"/>
    <w:rsid w:val="003F0F72"/>
    <w:rsid w:val="003F12B2"/>
    <w:rsid w:val="003F2F69"/>
    <w:rsid w:val="003F5694"/>
    <w:rsid w:val="0040159A"/>
    <w:rsid w:val="004016A9"/>
    <w:rsid w:val="00404C2A"/>
    <w:rsid w:val="00413FF4"/>
    <w:rsid w:val="00414CB2"/>
    <w:rsid w:val="00414EAA"/>
    <w:rsid w:val="004176B5"/>
    <w:rsid w:val="00420B04"/>
    <w:rsid w:val="00422FDC"/>
    <w:rsid w:val="00430A90"/>
    <w:rsid w:val="00432F6C"/>
    <w:rsid w:val="00433FF6"/>
    <w:rsid w:val="00435847"/>
    <w:rsid w:val="00436287"/>
    <w:rsid w:val="004372C6"/>
    <w:rsid w:val="00441EAB"/>
    <w:rsid w:val="00454556"/>
    <w:rsid w:val="004552F8"/>
    <w:rsid w:val="00456DA7"/>
    <w:rsid w:val="004967DE"/>
    <w:rsid w:val="004A112B"/>
    <w:rsid w:val="004A20EB"/>
    <w:rsid w:val="004B0B70"/>
    <w:rsid w:val="004B1D04"/>
    <w:rsid w:val="004B2D9F"/>
    <w:rsid w:val="004B63C6"/>
    <w:rsid w:val="004B7CC9"/>
    <w:rsid w:val="004C3B66"/>
    <w:rsid w:val="004D2848"/>
    <w:rsid w:val="004D4198"/>
    <w:rsid w:val="004D4A2A"/>
    <w:rsid w:val="004E0165"/>
    <w:rsid w:val="004E21B2"/>
    <w:rsid w:val="004E4257"/>
    <w:rsid w:val="004E7EA3"/>
    <w:rsid w:val="004F1AA0"/>
    <w:rsid w:val="004F37AD"/>
    <w:rsid w:val="0050431E"/>
    <w:rsid w:val="00505B90"/>
    <w:rsid w:val="00505FB2"/>
    <w:rsid w:val="0050617E"/>
    <w:rsid w:val="00512AB8"/>
    <w:rsid w:val="005174FA"/>
    <w:rsid w:val="00520270"/>
    <w:rsid w:val="005220BC"/>
    <w:rsid w:val="00524752"/>
    <w:rsid w:val="0052480F"/>
    <w:rsid w:val="0052517D"/>
    <w:rsid w:val="00534F70"/>
    <w:rsid w:val="00542936"/>
    <w:rsid w:val="00552602"/>
    <w:rsid w:val="00553547"/>
    <w:rsid w:val="00555480"/>
    <w:rsid w:val="00566758"/>
    <w:rsid w:val="00566EB7"/>
    <w:rsid w:val="00572867"/>
    <w:rsid w:val="0057357E"/>
    <w:rsid w:val="00574ED7"/>
    <w:rsid w:val="00576884"/>
    <w:rsid w:val="005802A5"/>
    <w:rsid w:val="0058274C"/>
    <w:rsid w:val="00591C90"/>
    <w:rsid w:val="00592877"/>
    <w:rsid w:val="005A0A9B"/>
    <w:rsid w:val="005A5A73"/>
    <w:rsid w:val="005A6159"/>
    <w:rsid w:val="005B180D"/>
    <w:rsid w:val="005C112E"/>
    <w:rsid w:val="005C1F72"/>
    <w:rsid w:val="005C65FB"/>
    <w:rsid w:val="005D639B"/>
    <w:rsid w:val="005E18E1"/>
    <w:rsid w:val="005E3A07"/>
    <w:rsid w:val="005E47A1"/>
    <w:rsid w:val="005F247A"/>
    <w:rsid w:val="005F3275"/>
    <w:rsid w:val="0060088C"/>
    <w:rsid w:val="00607080"/>
    <w:rsid w:val="006172D8"/>
    <w:rsid w:val="00621F48"/>
    <w:rsid w:val="00623583"/>
    <w:rsid w:val="00624080"/>
    <w:rsid w:val="006257BE"/>
    <w:rsid w:val="006312B6"/>
    <w:rsid w:val="0063305E"/>
    <w:rsid w:val="00634EC7"/>
    <w:rsid w:val="00641425"/>
    <w:rsid w:val="00643BB4"/>
    <w:rsid w:val="00645F8A"/>
    <w:rsid w:val="00650A3C"/>
    <w:rsid w:val="00654298"/>
    <w:rsid w:val="00654DA5"/>
    <w:rsid w:val="00655794"/>
    <w:rsid w:val="006703C2"/>
    <w:rsid w:val="006704C7"/>
    <w:rsid w:val="00671FE8"/>
    <w:rsid w:val="006753B4"/>
    <w:rsid w:val="00675D2D"/>
    <w:rsid w:val="00683AE2"/>
    <w:rsid w:val="006855DC"/>
    <w:rsid w:val="006903FE"/>
    <w:rsid w:val="00690E02"/>
    <w:rsid w:val="00692C56"/>
    <w:rsid w:val="006A0EFA"/>
    <w:rsid w:val="006A3084"/>
    <w:rsid w:val="006A498C"/>
    <w:rsid w:val="006B42CA"/>
    <w:rsid w:val="006B7991"/>
    <w:rsid w:val="006C4AFB"/>
    <w:rsid w:val="006C556C"/>
    <w:rsid w:val="006C6C75"/>
    <w:rsid w:val="006D0AC7"/>
    <w:rsid w:val="006D31FF"/>
    <w:rsid w:val="006E0071"/>
    <w:rsid w:val="006E1202"/>
    <w:rsid w:val="006E420F"/>
    <w:rsid w:val="006E4BB1"/>
    <w:rsid w:val="006E4FF7"/>
    <w:rsid w:val="006E56E2"/>
    <w:rsid w:val="006E777E"/>
    <w:rsid w:val="006F356A"/>
    <w:rsid w:val="006F63CD"/>
    <w:rsid w:val="00710BDF"/>
    <w:rsid w:val="00715269"/>
    <w:rsid w:val="0072113A"/>
    <w:rsid w:val="00723B0F"/>
    <w:rsid w:val="00732B99"/>
    <w:rsid w:val="007338F6"/>
    <w:rsid w:val="00741C95"/>
    <w:rsid w:val="007426F5"/>
    <w:rsid w:val="00742F4E"/>
    <w:rsid w:val="00752548"/>
    <w:rsid w:val="00754202"/>
    <w:rsid w:val="00756F72"/>
    <w:rsid w:val="00763685"/>
    <w:rsid w:val="007650D7"/>
    <w:rsid w:val="007707BE"/>
    <w:rsid w:val="00771C4C"/>
    <w:rsid w:val="00774370"/>
    <w:rsid w:val="00775311"/>
    <w:rsid w:val="007758A5"/>
    <w:rsid w:val="00776653"/>
    <w:rsid w:val="007766F3"/>
    <w:rsid w:val="00777C48"/>
    <w:rsid w:val="00780D76"/>
    <w:rsid w:val="00782046"/>
    <w:rsid w:val="00783987"/>
    <w:rsid w:val="00791323"/>
    <w:rsid w:val="007914C4"/>
    <w:rsid w:val="0079204C"/>
    <w:rsid w:val="0079564C"/>
    <w:rsid w:val="00795BD6"/>
    <w:rsid w:val="007A18BB"/>
    <w:rsid w:val="007A1DE8"/>
    <w:rsid w:val="007A3F5B"/>
    <w:rsid w:val="007B238F"/>
    <w:rsid w:val="007B4728"/>
    <w:rsid w:val="007C055A"/>
    <w:rsid w:val="007C6F7F"/>
    <w:rsid w:val="007D26F3"/>
    <w:rsid w:val="007D682A"/>
    <w:rsid w:val="007E09E5"/>
    <w:rsid w:val="007E5661"/>
    <w:rsid w:val="007E79A4"/>
    <w:rsid w:val="007F04D3"/>
    <w:rsid w:val="007F204D"/>
    <w:rsid w:val="007F21C9"/>
    <w:rsid w:val="007F611A"/>
    <w:rsid w:val="0080655F"/>
    <w:rsid w:val="00811DFD"/>
    <w:rsid w:val="00814BA5"/>
    <w:rsid w:val="008156DB"/>
    <w:rsid w:val="008167D5"/>
    <w:rsid w:val="00822161"/>
    <w:rsid w:val="0082292E"/>
    <w:rsid w:val="008243D9"/>
    <w:rsid w:val="0082452E"/>
    <w:rsid w:val="00824A82"/>
    <w:rsid w:val="00831BA9"/>
    <w:rsid w:val="00837E81"/>
    <w:rsid w:val="00855C9E"/>
    <w:rsid w:val="00856B9A"/>
    <w:rsid w:val="00877966"/>
    <w:rsid w:val="00880B55"/>
    <w:rsid w:val="00881EC4"/>
    <w:rsid w:val="00882DBA"/>
    <w:rsid w:val="008844F8"/>
    <w:rsid w:val="008852E2"/>
    <w:rsid w:val="00890360"/>
    <w:rsid w:val="00897704"/>
    <w:rsid w:val="008A0148"/>
    <w:rsid w:val="008A2297"/>
    <w:rsid w:val="008B46B0"/>
    <w:rsid w:val="008B4A64"/>
    <w:rsid w:val="008C2029"/>
    <w:rsid w:val="008D0154"/>
    <w:rsid w:val="008D2FC6"/>
    <w:rsid w:val="008E1879"/>
    <w:rsid w:val="008E2680"/>
    <w:rsid w:val="008E31ED"/>
    <w:rsid w:val="008E74E2"/>
    <w:rsid w:val="008F2F96"/>
    <w:rsid w:val="008F4D8E"/>
    <w:rsid w:val="009034B0"/>
    <w:rsid w:val="009054B6"/>
    <w:rsid w:val="009107A7"/>
    <w:rsid w:val="00916C6D"/>
    <w:rsid w:val="00926FA9"/>
    <w:rsid w:val="00930567"/>
    <w:rsid w:val="00935987"/>
    <w:rsid w:val="009407BF"/>
    <w:rsid w:val="00944CD3"/>
    <w:rsid w:val="0094723C"/>
    <w:rsid w:val="0095195F"/>
    <w:rsid w:val="00954298"/>
    <w:rsid w:val="009544F9"/>
    <w:rsid w:val="009558A2"/>
    <w:rsid w:val="009611FA"/>
    <w:rsid w:val="0096330B"/>
    <w:rsid w:val="00964E9E"/>
    <w:rsid w:val="00971981"/>
    <w:rsid w:val="00971D7E"/>
    <w:rsid w:val="00976BDC"/>
    <w:rsid w:val="009802BA"/>
    <w:rsid w:val="00984338"/>
    <w:rsid w:val="00984EA2"/>
    <w:rsid w:val="009908A6"/>
    <w:rsid w:val="00994ED2"/>
    <w:rsid w:val="0099744F"/>
    <w:rsid w:val="009A00FA"/>
    <w:rsid w:val="009A1F37"/>
    <w:rsid w:val="009B0A4D"/>
    <w:rsid w:val="009B2AFC"/>
    <w:rsid w:val="009B63D6"/>
    <w:rsid w:val="009C5FE8"/>
    <w:rsid w:val="009C7645"/>
    <w:rsid w:val="009C7F71"/>
    <w:rsid w:val="009D1606"/>
    <w:rsid w:val="009D4543"/>
    <w:rsid w:val="009E5432"/>
    <w:rsid w:val="009E66E2"/>
    <w:rsid w:val="009F0A13"/>
    <w:rsid w:val="009F47F5"/>
    <w:rsid w:val="00A0091A"/>
    <w:rsid w:val="00A02013"/>
    <w:rsid w:val="00A17852"/>
    <w:rsid w:val="00A20B86"/>
    <w:rsid w:val="00A21807"/>
    <w:rsid w:val="00A2407B"/>
    <w:rsid w:val="00A27217"/>
    <w:rsid w:val="00A275B9"/>
    <w:rsid w:val="00A32593"/>
    <w:rsid w:val="00A329FB"/>
    <w:rsid w:val="00A33CEA"/>
    <w:rsid w:val="00A365CB"/>
    <w:rsid w:val="00A43805"/>
    <w:rsid w:val="00A44E1A"/>
    <w:rsid w:val="00A46D9B"/>
    <w:rsid w:val="00A50E33"/>
    <w:rsid w:val="00A52745"/>
    <w:rsid w:val="00A544E7"/>
    <w:rsid w:val="00A54C91"/>
    <w:rsid w:val="00A55A71"/>
    <w:rsid w:val="00A56A71"/>
    <w:rsid w:val="00A638EF"/>
    <w:rsid w:val="00A81339"/>
    <w:rsid w:val="00A81B54"/>
    <w:rsid w:val="00A846AD"/>
    <w:rsid w:val="00A85528"/>
    <w:rsid w:val="00A86C81"/>
    <w:rsid w:val="00A87156"/>
    <w:rsid w:val="00A8793D"/>
    <w:rsid w:val="00A90346"/>
    <w:rsid w:val="00AA088C"/>
    <w:rsid w:val="00AA195B"/>
    <w:rsid w:val="00AA3DE6"/>
    <w:rsid w:val="00AA50A1"/>
    <w:rsid w:val="00AA7365"/>
    <w:rsid w:val="00AB3227"/>
    <w:rsid w:val="00AB3F2D"/>
    <w:rsid w:val="00AB408E"/>
    <w:rsid w:val="00AB7170"/>
    <w:rsid w:val="00AC0C3A"/>
    <w:rsid w:val="00AC1509"/>
    <w:rsid w:val="00AC5C3D"/>
    <w:rsid w:val="00AC6673"/>
    <w:rsid w:val="00AC70AE"/>
    <w:rsid w:val="00AD0FFB"/>
    <w:rsid w:val="00AD2FB4"/>
    <w:rsid w:val="00AD34E9"/>
    <w:rsid w:val="00AD3B61"/>
    <w:rsid w:val="00AD7975"/>
    <w:rsid w:val="00AE159C"/>
    <w:rsid w:val="00AE23FE"/>
    <w:rsid w:val="00AF08DB"/>
    <w:rsid w:val="00AF5944"/>
    <w:rsid w:val="00B040BC"/>
    <w:rsid w:val="00B17FEE"/>
    <w:rsid w:val="00B207B9"/>
    <w:rsid w:val="00B214D3"/>
    <w:rsid w:val="00B225B7"/>
    <w:rsid w:val="00B32A5E"/>
    <w:rsid w:val="00B33618"/>
    <w:rsid w:val="00B33BA5"/>
    <w:rsid w:val="00B3496B"/>
    <w:rsid w:val="00B35D4D"/>
    <w:rsid w:val="00B363C9"/>
    <w:rsid w:val="00B42175"/>
    <w:rsid w:val="00B42B54"/>
    <w:rsid w:val="00B42C82"/>
    <w:rsid w:val="00B42CD9"/>
    <w:rsid w:val="00B4383A"/>
    <w:rsid w:val="00B46956"/>
    <w:rsid w:val="00B47D09"/>
    <w:rsid w:val="00B51DC0"/>
    <w:rsid w:val="00B52F0B"/>
    <w:rsid w:val="00B60ABA"/>
    <w:rsid w:val="00B6534A"/>
    <w:rsid w:val="00B70F2C"/>
    <w:rsid w:val="00B756DA"/>
    <w:rsid w:val="00B76CE0"/>
    <w:rsid w:val="00B82B4B"/>
    <w:rsid w:val="00B8671F"/>
    <w:rsid w:val="00B871C5"/>
    <w:rsid w:val="00B932AE"/>
    <w:rsid w:val="00B94AA0"/>
    <w:rsid w:val="00BB1487"/>
    <w:rsid w:val="00BB260B"/>
    <w:rsid w:val="00BB3148"/>
    <w:rsid w:val="00BB3CAD"/>
    <w:rsid w:val="00BB5444"/>
    <w:rsid w:val="00BB6B91"/>
    <w:rsid w:val="00BC1D6A"/>
    <w:rsid w:val="00BC7CAC"/>
    <w:rsid w:val="00BD2CD2"/>
    <w:rsid w:val="00BD2F44"/>
    <w:rsid w:val="00BD3010"/>
    <w:rsid w:val="00BE3A42"/>
    <w:rsid w:val="00BE3B44"/>
    <w:rsid w:val="00BE4660"/>
    <w:rsid w:val="00BE74BB"/>
    <w:rsid w:val="00BF492D"/>
    <w:rsid w:val="00BF6345"/>
    <w:rsid w:val="00C04EA6"/>
    <w:rsid w:val="00C070BB"/>
    <w:rsid w:val="00C133B0"/>
    <w:rsid w:val="00C2481A"/>
    <w:rsid w:val="00C27849"/>
    <w:rsid w:val="00C309FC"/>
    <w:rsid w:val="00C32401"/>
    <w:rsid w:val="00C33B0F"/>
    <w:rsid w:val="00C40AB4"/>
    <w:rsid w:val="00C4121C"/>
    <w:rsid w:val="00C51373"/>
    <w:rsid w:val="00C53401"/>
    <w:rsid w:val="00C54914"/>
    <w:rsid w:val="00C55A65"/>
    <w:rsid w:val="00C633C0"/>
    <w:rsid w:val="00C70E7B"/>
    <w:rsid w:val="00C71539"/>
    <w:rsid w:val="00C74D6D"/>
    <w:rsid w:val="00C77EBC"/>
    <w:rsid w:val="00C80AA7"/>
    <w:rsid w:val="00C81AA9"/>
    <w:rsid w:val="00C848C6"/>
    <w:rsid w:val="00C91107"/>
    <w:rsid w:val="00C936F2"/>
    <w:rsid w:val="00C95700"/>
    <w:rsid w:val="00CA3C33"/>
    <w:rsid w:val="00CA4C58"/>
    <w:rsid w:val="00CA52C8"/>
    <w:rsid w:val="00CA77AB"/>
    <w:rsid w:val="00CB6D15"/>
    <w:rsid w:val="00CC3C98"/>
    <w:rsid w:val="00CC4691"/>
    <w:rsid w:val="00CC63E1"/>
    <w:rsid w:val="00CD009E"/>
    <w:rsid w:val="00CD4288"/>
    <w:rsid w:val="00CD4661"/>
    <w:rsid w:val="00CD4D81"/>
    <w:rsid w:val="00CD6B28"/>
    <w:rsid w:val="00CE3374"/>
    <w:rsid w:val="00CF1347"/>
    <w:rsid w:val="00CF595C"/>
    <w:rsid w:val="00D0661A"/>
    <w:rsid w:val="00D11FB6"/>
    <w:rsid w:val="00D13FB5"/>
    <w:rsid w:val="00D16684"/>
    <w:rsid w:val="00D234F3"/>
    <w:rsid w:val="00D270FE"/>
    <w:rsid w:val="00D27AB8"/>
    <w:rsid w:val="00D33706"/>
    <w:rsid w:val="00D339DA"/>
    <w:rsid w:val="00D377EF"/>
    <w:rsid w:val="00D43498"/>
    <w:rsid w:val="00D514BE"/>
    <w:rsid w:val="00D60392"/>
    <w:rsid w:val="00D60C7D"/>
    <w:rsid w:val="00D625D0"/>
    <w:rsid w:val="00D65155"/>
    <w:rsid w:val="00D750B5"/>
    <w:rsid w:val="00D75E09"/>
    <w:rsid w:val="00D82C2C"/>
    <w:rsid w:val="00D86BA6"/>
    <w:rsid w:val="00D91617"/>
    <w:rsid w:val="00DA2A6D"/>
    <w:rsid w:val="00DA3BAF"/>
    <w:rsid w:val="00DA4290"/>
    <w:rsid w:val="00DA6888"/>
    <w:rsid w:val="00DB3855"/>
    <w:rsid w:val="00DB72D8"/>
    <w:rsid w:val="00DC359A"/>
    <w:rsid w:val="00DC363E"/>
    <w:rsid w:val="00DD072A"/>
    <w:rsid w:val="00DD0B59"/>
    <w:rsid w:val="00DD0CAA"/>
    <w:rsid w:val="00DD0DB5"/>
    <w:rsid w:val="00DD2C8C"/>
    <w:rsid w:val="00DD6A55"/>
    <w:rsid w:val="00DD7BC8"/>
    <w:rsid w:val="00DE45D2"/>
    <w:rsid w:val="00DF0C84"/>
    <w:rsid w:val="00DF4986"/>
    <w:rsid w:val="00DF74B2"/>
    <w:rsid w:val="00E00AD8"/>
    <w:rsid w:val="00E00F07"/>
    <w:rsid w:val="00E0354E"/>
    <w:rsid w:val="00E233F6"/>
    <w:rsid w:val="00E2470C"/>
    <w:rsid w:val="00E31A13"/>
    <w:rsid w:val="00E35934"/>
    <w:rsid w:val="00E37E23"/>
    <w:rsid w:val="00E406A8"/>
    <w:rsid w:val="00E411E5"/>
    <w:rsid w:val="00E44DCE"/>
    <w:rsid w:val="00E47D43"/>
    <w:rsid w:val="00E5663A"/>
    <w:rsid w:val="00E6726B"/>
    <w:rsid w:val="00E67311"/>
    <w:rsid w:val="00E9331D"/>
    <w:rsid w:val="00E95D0C"/>
    <w:rsid w:val="00E9722A"/>
    <w:rsid w:val="00EA0854"/>
    <w:rsid w:val="00EB172F"/>
    <w:rsid w:val="00EB20CA"/>
    <w:rsid w:val="00EB639C"/>
    <w:rsid w:val="00EC646F"/>
    <w:rsid w:val="00ED1B1D"/>
    <w:rsid w:val="00ED3DA4"/>
    <w:rsid w:val="00ED4FAC"/>
    <w:rsid w:val="00EE16D1"/>
    <w:rsid w:val="00EE19EE"/>
    <w:rsid w:val="00EE6FCD"/>
    <w:rsid w:val="00EE7537"/>
    <w:rsid w:val="00EF050B"/>
    <w:rsid w:val="00EF2AC1"/>
    <w:rsid w:val="00EF3CAB"/>
    <w:rsid w:val="00EF514F"/>
    <w:rsid w:val="00F01949"/>
    <w:rsid w:val="00F067C2"/>
    <w:rsid w:val="00F11993"/>
    <w:rsid w:val="00F16B6A"/>
    <w:rsid w:val="00F1744D"/>
    <w:rsid w:val="00F25B82"/>
    <w:rsid w:val="00F31A00"/>
    <w:rsid w:val="00F37FC9"/>
    <w:rsid w:val="00F40346"/>
    <w:rsid w:val="00F42734"/>
    <w:rsid w:val="00F4772E"/>
    <w:rsid w:val="00F51942"/>
    <w:rsid w:val="00F53DBB"/>
    <w:rsid w:val="00F61ED2"/>
    <w:rsid w:val="00F63B41"/>
    <w:rsid w:val="00F64DA7"/>
    <w:rsid w:val="00F6630C"/>
    <w:rsid w:val="00F670BA"/>
    <w:rsid w:val="00F72C5D"/>
    <w:rsid w:val="00F742E3"/>
    <w:rsid w:val="00F85ADE"/>
    <w:rsid w:val="00F86BF0"/>
    <w:rsid w:val="00F94583"/>
    <w:rsid w:val="00FA1CBA"/>
    <w:rsid w:val="00FA2327"/>
    <w:rsid w:val="00FA3B96"/>
    <w:rsid w:val="00FA5062"/>
    <w:rsid w:val="00FA65D8"/>
    <w:rsid w:val="00FB3FFD"/>
    <w:rsid w:val="00FC085B"/>
    <w:rsid w:val="00FC4A76"/>
    <w:rsid w:val="00FC55C0"/>
    <w:rsid w:val="00FC5C3B"/>
    <w:rsid w:val="00FD5CE9"/>
    <w:rsid w:val="00FE3220"/>
    <w:rsid w:val="00FE7D3F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8B68C2C-F4A0-4907-8003-CD9EB84B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rsid w:val="008F2F9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8F2F96"/>
    <w:pPr>
      <w:numPr>
        <w:ilvl w:val="1"/>
      </w:numPr>
      <w:outlineLvl w:val="1"/>
    </w:pPr>
    <w:rPr>
      <w:sz w:val="26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styleId="Emphasis">
    <w:name w:val="Emphasis"/>
    <w:basedOn w:val="DefaultParagraphFont"/>
    <w:uiPriority w:val="20"/>
    <w:qFormat/>
    <w:rsid w:val="00AD0FFB"/>
    <w:rPr>
      <w:i/>
      <w:iCs/>
    </w:rPr>
  </w:style>
  <w:style w:type="paragraph" w:styleId="ListParagraph">
    <w:name w:val="List Paragraph"/>
    <w:basedOn w:val="Normal"/>
    <w:uiPriority w:val="34"/>
    <w:qFormat/>
    <w:rsid w:val="00F174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76CE0"/>
  </w:style>
  <w:style w:type="character" w:styleId="Hyperlink">
    <w:name w:val="Hyperlink"/>
    <w:basedOn w:val="DefaultParagraphFont"/>
    <w:uiPriority w:val="99"/>
    <w:unhideWhenUsed/>
    <w:rsid w:val="00130F8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B33BA5"/>
    <w:rPr>
      <w:rFonts w:ascii="Arial" w:hAnsi="Arial"/>
      <w:lang w:val="vi-VN"/>
    </w:rPr>
  </w:style>
  <w:style w:type="character" w:customStyle="1" w:styleId="BodyTextChar">
    <w:name w:val="Body Text Char"/>
    <w:basedOn w:val="DefaultParagraphFont"/>
    <w:link w:val="BodyText"/>
    <w:rsid w:val="00B33BA5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D60C7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client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552DF-963E-4306-8B83-5D3097711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1926</TotalTime>
  <Pages>5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Hung Vu</cp:lastModifiedBy>
  <cp:revision>553</cp:revision>
  <cp:lastPrinted>2000-10-31T04:37:00Z</cp:lastPrinted>
  <dcterms:created xsi:type="dcterms:W3CDTF">2016-04-02T04:23:00Z</dcterms:created>
  <dcterms:modified xsi:type="dcterms:W3CDTF">2016-04-18T13:48:00Z</dcterms:modified>
</cp:coreProperties>
</file>